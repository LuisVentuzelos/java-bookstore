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C1491" w14:textId="6F8178C6" w:rsidR="00EF3476" w:rsidRDefault="00EF3476">
      <w:pPr>
        <w:rPr>
          <w:rFonts w:cstheme="minorHAnsi"/>
        </w:rPr>
      </w:pPr>
    </w:p>
    <w:p w14:paraId="073DE94D" w14:textId="61890497" w:rsidR="00EF3476" w:rsidRDefault="00EF3476">
      <w:pPr>
        <w:rPr>
          <w:rFonts w:cstheme="minorHAnsi"/>
        </w:rPr>
      </w:pPr>
    </w:p>
    <w:p w14:paraId="6D2BF4A7" w14:textId="559AC2DA" w:rsidR="00EF3476" w:rsidRPr="003677EE" w:rsidRDefault="00E00C5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0047" behindDoc="0" locked="0" layoutInCell="1" allowOverlap="1" wp14:anchorId="0AC404D4" wp14:editId="7211CDF0">
            <wp:simplePos x="0" y="0"/>
            <wp:positionH relativeFrom="column">
              <wp:posOffset>2451114</wp:posOffset>
            </wp:positionH>
            <wp:positionV relativeFrom="paragraph">
              <wp:posOffset>38735</wp:posOffset>
            </wp:positionV>
            <wp:extent cx="1002774" cy="716172"/>
            <wp:effectExtent l="0" t="0" r="0" b="0"/>
            <wp:wrapNone/>
            <wp:docPr id="8" name="Picture 8" descr="/Users/Tim/Desktop/f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m/Desktop/f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74" cy="7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A806" w14:textId="30FF5DF4" w:rsidR="004877B3" w:rsidRDefault="004877B3">
      <w:pPr>
        <w:rPr>
          <w:rFonts w:cstheme="minorHAnsi"/>
        </w:rPr>
      </w:pPr>
    </w:p>
    <w:p w14:paraId="531BC3AC" w14:textId="147D3987" w:rsidR="0068387F" w:rsidRPr="003677EE" w:rsidRDefault="0068387F">
      <w:pPr>
        <w:rPr>
          <w:rFonts w:cstheme="minorHAnsi"/>
        </w:rPr>
      </w:pPr>
    </w:p>
    <w:p w14:paraId="6B2E80FD" w14:textId="7ED802CE" w:rsidR="00BF29DA" w:rsidRPr="003677EE" w:rsidRDefault="00BF29DA">
      <w:pPr>
        <w:rPr>
          <w:rFonts w:cstheme="minorHAnsi"/>
        </w:rPr>
      </w:pPr>
    </w:p>
    <w:p w14:paraId="02D0E004" w14:textId="413D1DB3" w:rsidR="00A138BC" w:rsidRDefault="00A4346F" w:rsidP="0045260D">
      <w:pPr>
        <w:pStyle w:val="Title"/>
      </w:pPr>
      <w:r>
        <w:t>World's Smallest Bookstore</w:t>
      </w:r>
    </w:p>
    <w:p w14:paraId="15336C44" w14:textId="5802A61E" w:rsidR="007443CA" w:rsidRPr="007443CA" w:rsidRDefault="00A4346F" w:rsidP="007443CA">
      <w:pPr>
        <w:pStyle w:val="Heading1"/>
      </w:pPr>
      <w:r>
        <w:t>Story: Duplicate Authors</w:t>
      </w:r>
    </w:p>
    <w:bookmarkStart w:id="0" w:name="_Toc480453665"/>
    <w:bookmarkStart w:id="1" w:name="_Toc480453742"/>
    <w:p w14:paraId="3A677D0C" w14:textId="28817E85" w:rsidR="0045260D" w:rsidRDefault="00C72655" w:rsidP="00D14975">
      <w:pPr>
        <w:pStyle w:val="Title"/>
        <w:rPr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CD508" wp14:editId="243313F3">
                <wp:simplePos x="0" y="0"/>
                <wp:positionH relativeFrom="column">
                  <wp:posOffset>2756535</wp:posOffset>
                </wp:positionH>
                <wp:positionV relativeFrom="paragraph">
                  <wp:posOffset>342900</wp:posOffset>
                </wp:positionV>
                <wp:extent cx="381635" cy="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768E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05pt,27pt" to="247.1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" strokecolor="#e3e3e3 [663]" strokeweight="2pt"/>
            </w:pict>
          </mc:Fallback>
        </mc:AlternateContent>
      </w:r>
      <w:bookmarkEnd w:id="0"/>
      <w:bookmarkEnd w:id="1"/>
    </w:p>
    <w:p w14:paraId="083F271D" w14:textId="0B757F18" w:rsidR="00FE29D5" w:rsidRDefault="00A4346F" w:rsidP="00D14975">
      <w:r>
        <w:t>As a customer of the bookstore</w:t>
      </w:r>
    </w:p>
    <w:p w14:paraId="703063E7" w14:textId="5C84C93A" w:rsidR="00A4346F" w:rsidRDefault="00A4346F" w:rsidP="00D14975">
      <w:r>
        <w:t>I want each author's name to appear only once</w:t>
      </w:r>
    </w:p>
    <w:p w14:paraId="35997E08" w14:textId="6D28AB7B" w:rsidR="00A4346F" w:rsidRDefault="00A4346F" w:rsidP="00D14975">
      <w:r>
        <w:t>So I won't get confused</w:t>
      </w:r>
    </w:p>
    <w:p w14:paraId="0BCC139F" w14:textId="77777777" w:rsidR="009A2F4B" w:rsidRDefault="009A2F4B" w:rsidP="00D14975"/>
    <w:p w14:paraId="1C6E483A" w14:textId="6DFBC7BA" w:rsidR="009A2F4B" w:rsidRDefault="00A4346F" w:rsidP="00D14975">
      <w:r>
        <w:t>Examples:</w:t>
      </w:r>
      <w:bookmarkStart w:id="2" w:name="_GoBack"/>
      <w:bookmarkEnd w:id="2"/>
    </w:p>
    <w:p w14:paraId="7D75F2BB" w14:textId="30AF9CA8" w:rsidR="00A4346F" w:rsidRDefault="00A4346F" w:rsidP="00A4346F">
      <w:pPr>
        <w:pStyle w:val="NoSpacing"/>
      </w:pPr>
      <w:r>
        <w:t>Scenario: Adding authors</w:t>
      </w:r>
    </w:p>
    <w:p w14:paraId="30EDDFCE" w14:textId="77777777" w:rsidR="00A4346F" w:rsidRDefault="00A4346F" w:rsidP="00A4346F">
      <w:pPr>
        <w:pStyle w:val="NoSpacing"/>
      </w:pPr>
    </w:p>
    <w:p w14:paraId="3DBAF6A4" w14:textId="77777777" w:rsidR="00A4346F" w:rsidRDefault="003D1B97" w:rsidP="00A4346F">
      <w:pPr>
        <w:pStyle w:val="NoSpacing"/>
      </w:pPr>
      <w:r>
        <w:t xml:space="preserve">Given </w:t>
      </w:r>
      <w:r w:rsidR="00A4346F">
        <w:t>author "John Smith" is not in the system</w:t>
      </w:r>
    </w:p>
    <w:p w14:paraId="1169013C" w14:textId="77777777" w:rsidR="00A4346F" w:rsidRDefault="00A4346F" w:rsidP="00A4346F">
      <w:pPr>
        <w:pStyle w:val="NoSpacing"/>
      </w:pPr>
      <w:r>
        <w:t>When I add author "John Smith"</w:t>
      </w:r>
    </w:p>
    <w:p w14:paraId="6052D72C" w14:textId="60A1AF62" w:rsidR="00A4346F" w:rsidRDefault="00A4346F" w:rsidP="00A4346F">
      <w:pPr>
        <w:pStyle w:val="NoSpacing"/>
      </w:pPr>
      <w:r>
        <w:t>Then author "John Smith" appears exactly once in the list of authors</w:t>
      </w:r>
    </w:p>
    <w:p w14:paraId="35D2382A" w14:textId="77777777" w:rsidR="00A4346F" w:rsidRDefault="00A4346F" w:rsidP="00A4346F">
      <w:pPr>
        <w:pStyle w:val="NoSpacing"/>
      </w:pPr>
    </w:p>
    <w:p w14:paraId="65158CE5" w14:textId="3B6B4F6F" w:rsidR="00A4346F" w:rsidRDefault="00A4346F" w:rsidP="00A4346F">
      <w:pPr>
        <w:pStyle w:val="NoSpacing"/>
      </w:pPr>
      <w:r>
        <w:t>Given author "John Smith" is already in the system</w:t>
      </w:r>
    </w:p>
    <w:p w14:paraId="06CB2C33" w14:textId="25160355" w:rsidR="00A4346F" w:rsidRDefault="00A4346F" w:rsidP="00A4346F">
      <w:pPr>
        <w:pStyle w:val="NoSpacing"/>
      </w:pPr>
      <w:r>
        <w:t>When I add author "John Smith"</w:t>
      </w:r>
    </w:p>
    <w:p w14:paraId="1ED323ED" w14:textId="560CF901" w:rsidR="00A4346F" w:rsidRDefault="00A4346F" w:rsidP="00A4346F">
      <w:pPr>
        <w:pStyle w:val="NoSpacing"/>
      </w:pPr>
      <w:r>
        <w:t>Then the system informs me it is a duplicate entry</w:t>
      </w:r>
    </w:p>
    <w:p w14:paraId="588A8B40" w14:textId="4A2242EC" w:rsidR="00A4346F" w:rsidRDefault="00A4346F" w:rsidP="00A4346F">
      <w:pPr>
        <w:pStyle w:val="NoSpacing"/>
      </w:pPr>
      <w:r>
        <w:t>And the duplicate entry is not saved</w:t>
      </w:r>
    </w:p>
    <w:p w14:paraId="4AB984A3" w14:textId="77777777" w:rsidR="00A4346F" w:rsidRDefault="00A4346F" w:rsidP="00A4346F"/>
    <w:p w14:paraId="1F6E2C2E" w14:textId="77777777" w:rsidR="00A4346F" w:rsidRDefault="00A4346F" w:rsidP="00A4346F"/>
    <w:p w14:paraId="5C19A30F" w14:textId="77777777" w:rsidR="00A4346F" w:rsidRDefault="00A4346F" w:rsidP="008C2F78">
      <w:pPr>
        <w:pStyle w:val="TextBody"/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</w:pPr>
    </w:p>
    <w:p w14:paraId="0DFFA7EE" w14:textId="48A4976D" w:rsidR="001A238F" w:rsidRDefault="003D1B97" w:rsidP="008C2F78">
      <w:pPr>
        <w:pStyle w:val="TextBody"/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</w:pPr>
      <w:r>
        <w:rPr>
          <w:rFonts w:asciiTheme="minorHAnsi" w:eastAsiaTheme="minorHAnsi" w:hAnsiTheme="minorHAnsi" w:cstheme="minorBidi"/>
          <w:color w:val="000B1D" w:themeColor="text2" w:themeShade="BF"/>
          <w:lang w:eastAsia="en-US" w:bidi="ar-SA"/>
        </w:rPr>
        <w:t xml:space="preserve"> </w:t>
      </w:r>
    </w:p>
    <w:p w14:paraId="6D51FD79" w14:textId="77777777" w:rsidR="00A4346F" w:rsidRPr="00260727" w:rsidRDefault="00A4346F" w:rsidP="008C2F78">
      <w:pPr>
        <w:pStyle w:val="TextBody"/>
        <w:rPr>
          <w:rFonts w:asciiTheme="minorHAnsi" w:hAnsiTheme="minorHAnsi"/>
        </w:rPr>
      </w:pPr>
    </w:p>
    <w:sectPr w:rsidR="00A4346F" w:rsidRPr="00260727" w:rsidSect="00132850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26848" w14:textId="77777777" w:rsidR="00AC3B9C" w:rsidRDefault="00AC3B9C" w:rsidP="00BF29DA">
      <w:r>
        <w:separator/>
      </w:r>
    </w:p>
  </w:endnote>
  <w:endnote w:type="continuationSeparator" w:id="0">
    <w:p w14:paraId="0CED33FC" w14:textId="77777777" w:rsidR="00AC3B9C" w:rsidRDefault="00AC3B9C" w:rsidP="00BF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CD2AE" w14:textId="77777777" w:rsidR="00B76848" w:rsidRDefault="00B76848" w:rsidP="00B768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B93AB" w14:textId="77777777" w:rsidR="00B76848" w:rsidRDefault="00B76848" w:rsidP="007443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B4609" w14:textId="77777777" w:rsidR="00B76848" w:rsidRDefault="00B76848" w:rsidP="00B768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4975">
      <w:rPr>
        <w:rStyle w:val="PageNumber"/>
        <w:noProof/>
      </w:rPr>
      <w:t>22</w:t>
    </w:r>
    <w:r>
      <w:rPr>
        <w:rStyle w:val="PageNumber"/>
      </w:rPr>
      <w:fldChar w:fldCharType="end"/>
    </w:r>
  </w:p>
  <w:p w14:paraId="5AA3B501" w14:textId="24B3894D" w:rsidR="00B76848" w:rsidRDefault="00B76848" w:rsidP="007443CA">
    <w:pPr>
      <w:pStyle w:val="Footer"/>
      <w:tabs>
        <w:tab w:val="clear" w:pos="9360"/>
      </w:tabs>
      <w:ind w:right="360"/>
    </w:pPr>
    <w:r w:rsidRPr="00A07661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2F45E" w14:textId="77777777" w:rsidR="00AC3B9C" w:rsidRDefault="00AC3B9C" w:rsidP="00BF29DA">
      <w:r>
        <w:separator/>
      </w:r>
    </w:p>
  </w:footnote>
  <w:footnote w:type="continuationSeparator" w:id="0">
    <w:p w14:paraId="56A78605" w14:textId="77777777" w:rsidR="00AC3B9C" w:rsidRDefault="00AC3B9C" w:rsidP="00BF29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25497" w14:textId="467E7638" w:rsidR="00B76848" w:rsidRDefault="00B76848" w:rsidP="007443CA">
    <w:pPr>
      <w:pStyle w:val="Header"/>
    </w:pPr>
    <w:r>
      <w:t>Technical Practices Workshop - Facilitator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BC29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009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A8A89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AD266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2A36F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DDC448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32C29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EA048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8B455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C8200A"/>
    <w:multiLevelType w:val="hybridMultilevel"/>
    <w:tmpl w:val="8C14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1D2777"/>
    <w:multiLevelType w:val="hybridMultilevel"/>
    <w:tmpl w:val="8FC2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E20ED4"/>
    <w:multiLevelType w:val="hybridMultilevel"/>
    <w:tmpl w:val="399C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D04BF"/>
    <w:multiLevelType w:val="hybridMultilevel"/>
    <w:tmpl w:val="9A2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840EA8"/>
    <w:multiLevelType w:val="hybridMultilevel"/>
    <w:tmpl w:val="D878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12934"/>
    <w:multiLevelType w:val="hybridMultilevel"/>
    <w:tmpl w:val="DC78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87D8E"/>
    <w:multiLevelType w:val="hybridMultilevel"/>
    <w:tmpl w:val="F14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65313"/>
    <w:multiLevelType w:val="hybridMultilevel"/>
    <w:tmpl w:val="822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867F0"/>
    <w:multiLevelType w:val="hybridMultilevel"/>
    <w:tmpl w:val="65FE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606A8"/>
    <w:multiLevelType w:val="hybridMultilevel"/>
    <w:tmpl w:val="322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B56C8"/>
    <w:multiLevelType w:val="hybridMultilevel"/>
    <w:tmpl w:val="FF12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33299"/>
    <w:multiLevelType w:val="hybridMultilevel"/>
    <w:tmpl w:val="8512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5E76BA"/>
    <w:multiLevelType w:val="hybridMultilevel"/>
    <w:tmpl w:val="FFFC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E721C"/>
    <w:multiLevelType w:val="hybridMultilevel"/>
    <w:tmpl w:val="B65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67ED3"/>
    <w:multiLevelType w:val="hybridMultilevel"/>
    <w:tmpl w:val="67D49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786A77"/>
    <w:multiLevelType w:val="hybridMultilevel"/>
    <w:tmpl w:val="610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5B63D3"/>
    <w:multiLevelType w:val="hybridMultilevel"/>
    <w:tmpl w:val="D8A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09305E"/>
    <w:multiLevelType w:val="hybridMultilevel"/>
    <w:tmpl w:val="736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6824F9"/>
    <w:multiLevelType w:val="hybridMultilevel"/>
    <w:tmpl w:val="387A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F221A"/>
    <w:multiLevelType w:val="hybridMultilevel"/>
    <w:tmpl w:val="F09C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819DB"/>
    <w:multiLevelType w:val="hybridMultilevel"/>
    <w:tmpl w:val="47B2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36E11"/>
    <w:multiLevelType w:val="hybridMultilevel"/>
    <w:tmpl w:val="A56E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7713F"/>
    <w:multiLevelType w:val="hybridMultilevel"/>
    <w:tmpl w:val="BD3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21"/>
  </w:num>
  <w:num w:numId="11">
    <w:abstractNumId w:val="11"/>
  </w:num>
  <w:num w:numId="12">
    <w:abstractNumId w:val="18"/>
  </w:num>
  <w:num w:numId="13">
    <w:abstractNumId w:val="27"/>
  </w:num>
  <w:num w:numId="14">
    <w:abstractNumId w:val="14"/>
  </w:num>
  <w:num w:numId="15">
    <w:abstractNumId w:val="22"/>
  </w:num>
  <w:num w:numId="16">
    <w:abstractNumId w:val="26"/>
  </w:num>
  <w:num w:numId="17">
    <w:abstractNumId w:val="10"/>
  </w:num>
  <w:num w:numId="18">
    <w:abstractNumId w:val="16"/>
  </w:num>
  <w:num w:numId="19">
    <w:abstractNumId w:val="17"/>
  </w:num>
  <w:num w:numId="20">
    <w:abstractNumId w:val="29"/>
  </w:num>
  <w:num w:numId="21">
    <w:abstractNumId w:val="12"/>
  </w:num>
  <w:num w:numId="22">
    <w:abstractNumId w:val="20"/>
  </w:num>
  <w:num w:numId="23">
    <w:abstractNumId w:val="13"/>
  </w:num>
  <w:num w:numId="24">
    <w:abstractNumId w:val="28"/>
  </w:num>
  <w:num w:numId="25">
    <w:abstractNumId w:val="19"/>
  </w:num>
  <w:num w:numId="26">
    <w:abstractNumId w:val="25"/>
  </w:num>
  <w:num w:numId="27">
    <w:abstractNumId w:val="23"/>
  </w:num>
  <w:num w:numId="28">
    <w:abstractNumId w:val="30"/>
  </w:num>
  <w:num w:numId="29">
    <w:abstractNumId w:val="15"/>
  </w:num>
  <w:num w:numId="30">
    <w:abstractNumId w:val="31"/>
  </w:num>
  <w:num w:numId="31">
    <w:abstractNumId w:val="24"/>
  </w:num>
  <w:num w:numId="3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BC"/>
    <w:rsid w:val="0000230C"/>
    <w:rsid w:val="00002DA2"/>
    <w:rsid w:val="000057A1"/>
    <w:rsid w:val="00005BBF"/>
    <w:rsid w:val="000111D5"/>
    <w:rsid w:val="000116F2"/>
    <w:rsid w:val="0001365A"/>
    <w:rsid w:val="0002263C"/>
    <w:rsid w:val="000244DC"/>
    <w:rsid w:val="00040356"/>
    <w:rsid w:val="00054278"/>
    <w:rsid w:val="00054B25"/>
    <w:rsid w:val="000644EC"/>
    <w:rsid w:val="00065251"/>
    <w:rsid w:val="00072482"/>
    <w:rsid w:val="00082A6C"/>
    <w:rsid w:val="000979E1"/>
    <w:rsid w:val="000A0B7A"/>
    <w:rsid w:val="000A0F23"/>
    <w:rsid w:val="000A1646"/>
    <w:rsid w:val="000A3AEA"/>
    <w:rsid w:val="000B27CA"/>
    <w:rsid w:val="000B5CA2"/>
    <w:rsid w:val="000C4971"/>
    <w:rsid w:val="000E17A1"/>
    <w:rsid w:val="000E1E71"/>
    <w:rsid w:val="000F58D2"/>
    <w:rsid w:val="0010050F"/>
    <w:rsid w:val="001121C3"/>
    <w:rsid w:val="001164DD"/>
    <w:rsid w:val="0012124F"/>
    <w:rsid w:val="001257DF"/>
    <w:rsid w:val="00132850"/>
    <w:rsid w:val="001517EB"/>
    <w:rsid w:val="00160439"/>
    <w:rsid w:val="001658E2"/>
    <w:rsid w:val="00166EEF"/>
    <w:rsid w:val="00170F80"/>
    <w:rsid w:val="00171804"/>
    <w:rsid w:val="001741FA"/>
    <w:rsid w:val="00185E22"/>
    <w:rsid w:val="00194BAB"/>
    <w:rsid w:val="001976DB"/>
    <w:rsid w:val="001A12CF"/>
    <w:rsid w:val="001A238F"/>
    <w:rsid w:val="001A3654"/>
    <w:rsid w:val="001B12C6"/>
    <w:rsid w:val="001B34A4"/>
    <w:rsid w:val="001C784F"/>
    <w:rsid w:val="001D102E"/>
    <w:rsid w:val="001D4A4F"/>
    <w:rsid w:val="001D66F6"/>
    <w:rsid w:val="001E1BB7"/>
    <w:rsid w:val="001E783B"/>
    <w:rsid w:val="001F017F"/>
    <w:rsid w:val="001F782E"/>
    <w:rsid w:val="0020441B"/>
    <w:rsid w:val="00220CF1"/>
    <w:rsid w:val="002301F7"/>
    <w:rsid w:val="00231340"/>
    <w:rsid w:val="002317A4"/>
    <w:rsid w:val="00236166"/>
    <w:rsid w:val="0024201D"/>
    <w:rsid w:val="00260727"/>
    <w:rsid w:val="00263F2B"/>
    <w:rsid w:val="00271CAD"/>
    <w:rsid w:val="002739C0"/>
    <w:rsid w:val="00276E2B"/>
    <w:rsid w:val="00281C3B"/>
    <w:rsid w:val="00297031"/>
    <w:rsid w:val="002A0C4C"/>
    <w:rsid w:val="002A1D20"/>
    <w:rsid w:val="002A515B"/>
    <w:rsid w:val="002A51EE"/>
    <w:rsid w:val="002B0EBA"/>
    <w:rsid w:val="002D0083"/>
    <w:rsid w:val="002D5ED1"/>
    <w:rsid w:val="002E2196"/>
    <w:rsid w:val="002E5C4A"/>
    <w:rsid w:val="002F3C43"/>
    <w:rsid w:val="00302BA0"/>
    <w:rsid w:val="00315A55"/>
    <w:rsid w:val="003230FD"/>
    <w:rsid w:val="00327B15"/>
    <w:rsid w:val="00333D23"/>
    <w:rsid w:val="00334CFA"/>
    <w:rsid w:val="003419DD"/>
    <w:rsid w:val="0034239B"/>
    <w:rsid w:val="00344577"/>
    <w:rsid w:val="00352AA8"/>
    <w:rsid w:val="00353309"/>
    <w:rsid w:val="00354B56"/>
    <w:rsid w:val="00355464"/>
    <w:rsid w:val="00357535"/>
    <w:rsid w:val="003677EE"/>
    <w:rsid w:val="00370009"/>
    <w:rsid w:val="00370DD6"/>
    <w:rsid w:val="003736D7"/>
    <w:rsid w:val="003766E2"/>
    <w:rsid w:val="003769AE"/>
    <w:rsid w:val="00386429"/>
    <w:rsid w:val="003A2BCE"/>
    <w:rsid w:val="003A5DF3"/>
    <w:rsid w:val="003B10A4"/>
    <w:rsid w:val="003B53D7"/>
    <w:rsid w:val="003C1509"/>
    <w:rsid w:val="003C3873"/>
    <w:rsid w:val="003C6402"/>
    <w:rsid w:val="003C74F1"/>
    <w:rsid w:val="003D1B97"/>
    <w:rsid w:val="003D3803"/>
    <w:rsid w:val="003D394F"/>
    <w:rsid w:val="003D5630"/>
    <w:rsid w:val="003E57FE"/>
    <w:rsid w:val="003E5C6C"/>
    <w:rsid w:val="003F1C2A"/>
    <w:rsid w:val="0041629B"/>
    <w:rsid w:val="00427C2B"/>
    <w:rsid w:val="00434990"/>
    <w:rsid w:val="0043781A"/>
    <w:rsid w:val="00444F7E"/>
    <w:rsid w:val="0045260D"/>
    <w:rsid w:val="004563ED"/>
    <w:rsid w:val="004575EF"/>
    <w:rsid w:val="00461196"/>
    <w:rsid w:val="004659E1"/>
    <w:rsid w:val="0047385B"/>
    <w:rsid w:val="00481805"/>
    <w:rsid w:val="004877B3"/>
    <w:rsid w:val="00497843"/>
    <w:rsid w:val="004A2153"/>
    <w:rsid w:val="004A4ADB"/>
    <w:rsid w:val="004B0153"/>
    <w:rsid w:val="004B033E"/>
    <w:rsid w:val="004B1FAB"/>
    <w:rsid w:val="004D3C6B"/>
    <w:rsid w:val="004D45CC"/>
    <w:rsid w:val="004E1CF2"/>
    <w:rsid w:val="004E219F"/>
    <w:rsid w:val="004E7D86"/>
    <w:rsid w:val="004F06D1"/>
    <w:rsid w:val="004F1999"/>
    <w:rsid w:val="005017D0"/>
    <w:rsid w:val="00506907"/>
    <w:rsid w:val="00514FAE"/>
    <w:rsid w:val="00517E5C"/>
    <w:rsid w:val="005208D7"/>
    <w:rsid w:val="00521A19"/>
    <w:rsid w:val="00523E47"/>
    <w:rsid w:val="005256F5"/>
    <w:rsid w:val="00532405"/>
    <w:rsid w:val="0053424C"/>
    <w:rsid w:val="00544EDC"/>
    <w:rsid w:val="00545F91"/>
    <w:rsid w:val="005518A4"/>
    <w:rsid w:val="00553653"/>
    <w:rsid w:val="005555FC"/>
    <w:rsid w:val="005556F7"/>
    <w:rsid w:val="00564010"/>
    <w:rsid w:val="00565D50"/>
    <w:rsid w:val="00566346"/>
    <w:rsid w:val="0056638A"/>
    <w:rsid w:val="00566610"/>
    <w:rsid w:val="00567FA0"/>
    <w:rsid w:val="00574ECD"/>
    <w:rsid w:val="005768C3"/>
    <w:rsid w:val="00581DC4"/>
    <w:rsid w:val="00583037"/>
    <w:rsid w:val="0059457B"/>
    <w:rsid w:val="005A29C4"/>
    <w:rsid w:val="005A368D"/>
    <w:rsid w:val="005B055F"/>
    <w:rsid w:val="005B54CA"/>
    <w:rsid w:val="005C15C5"/>
    <w:rsid w:val="005C1817"/>
    <w:rsid w:val="005C5EC2"/>
    <w:rsid w:val="005D0C73"/>
    <w:rsid w:val="005D344D"/>
    <w:rsid w:val="005E17CD"/>
    <w:rsid w:val="005E367D"/>
    <w:rsid w:val="005F1238"/>
    <w:rsid w:val="005F3278"/>
    <w:rsid w:val="005F450F"/>
    <w:rsid w:val="00604339"/>
    <w:rsid w:val="00607AC6"/>
    <w:rsid w:val="00611AFF"/>
    <w:rsid w:val="00613415"/>
    <w:rsid w:val="00616DC4"/>
    <w:rsid w:val="00621359"/>
    <w:rsid w:val="00621CE1"/>
    <w:rsid w:val="00622229"/>
    <w:rsid w:val="00624B0C"/>
    <w:rsid w:val="006302AE"/>
    <w:rsid w:val="00630C5E"/>
    <w:rsid w:val="0063300D"/>
    <w:rsid w:val="006340A8"/>
    <w:rsid w:val="006429C2"/>
    <w:rsid w:val="006512A1"/>
    <w:rsid w:val="0066014F"/>
    <w:rsid w:val="00662438"/>
    <w:rsid w:val="00682819"/>
    <w:rsid w:val="00682B55"/>
    <w:rsid w:val="0068387F"/>
    <w:rsid w:val="00683AF0"/>
    <w:rsid w:val="006908B1"/>
    <w:rsid w:val="00691A80"/>
    <w:rsid w:val="006963A5"/>
    <w:rsid w:val="006A62C7"/>
    <w:rsid w:val="006A730A"/>
    <w:rsid w:val="006B0C24"/>
    <w:rsid w:val="006B3CF5"/>
    <w:rsid w:val="006B50AB"/>
    <w:rsid w:val="006C7E37"/>
    <w:rsid w:val="006D1E29"/>
    <w:rsid w:val="006D60A7"/>
    <w:rsid w:val="006D7A6F"/>
    <w:rsid w:val="006E14CF"/>
    <w:rsid w:val="006E51A5"/>
    <w:rsid w:val="006F30F3"/>
    <w:rsid w:val="00700931"/>
    <w:rsid w:val="0070478A"/>
    <w:rsid w:val="00707095"/>
    <w:rsid w:val="00710DE2"/>
    <w:rsid w:val="007169FA"/>
    <w:rsid w:val="007175DC"/>
    <w:rsid w:val="007179E0"/>
    <w:rsid w:val="0072000C"/>
    <w:rsid w:val="007230A3"/>
    <w:rsid w:val="00723535"/>
    <w:rsid w:val="00724458"/>
    <w:rsid w:val="0073348B"/>
    <w:rsid w:val="007443CA"/>
    <w:rsid w:val="00752BEA"/>
    <w:rsid w:val="007536D4"/>
    <w:rsid w:val="0075461E"/>
    <w:rsid w:val="007565A1"/>
    <w:rsid w:val="007574BD"/>
    <w:rsid w:val="00757B29"/>
    <w:rsid w:val="007627AE"/>
    <w:rsid w:val="007632C0"/>
    <w:rsid w:val="00763695"/>
    <w:rsid w:val="00773365"/>
    <w:rsid w:val="0077538B"/>
    <w:rsid w:val="0078233A"/>
    <w:rsid w:val="0078446A"/>
    <w:rsid w:val="00784B1C"/>
    <w:rsid w:val="00786778"/>
    <w:rsid w:val="007A4639"/>
    <w:rsid w:val="007A6721"/>
    <w:rsid w:val="007B38F9"/>
    <w:rsid w:val="007B5E1F"/>
    <w:rsid w:val="007C721F"/>
    <w:rsid w:val="007E1085"/>
    <w:rsid w:val="007E3FB9"/>
    <w:rsid w:val="007F6146"/>
    <w:rsid w:val="007F714E"/>
    <w:rsid w:val="00801D00"/>
    <w:rsid w:val="00802576"/>
    <w:rsid w:val="00806E62"/>
    <w:rsid w:val="0081715B"/>
    <w:rsid w:val="008247A3"/>
    <w:rsid w:val="008341E8"/>
    <w:rsid w:val="008407C6"/>
    <w:rsid w:val="008513C9"/>
    <w:rsid w:val="008527DD"/>
    <w:rsid w:val="008534E4"/>
    <w:rsid w:val="008628F9"/>
    <w:rsid w:val="0087004B"/>
    <w:rsid w:val="00872C20"/>
    <w:rsid w:val="0087796E"/>
    <w:rsid w:val="00883C13"/>
    <w:rsid w:val="00886EEB"/>
    <w:rsid w:val="008876C5"/>
    <w:rsid w:val="008A480B"/>
    <w:rsid w:val="008A4FCC"/>
    <w:rsid w:val="008B2EA1"/>
    <w:rsid w:val="008B316D"/>
    <w:rsid w:val="008B4F18"/>
    <w:rsid w:val="008C021B"/>
    <w:rsid w:val="008C20CE"/>
    <w:rsid w:val="008C2F78"/>
    <w:rsid w:val="008D54A1"/>
    <w:rsid w:val="008E1FE1"/>
    <w:rsid w:val="008E27F0"/>
    <w:rsid w:val="008E6C18"/>
    <w:rsid w:val="008E6D41"/>
    <w:rsid w:val="008F1EEC"/>
    <w:rsid w:val="008F25E7"/>
    <w:rsid w:val="008F2D19"/>
    <w:rsid w:val="00913CD9"/>
    <w:rsid w:val="009212C4"/>
    <w:rsid w:val="0092187A"/>
    <w:rsid w:val="0093192D"/>
    <w:rsid w:val="00931F0D"/>
    <w:rsid w:val="00932AB7"/>
    <w:rsid w:val="00932F1E"/>
    <w:rsid w:val="00946DEF"/>
    <w:rsid w:val="00951BCE"/>
    <w:rsid w:val="00951C0B"/>
    <w:rsid w:val="00952AD1"/>
    <w:rsid w:val="0095352D"/>
    <w:rsid w:val="00963FAC"/>
    <w:rsid w:val="00987177"/>
    <w:rsid w:val="00990BD7"/>
    <w:rsid w:val="009A0778"/>
    <w:rsid w:val="009A2F4B"/>
    <w:rsid w:val="009A3BF2"/>
    <w:rsid w:val="009B4413"/>
    <w:rsid w:val="009B4F18"/>
    <w:rsid w:val="009C1F9A"/>
    <w:rsid w:val="009C3F32"/>
    <w:rsid w:val="009D391C"/>
    <w:rsid w:val="009D3D26"/>
    <w:rsid w:val="009F13B7"/>
    <w:rsid w:val="009F31EA"/>
    <w:rsid w:val="00A06651"/>
    <w:rsid w:val="00A07661"/>
    <w:rsid w:val="00A108D1"/>
    <w:rsid w:val="00A11C63"/>
    <w:rsid w:val="00A138BC"/>
    <w:rsid w:val="00A16ABC"/>
    <w:rsid w:val="00A16BE5"/>
    <w:rsid w:val="00A2189B"/>
    <w:rsid w:val="00A252ED"/>
    <w:rsid w:val="00A256E5"/>
    <w:rsid w:val="00A30570"/>
    <w:rsid w:val="00A42653"/>
    <w:rsid w:val="00A4346F"/>
    <w:rsid w:val="00A440A4"/>
    <w:rsid w:val="00A45D53"/>
    <w:rsid w:val="00A62644"/>
    <w:rsid w:val="00A77DA0"/>
    <w:rsid w:val="00A80D96"/>
    <w:rsid w:val="00A95BC9"/>
    <w:rsid w:val="00AB00E6"/>
    <w:rsid w:val="00AB2CBE"/>
    <w:rsid w:val="00AB7882"/>
    <w:rsid w:val="00AB7BF8"/>
    <w:rsid w:val="00AC32D9"/>
    <w:rsid w:val="00AC3B9C"/>
    <w:rsid w:val="00AD0C69"/>
    <w:rsid w:val="00AF5921"/>
    <w:rsid w:val="00AF7407"/>
    <w:rsid w:val="00B059F8"/>
    <w:rsid w:val="00B147AB"/>
    <w:rsid w:val="00B270E7"/>
    <w:rsid w:val="00B3184C"/>
    <w:rsid w:val="00B36656"/>
    <w:rsid w:val="00B42439"/>
    <w:rsid w:val="00B5052C"/>
    <w:rsid w:val="00B76848"/>
    <w:rsid w:val="00B773B7"/>
    <w:rsid w:val="00B80E19"/>
    <w:rsid w:val="00B97CBD"/>
    <w:rsid w:val="00BB173A"/>
    <w:rsid w:val="00BB2A48"/>
    <w:rsid w:val="00BB5A4B"/>
    <w:rsid w:val="00BC27FC"/>
    <w:rsid w:val="00BD1F66"/>
    <w:rsid w:val="00BE3E40"/>
    <w:rsid w:val="00BE446C"/>
    <w:rsid w:val="00BF29DA"/>
    <w:rsid w:val="00C2087C"/>
    <w:rsid w:val="00C31EEC"/>
    <w:rsid w:val="00C34265"/>
    <w:rsid w:val="00C41BB8"/>
    <w:rsid w:val="00C42A69"/>
    <w:rsid w:val="00C4324E"/>
    <w:rsid w:val="00C54671"/>
    <w:rsid w:val="00C62761"/>
    <w:rsid w:val="00C70698"/>
    <w:rsid w:val="00C71811"/>
    <w:rsid w:val="00C72655"/>
    <w:rsid w:val="00C74DDE"/>
    <w:rsid w:val="00C849E0"/>
    <w:rsid w:val="00C87D2E"/>
    <w:rsid w:val="00C93140"/>
    <w:rsid w:val="00C94B5D"/>
    <w:rsid w:val="00C963A7"/>
    <w:rsid w:val="00CA19F8"/>
    <w:rsid w:val="00CA28C3"/>
    <w:rsid w:val="00CA5F4C"/>
    <w:rsid w:val="00CA7DE2"/>
    <w:rsid w:val="00CB01D4"/>
    <w:rsid w:val="00CB50E4"/>
    <w:rsid w:val="00CB5E96"/>
    <w:rsid w:val="00CB5FD9"/>
    <w:rsid w:val="00CC1EFE"/>
    <w:rsid w:val="00CD5DA7"/>
    <w:rsid w:val="00CD7958"/>
    <w:rsid w:val="00CD7BB6"/>
    <w:rsid w:val="00CF1259"/>
    <w:rsid w:val="00CF2DAA"/>
    <w:rsid w:val="00CF7DEF"/>
    <w:rsid w:val="00D00DB9"/>
    <w:rsid w:val="00D14975"/>
    <w:rsid w:val="00D16259"/>
    <w:rsid w:val="00D17CBC"/>
    <w:rsid w:val="00D25079"/>
    <w:rsid w:val="00D31FCD"/>
    <w:rsid w:val="00D400F1"/>
    <w:rsid w:val="00D42101"/>
    <w:rsid w:val="00D50937"/>
    <w:rsid w:val="00D6360E"/>
    <w:rsid w:val="00D70E7A"/>
    <w:rsid w:val="00D756C9"/>
    <w:rsid w:val="00D7793A"/>
    <w:rsid w:val="00D83D55"/>
    <w:rsid w:val="00D8414D"/>
    <w:rsid w:val="00D93ECF"/>
    <w:rsid w:val="00DA1496"/>
    <w:rsid w:val="00DA5BAB"/>
    <w:rsid w:val="00DC0E18"/>
    <w:rsid w:val="00DD2C24"/>
    <w:rsid w:val="00DD3BD2"/>
    <w:rsid w:val="00DD7E7F"/>
    <w:rsid w:val="00DE0984"/>
    <w:rsid w:val="00DE7705"/>
    <w:rsid w:val="00DE7E72"/>
    <w:rsid w:val="00DF3991"/>
    <w:rsid w:val="00E00C56"/>
    <w:rsid w:val="00E01151"/>
    <w:rsid w:val="00E07B36"/>
    <w:rsid w:val="00E146AE"/>
    <w:rsid w:val="00E218D2"/>
    <w:rsid w:val="00E24E25"/>
    <w:rsid w:val="00E24FF0"/>
    <w:rsid w:val="00E25696"/>
    <w:rsid w:val="00E342D7"/>
    <w:rsid w:val="00E34BBA"/>
    <w:rsid w:val="00E4065D"/>
    <w:rsid w:val="00E422B3"/>
    <w:rsid w:val="00E61EA0"/>
    <w:rsid w:val="00E64F79"/>
    <w:rsid w:val="00E65FD6"/>
    <w:rsid w:val="00E66FA5"/>
    <w:rsid w:val="00E82BB8"/>
    <w:rsid w:val="00E93050"/>
    <w:rsid w:val="00E93C80"/>
    <w:rsid w:val="00E941DB"/>
    <w:rsid w:val="00EA05B0"/>
    <w:rsid w:val="00EA07E8"/>
    <w:rsid w:val="00EB03BC"/>
    <w:rsid w:val="00EB1B1C"/>
    <w:rsid w:val="00EB5750"/>
    <w:rsid w:val="00EB64AD"/>
    <w:rsid w:val="00EB7D1A"/>
    <w:rsid w:val="00ED0CD7"/>
    <w:rsid w:val="00ED5A77"/>
    <w:rsid w:val="00ED5BB0"/>
    <w:rsid w:val="00ED6D9B"/>
    <w:rsid w:val="00EE032C"/>
    <w:rsid w:val="00EF29E5"/>
    <w:rsid w:val="00EF3476"/>
    <w:rsid w:val="00EF3D12"/>
    <w:rsid w:val="00F13B8F"/>
    <w:rsid w:val="00F22907"/>
    <w:rsid w:val="00F22E2B"/>
    <w:rsid w:val="00F24DA4"/>
    <w:rsid w:val="00F27F0C"/>
    <w:rsid w:val="00F35B7C"/>
    <w:rsid w:val="00F416F1"/>
    <w:rsid w:val="00F42930"/>
    <w:rsid w:val="00F42C9B"/>
    <w:rsid w:val="00F506BC"/>
    <w:rsid w:val="00F60B7B"/>
    <w:rsid w:val="00F7146C"/>
    <w:rsid w:val="00F74E42"/>
    <w:rsid w:val="00F772A0"/>
    <w:rsid w:val="00F84443"/>
    <w:rsid w:val="00F867A2"/>
    <w:rsid w:val="00F903F0"/>
    <w:rsid w:val="00FA1CD6"/>
    <w:rsid w:val="00FA2BFD"/>
    <w:rsid w:val="00FA6CD4"/>
    <w:rsid w:val="00FB2D69"/>
    <w:rsid w:val="00FB5463"/>
    <w:rsid w:val="00FC37B7"/>
    <w:rsid w:val="00FE22EF"/>
    <w:rsid w:val="00FE29D5"/>
    <w:rsid w:val="00FE76C3"/>
    <w:rsid w:val="00FE7C19"/>
    <w:rsid w:val="05AA9F0C"/>
    <w:rsid w:val="115A358A"/>
    <w:rsid w:val="217FEA52"/>
    <w:rsid w:val="278A6EB4"/>
    <w:rsid w:val="2B6DDC5C"/>
    <w:rsid w:val="2E2078A7"/>
    <w:rsid w:val="3BA22E9D"/>
    <w:rsid w:val="4F287F3B"/>
    <w:rsid w:val="570E6F80"/>
    <w:rsid w:val="669F6144"/>
    <w:rsid w:val="673DE0FA"/>
    <w:rsid w:val="7061C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7FEDC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233A"/>
    <w:pPr>
      <w:spacing w:after="160" w:line="276" w:lineRule="auto"/>
      <w:contextualSpacing/>
    </w:pPr>
    <w:rPr>
      <w:color w:val="000B1D" w:themeColor="text2" w:themeShade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6610"/>
    <w:pPr>
      <w:keepNext/>
      <w:keepLines/>
      <w:spacing w:before="360" w:after="200" w:line="240" w:lineRule="auto"/>
      <w:contextualSpacing w:val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pacing w:val="60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6610"/>
    <w:pPr>
      <w:keepNext/>
      <w:keepLines/>
      <w:spacing w:before="320" w:after="80"/>
      <w:contextualSpacing w:val="0"/>
      <w:outlineLvl w:val="1"/>
    </w:pPr>
    <w:rPr>
      <w:rFonts w:asciiTheme="majorHAnsi" w:eastAsiaTheme="majorEastAsia" w:hAnsiTheme="majorHAnsi" w:cstheme="majorBidi"/>
      <w:b/>
      <w:color w:val="000000" w:themeColor="text1"/>
      <w:spacing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8233A"/>
    <w:pPr>
      <w:spacing w:before="240"/>
      <w:outlineLvl w:val="2"/>
    </w:pPr>
    <w:rPr>
      <w:color w:val="737373" w:themeColor="accent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8233A"/>
    <w:pPr>
      <w:spacing w:before="240"/>
      <w:outlineLvl w:val="3"/>
    </w:pPr>
    <w:rPr>
      <w:iCs/>
      <w:color w:val="56C5FF" w:themeColor="accent1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78233A"/>
    <w:pPr>
      <w:spacing w:before="200" w:after="0"/>
      <w:outlineLvl w:val="4"/>
    </w:pPr>
    <w:rPr>
      <w:b w:val="0"/>
      <w:color w:val="005CE3" w:themeColor="text2" w:themeTint="99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78233A"/>
    <w:pPr>
      <w:spacing w:after="0"/>
      <w:outlineLvl w:val="5"/>
    </w:pPr>
    <w:rPr>
      <w:sz w:val="20"/>
    </w:rPr>
  </w:style>
  <w:style w:type="paragraph" w:styleId="Heading7">
    <w:name w:val="heading 7"/>
    <w:basedOn w:val="Heading2"/>
    <w:next w:val="Normal"/>
    <w:link w:val="Heading7Char"/>
    <w:autoRedefine/>
    <w:uiPriority w:val="9"/>
    <w:unhideWhenUsed/>
    <w:qFormat/>
    <w:rsid w:val="0078233A"/>
    <w:pPr>
      <w:spacing w:after="0"/>
      <w:outlineLvl w:val="6"/>
    </w:pPr>
    <w:rPr>
      <w:b w:val="0"/>
      <w:color w:val="4BB836" w:themeColor="accent2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233A"/>
    <w:pPr>
      <w:spacing w:after="0"/>
      <w:outlineLvl w:val="7"/>
    </w:pPr>
    <w:rPr>
      <w:rFonts w:asciiTheme="majorHAnsi" w:hAnsiTheme="majorHAnsi"/>
      <w:b/>
      <w:caps/>
      <w:color w:val="737373" w:themeColor="accent4"/>
      <w:spacing w:val="30"/>
      <w:sz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233A"/>
    <w:pPr>
      <w:spacing w:after="0"/>
      <w:outlineLvl w:val="8"/>
    </w:pPr>
    <w:rPr>
      <w:rFonts w:asciiTheme="majorHAnsi" w:hAnsiTheme="majorHAnsi"/>
      <w:b/>
      <w:caps/>
      <w:color w:val="000000" w:themeColor="text1"/>
      <w:spacing w:val="3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8233A"/>
    <w:rPr>
      <w:rFonts w:asciiTheme="majorHAnsi" w:eastAsiaTheme="majorEastAsia" w:hAnsiTheme="majorHAnsi" w:cstheme="majorBidi"/>
      <w:b/>
      <w:caps/>
      <w:color w:val="000000" w:themeColor="text1"/>
      <w:spacing w:val="30"/>
      <w:sz w:val="20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8233A"/>
    <w:rPr>
      <w:rFonts w:asciiTheme="majorHAnsi" w:eastAsiaTheme="majorEastAsia" w:hAnsiTheme="majorHAnsi" w:cstheme="majorBidi"/>
      <w:caps/>
      <w:color w:val="4BB836" w:themeColor="accent2"/>
      <w:spacing w:val="30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8233A"/>
    <w:rPr>
      <w:rFonts w:asciiTheme="majorHAnsi" w:hAnsiTheme="majorHAnsi"/>
      <w:b/>
      <w:caps/>
      <w:color w:val="737373" w:themeColor="accent4"/>
      <w:spacing w:val="3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8233A"/>
    <w:rPr>
      <w:rFonts w:asciiTheme="majorHAnsi" w:hAnsiTheme="majorHAnsi"/>
      <w:b/>
      <w:caps/>
      <w:color w:val="000000" w:themeColor="text1"/>
      <w:spacing w:val="3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3A"/>
    <w:pPr>
      <w:numPr>
        <w:ilvl w:val="1"/>
      </w:numPr>
      <w:jc w:val="center"/>
    </w:pPr>
    <w:rPr>
      <w:rFonts w:eastAsiaTheme="minorEastAsia"/>
      <w:i/>
      <w:color w:val="737373" w:themeColor="accent4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233A"/>
    <w:rPr>
      <w:rFonts w:eastAsiaTheme="minorEastAsia"/>
      <w:i/>
      <w:color w:val="737373" w:themeColor="accent4"/>
      <w:spacing w:val="15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66610"/>
    <w:rPr>
      <w:rFonts w:asciiTheme="majorHAnsi" w:eastAsiaTheme="majorEastAsia" w:hAnsiTheme="majorHAnsi" w:cstheme="majorBidi"/>
      <w:b/>
      <w:color w:val="000000" w:themeColor="text1"/>
      <w:spacing w:val="6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610"/>
    <w:rPr>
      <w:rFonts w:asciiTheme="majorHAnsi" w:eastAsiaTheme="majorEastAsia" w:hAnsiTheme="majorHAnsi" w:cstheme="majorBidi"/>
      <w:b/>
      <w:color w:val="000000" w:themeColor="text1"/>
      <w:spacing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33A"/>
    <w:rPr>
      <w:rFonts w:asciiTheme="majorHAnsi" w:eastAsiaTheme="majorEastAsia" w:hAnsiTheme="majorHAnsi" w:cstheme="majorBidi"/>
      <w:b/>
      <w:caps/>
      <w:color w:val="737373" w:themeColor="accent4"/>
      <w:spacing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233A"/>
    <w:rPr>
      <w:rFonts w:asciiTheme="majorHAnsi" w:eastAsiaTheme="majorEastAsia" w:hAnsiTheme="majorHAnsi" w:cstheme="majorBidi"/>
      <w:b/>
      <w:iCs/>
      <w:caps/>
      <w:color w:val="56C5FF" w:themeColor="accent1"/>
      <w:spacing w:val="3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8233A"/>
    <w:rPr>
      <w:rFonts w:asciiTheme="majorHAnsi" w:eastAsiaTheme="majorEastAsia" w:hAnsiTheme="majorHAnsi" w:cstheme="majorBidi"/>
      <w:caps/>
      <w:color w:val="005CE3" w:themeColor="text2" w:themeTint="99"/>
      <w:spacing w:val="30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3A"/>
    <w:pPr>
      <w:spacing w:after="200"/>
    </w:pPr>
    <w:rPr>
      <w:i/>
      <w:iCs/>
      <w:color w:val="00102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66610"/>
    <w:pPr>
      <w:spacing w:after="80" w:line="240" w:lineRule="auto"/>
      <w:jc w:val="center"/>
    </w:pPr>
    <w:rPr>
      <w:rFonts w:asciiTheme="majorHAnsi" w:eastAsiaTheme="majorEastAsia" w:hAnsiTheme="majorHAnsi" w:cstheme="majorBidi"/>
      <w:b/>
      <w:color w:val="000000" w:themeColor="text1"/>
      <w:spacing w:val="6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10"/>
    <w:rPr>
      <w:rFonts w:asciiTheme="majorHAnsi" w:eastAsiaTheme="majorEastAsia" w:hAnsiTheme="majorHAnsi" w:cstheme="majorBidi"/>
      <w:b/>
      <w:color w:val="000000" w:themeColor="text1"/>
      <w:spacing w:val="60"/>
      <w:kern w:val="28"/>
      <w:sz w:val="60"/>
      <w:szCs w:val="56"/>
    </w:rPr>
  </w:style>
  <w:style w:type="character" w:styleId="Strong">
    <w:name w:val="Strong"/>
    <w:basedOn w:val="DefaultParagraphFont"/>
    <w:uiPriority w:val="22"/>
    <w:qFormat/>
    <w:rsid w:val="0078233A"/>
    <w:rPr>
      <w:b/>
      <w:bCs/>
      <w:color w:val="000713" w:themeColor="text2" w:themeShade="80"/>
    </w:rPr>
  </w:style>
  <w:style w:type="character" w:styleId="Emphasis">
    <w:name w:val="Emphasis"/>
    <w:basedOn w:val="DefaultParagraphFont"/>
    <w:uiPriority w:val="20"/>
    <w:qFormat/>
    <w:rsid w:val="0078233A"/>
    <w:rPr>
      <w:i/>
      <w:iCs/>
    </w:rPr>
  </w:style>
  <w:style w:type="paragraph" w:styleId="ListParagraph">
    <w:name w:val="List Paragraph"/>
    <w:basedOn w:val="Normal"/>
    <w:uiPriority w:val="34"/>
    <w:qFormat/>
    <w:rsid w:val="0078233A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7823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54CA"/>
    <w:pPr>
      <w:tabs>
        <w:tab w:val="center" w:pos="4680"/>
        <w:tab w:val="right" w:pos="9360"/>
      </w:tabs>
      <w:jc w:val="center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B54CA"/>
    <w:rPr>
      <w:color w:val="000B1D" w:themeColor="text2" w:themeShade="BF"/>
      <w:sz w:val="20"/>
    </w:rPr>
  </w:style>
  <w:style w:type="paragraph" w:styleId="Footer">
    <w:name w:val="footer"/>
    <w:basedOn w:val="Normal"/>
    <w:link w:val="FooterChar"/>
    <w:uiPriority w:val="99"/>
    <w:unhideWhenUsed/>
    <w:rsid w:val="005B54CA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B54CA"/>
    <w:rPr>
      <w:color w:val="000B1D" w:themeColor="text2" w:themeShade="BF"/>
      <w:sz w:val="20"/>
    </w:rPr>
  </w:style>
  <w:style w:type="table" w:styleId="TableGrid">
    <w:name w:val="Table Grid"/>
    <w:basedOn w:val="TableNormal"/>
    <w:uiPriority w:val="39"/>
    <w:rsid w:val="00BF2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rsid w:val="00BB5A4B"/>
    <w:tblPr>
      <w:tblStyleRowBandSize w:val="1"/>
      <w:tblStyleColBandSize w:val="1"/>
      <w:tblInd w:w="0" w:type="dxa"/>
      <w:tblBorders>
        <w:top w:val="single" w:sz="8" w:space="0" w:color="56C5FF" w:themeColor="accent1"/>
        <w:left w:val="single" w:sz="8" w:space="0" w:color="56C5FF" w:themeColor="accent1"/>
        <w:bottom w:val="single" w:sz="8" w:space="0" w:color="56C5FF" w:themeColor="accent1"/>
        <w:right w:val="single" w:sz="8" w:space="0" w:color="56C5F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C5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  <w:tblStylePr w:type="band1Horz">
      <w:tblPr/>
      <w:tcPr>
        <w:tcBorders>
          <w:top w:val="single" w:sz="8" w:space="0" w:color="56C5FF" w:themeColor="accent1"/>
          <w:left w:val="single" w:sz="8" w:space="0" w:color="56C5FF" w:themeColor="accent1"/>
          <w:bottom w:val="single" w:sz="8" w:space="0" w:color="56C5FF" w:themeColor="accent1"/>
          <w:right w:val="single" w:sz="8" w:space="0" w:color="56C5FF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83C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13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6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6C3"/>
    <w:rPr>
      <w:b/>
      <w:bCs/>
      <w:sz w:val="20"/>
      <w:szCs w:val="20"/>
    </w:rPr>
  </w:style>
  <w:style w:type="paragraph" w:styleId="NoSpacing">
    <w:name w:val="No Spacing"/>
    <w:basedOn w:val="BodyText"/>
    <w:link w:val="NoSpacingChar"/>
    <w:uiPriority w:val="1"/>
    <w:qFormat/>
    <w:rsid w:val="0078233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8233A"/>
    <w:rPr>
      <w:i/>
      <w:iCs/>
      <w:color w:val="A6A6A6" w:themeColor="background1" w:themeShade="A6"/>
    </w:rPr>
  </w:style>
  <w:style w:type="character" w:styleId="IntenseEmphasis">
    <w:name w:val="Intense Emphasis"/>
    <w:basedOn w:val="DefaultParagraphFont"/>
    <w:uiPriority w:val="21"/>
    <w:qFormat/>
    <w:rsid w:val="0078233A"/>
    <w:rPr>
      <w:i/>
      <w:iCs/>
      <w:color w:val="56C5FF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8233A"/>
    <w:pPr>
      <w:spacing w:before="200"/>
      <w:ind w:left="864" w:right="864"/>
      <w:jc w:val="center"/>
    </w:pPr>
    <w:rPr>
      <w:i/>
      <w:iCs/>
      <w:color w:val="565656" w:themeColor="accent4" w:themeShade="BF"/>
    </w:rPr>
  </w:style>
  <w:style w:type="character" w:customStyle="1" w:styleId="QuoteChar">
    <w:name w:val="Quote Char"/>
    <w:basedOn w:val="DefaultParagraphFont"/>
    <w:link w:val="Quote"/>
    <w:uiPriority w:val="29"/>
    <w:rsid w:val="0078233A"/>
    <w:rPr>
      <w:i/>
      <w:iCs/>
      <w:color w:val="565656" w:themeColor="accent4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3A"/>
    <w:pPr>
      <w:pBdr>
        <w:top w:val="single" w:sz="4" w:space="10" w:color="56C5FF" w:themeColor="accent1"/>
        <w:bottom w:val="single" w:sz="4" w:space="10" w:color="56C5FF" w:themeColor="accent1"/>
      </w:pBdr>
      <w:spacing w:before="360" w:after="360"/>
      <w:ind w:left="864" w:right="864"/>
      <w:jc w:val="center"/>
    </w:pPr>
    <w:rPr>
      <w:i/>
      <w:iCs/>
      <w:color w:val="56C5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33A"/>
    <w:rPr>
      <w:i/>
      <w:iCs/>
      <w:color w:val="56C5FF" w:themeColor="accent1"/>
    </w:rPr>
  </w:style>
  <w:style w:type="character" w:styleId="SubtleReference">
    <w:name w:val="Subtle Reference"/>
    <w:basedOn w:val="DefaultParagraphFont"/>
    <w:uiPriority w:val="31"/>
    <w:qFormat/>
    <w:rsid w:val="0078233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8233A"/>
    <w:rPr>
      <w:b/>
      <w:bCs/>
      <w:smallCaps/>
      <w:color w:val="56C5FF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8233A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5A368D"/>
    <w:pPr>
      <w:spacing w:before="160" w:after="0" w:line="240" w:lineRule="auto"/>
      <w:contextualSpacing w:val="0"/>
    </w:pPr>
    <w:rPr>
      <w:color w:val="565656" w:themeColor="accent4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A368D"/>
    <w:pPr>
      <w:spacing w:before="120" w:after="0" w:line="300" w:lineRule="auto"/>
      <w:ind w:left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3C15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509"/>
    <w:rPr>
      <w:color w:val="000B1D" w:themeColor="text2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A368D"/>
    <w:pPr>
      <w:spacing w:before="120" w:after="0" w:line="300" w:lineRule="auto"/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5A368D"/>
    <w:pPr>
      <w:spacing w:before="80" w:after="0" w:line="300" w:lineRule="auto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41E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41E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41E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A368D"/>
    <w:pPr>
      <w:spacing w:after="80" w:line="360" w:lineRule="auto"/>
      <w:ind w:left="1685"/>
    </w:pPr>
  </w:style>
  <w:style w:type="paragraph" w:styleId="TOC9">
    <w:name w:val="toc 9"/>
    <w:basedOn w:val="Normal"/>
    <w:next w:val="Normal"/>
    <w:autoRedefine/>
    <w:uiPriority w:val="39"/>
    <w:unhideWhenUsed/>
    <w:rsid w:val="008341E8"/>
    <w:pPr>
      <w:ind w:left="19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252ED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252ED"/>
    <w:rPr>
      <w:rFonts w:asciiTheme="majorHAnsi" w:eastAsiaTheme="majorEastAsia" w:hAnsiTheme="majorHAnsi" w:cstheme="majorBidi"/>
      <w:b/>
      <w:bCs/>
      <w:caps/>
    </w:rPr>
  </w:style>
  <w:style w:type="paragraph" w:styleId="List3">
    <w:name w:val="List 3"/>
    <w:basedOn w:val="Normal"/>
    <w:uiPriority w:val="99"/>
    <w:unhideWhenUsed/>
    <w:rsid w:val="00A252ED"/>
    <w:pPr>
      <w:spacing w:before="160"/>
      <w:ind w:left="1080" w:hanging="360"/>
    </w:pPr>
  </w:style>
  <w:style w:type="paragraph" w:styleId="List">
    <w:name w:val="List"/>
    <w:basedOn w:val="Normal"/>
    <w:uiPriority w:val="99"/>
    <w:unhideWhenUsed/>
    <w:qFormat/>
    <w:rsid w:val="0078233A"/>
    <w:pPr>
      <w:spacing w:before="360"/>
      <w:ind w:left="360" w:hanging="360"/>
      <w:contextualSpacing w:val="0"/>
    </w:pPr>
    <w:rPr>
      <w:rFonts w:asciiTheme="majorHAnsi" w:hAnsiTheme="majorHAnsi"/>
      <w:b/>
      <w:caps/>
      <w:color w:val="000000" w:themeColor="text1"/>
      <w:spacing w:val="30"/>
    </w:rPr>
  </w:style>
  <w:style w:type="paragraph" w:styleId="List2">
    <w:name w:val="List 2"/>
    <w:basedOn w:val="Normal"/>
    <w:uiPriority w:val="99"/>
    <w:semiHidden/>
    <w:unhideWhenUsed/>
    <w:rsid w:val="00A252ED"/>
    <w:pPr>
      <w:spacing w:before="160"/>
      <w:ind w:left="720" w:hanging="360"/>
    </w:pPr>
  </w:style>
  <w:style w:type="paragraph" w:styleId="List4">
    <w:name w:val="List 4"/>
    <w:basedOn w:val="Normal"/>
    <w:uiPriority w:val="99"/>
    <w:unhideWhenUsed/>
    <w:rsid w:val="00A252ED"/>
    <w:pPr>
      <w:spacing w:before="160"/>
      <w:ind w:left="1440" w:hanging="360"/>
    </w:pPr>
  </w:style>
  <w:style w:type="paragraph" w:styleId="List5">
    <w:name w:val="List 5"/>
    <w:basedOn w:val="Normal"/>
    <w:uiPriority w:val="99"/>
    <w:semiHidden/>
    <w:unhideWhenUsed/>
    <w:rsid w:val="00A252ED"/>
    <w:pPr>
      <w:spacing w:before="160"/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3C1509"/>
    <w:pPr>
      <w:numPr>
        <w:numId w:val="9"/>
      </w:numPr>
      <w:spacing w:before="160"/>
    </w:pPr>
    <w:rPr>
      <w:rFonts w:asciiTheme="majorHAnsi" w:hAnsiTheme="majorHAnsi"/>
      <w:b/>
      <w:caps/>
      <w:color w:val="000000" w:themeColor="text1"/>
    </w:rPr>
  </w:style>
  <w:style w:type="paragraph" w:styleId="ListNumber">
    <w:name w:val="List Number"/>
    <w:basedOn w:val="Normal"/>
    <w:uiPriority w:val="99"/>
    <w:unhideWhenUsed/>
    <w:rsid w:val="003C1509"/>
    <w:pPr>
      <w:numPr>
        <w:numId w:val="5"/>
      </w:numPr>
      <w:spacing w:before="160"/>
    </w:pPr>
    <w:rPr>
      <w:rFonts w:asciiTheme="majorHAnsi" w:hAnsiTheme="majorHAnsi"/>
      <w:b/>
      <w:caps/>
      <w:color w:val="000000" w:themeColor="text1"/>
    </w:rPr>
  </w:style>
  <w:style w:type="paragraph" w:styleId="ListNumber2">
    <w:name w:val="List Number 2"/>
    <w:basedOn w:val="Normal"/>
    <w:uiPriority w:val="99"/>
    <w:unhideWhenUsed/>
    <w:rsid w:val="003C1509"/>
    <w:pPr>
      <w:numPr>
        <w:numId w:val="4"/>
      </w:numPr>
      <w:spacing w:before="160"/>
    </w:pPr>
  </w:style>
  <w:style w:type="paragraph" w:styleId="ListContinue">
    <w:name w:val="List Continue"/>
    <w:basedOn w:val="Normal"/>
    <w:uiPriority w:val="99"/>
    <w:unhideWhenUsed/>
    <w:rsid w:val="003C1509"/>
    <w:pPr>
      <w:spacing w:before="160"/>
      <w:ind w:left="360"/>
    </w:pPr>
  </w:style>
  <w:style w:type="paragraph" w:styleId="ListBullet2">
    <w:name w:val="List Bullet 2"/>
    <w:basedOn w:val="Normal"/>
    <w:uiPriority w:val="99"/>
    <w:semiHidden/>
    <w:unhideWhenUsed/>
    <w:rsid w:val="003C1509"/>
    <w:pPr>
      <w:numPr>
        <w:numId w:val="8"/>
      </w:numPr>
      <w:spacing w:before="160"/>
    </w:pPr>
  </w:style>
  <w:style w:type="paragraph" w:styleId="ListBullet3">
    <w:name w:val="List Bullet 3"/>
    <w:basedOn w:val="Normal"/>
    <w:uiPriority w:val="99"/>
    <w:semiHidden/>
    <w:unhideWhenUsed/>
    <w:rsid w:val="003C1509"/>
    <w:pPr>
      <w:numPr>
        <w:numId w:val="7"/>
      </w:numPr>
      <w:spacing w:before="160"/>
    </w:pPr>
  </w:style>
  <w:style w:type="paragraph" w:styleId="ListBullet5">
    <w:name w:val="List Bullet 5"/>
    <w:basedOn w:val="Normal"/>
    <w:uiPriority w:val="99"/>
    <w:semiHidden/>
    <w:unhideWhenUsed/>
    <w:rsid w:val="003C1509"/>
    <w:pPr>
      <w:numPr>
        <w:numId w:val="6"/>
      </w:numPr>
      <w:spacing w:before="160"/>
    </w:pPr>
  </w:style>
  <w:style w:type="paragraph" w:styleId="ListContinue2">
    <w:name w:val="List Continue 2"/>
    <w:basedOn w:val="Normal"/>
    <w:uiPriority w:val="99"/>
    <w:semiHidden/>
    <w:unhideWhenUsed/>
    <w:rsid w:val="003C1509"/>
    <w:pPr>
      <w:spacing w:before="16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3C1509"/>
    <w:pPr>
      <w:spacing w:before="160"/>
      <w:ind w:left="1080"/>
    </w:pPr>
  </w:style>
  <w:style w:type="character" w:styleId="Mention">
    <w:name w:val="Mention"/>
    <w:basedOn w:val="DefaultParagraphFont"/>
    <w:uiPriority w:val="99"/>
    <w:unhideWhenUsed/>
    <w:rsid w:val="003C1509"/>
    <w:rPr>
      <w:color w:val="56C5FF" w:themeColor="accent1"/>
      <w:shd w:val="clear" w:color="auto" w:fill="E6E6E6"/>
    </w:rPr>
  </w:style>
  <w:style w:type="paragraph" w:styleId="ListNumber3">
    <w:name w:val="List Number 3"/>
    <w:basedOn w:val="Normal"/>
    <w:uiPriority w:val="99"/>
    <w:semiHidden/>
    <w:unhideWhenUsed/>
    <w:rsid w:val="003C1509"/>
    <w:pPr>
      <w:numPr>
        <w:numId w:val="3"/>
      </w:numPr>
      <w:spacing w:before="160"/>
    </w:pPr>
  </w:style>
  <w:style w:type="paragraph" w:styleId="ListNumber4">
    <w:name w:val="List Number 4"/>
    <w:basedOn w:val="Normal"/>
    <w:uiPriority w:val="99"/>
    <w:semiHidden/>
    <w:unhideWhenUsed/>
    <w:rsid w:val="003C1509"/>
    <w:pPr>
      <w:numPr>
        <w:numId w:val="2"/>
      </w:numPr>
      <w:spacing w:before="160"/>
    </w:pPr>
  </w:style>
  <w:style w:type="paragraph" w:styleId="ListNumber5">
    <w:name w:val="List Number 5"/>
    <w:basedOn w:val="Normal"/>
    <w:uiPriority w:val="99"/>
    <w:semiHidden/>
    <w:unhideWhenUsed/>
    <w:rsid w:val="003C1509"/>
    <w:pPr>
      <w:numPr>
        <w:numId w:val="1"/>
      </w:numPr>
      <w:spacing w:before="160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C15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/>
      <w:caps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C1509"/>
    <w:rPr>
      <w:rFonts w:asciiTheme="majorHAnsi" w:eastAsiaTheme="majorEastAsia" w:hAnsiTheme="majorHAnsi" w:cstheme="majorBidi"/>
      <w:b/>
      <w:caps/>
      <w:color w:val="000B1D" w:themeColor="text2" w:themeShade="BF"/>
      <w:shd w:val="pct20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8233A"/>
    <w:rPr>
      <w:color w:val="000B1D" w:themeColor="text2" w:themeShade="BF"/>
    </w:rPr>
  </w:style>
  <w:style w:type="character" w:customStyle="1" w:styleId="apple-converted-space">
    <w:name w:val="apple-converted-space"/>
    <w:basedOn w:val="DefaultParagraphFont"/>
    <w:rsid w:val="00A138BC"/>
    <w:rPr>
      <w:spacing w:val="40"/>
    </w:rPr>
  </w:style>
  <w:style w:type="paragraph" w:customStyle="1" w:styleId="TextBody">
    <w:name w:val="Text Body"/>
    <w:basedOn w:val="Normal"/>
    <w:rsid w:val="0045260D"/>
    <w:pPr>
      <w:widowControl w:val="0"/>
      <w:suppressAutoHyphens/>
      <w:spacing w:after="140" w:line="288" w:lineRule="auto"/>
      <w:contextualSpacing w:val="0"/>
    </w:pPr>
    <w:rPr>
      <w:rFonts w:ascii="Liberation Serif" w:eastAsia="Arial Unicode MS" w:hAnsi="Liberation Serif" w:cs="Arial Unicode MS"/>
      <w:color w:val="auto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74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rinacoker/Downloads/FORD%20Word%20Template.dotx" TargetMode="External"/></Relationships>
</file>

<file path=word/theme/theme1.xml><?xml version="1.0" encoding="utf-8"?>
<a:theme xmlns:a="http://schemas.openxmlformats.org/drawingml/2006/main" name="LeadingAgile">
  <a:themeElements>
    <a:clrScheme name="Ford - LA">
      <a:dk1>
        <a:srgbClr val="000000"/>
      </a:dk1>
      <a:lt1>
        <a:srgbClr val="FFFFFF"/>
      </a:lt1>
      <a:dk2>
        <a:srgbClr val="001027"/>
      </a:dk2>
      <a:lt2>
        <a:srgbClr val="FFFFFF"/>
      </a:lt2>
      <a:accent1>
        <a:srgbClr val="56C5FF"/>
      </a:accent1>
      <a:accent2>
        <a:srgbClr val="4BB836"/>
      </a:accent2>
      <a:accent3>
        <a:srgbClr val="F8B004"/>
      </a:accent3>
      <a:accent4>
        <a:srgbClr val="737373"/>
      </a:accent4>
      <a:accent5>
        <a:srgbClr val="F86E24"/>
      </a:accent5>
      <a:accent6>
        <a:srgbClr val="DB30C7"/>
      </a:accent6>
      <a:hlink>
        <a:srgbClr val="56C5FF"/>
      </a:hlink>
      <a:folHlink>
        <a:srgbClr val="56C5FF"/>
      </a:folHlink>
    </a:clrScheme>
    <a:fontScheme name="Ford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 sz="1400" dirty="0" smtClean="0">
            <a:latin typeface="+mj-lt"/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tailEnd type="triangle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600" dirty="0" err="1" smtClean="0">
            <a:solidFill>
              <a:schemeClr val="accent4">
                <a:lumMod val="75000"/>
              </a:schemeClr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LeadingAgile1" id="{087A049E-755F-A040-9DA5-5936AA536B51}" vid="{0D835AFE-3B10-8746-A9C9-A915787F2E2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E15666291244B776EF1561059444" ma:contentTypeVersion="10" ma:contentTypeDescription="Create a new document." ma:contentTypeScope="" ma:versionID="10a6d8ac7ac207415839e2e23671c823">
  <xsd:schema xmlns:xsd="http://www.w3.org/2001/XMLSchema" xmlns:xs="http://www.w3.org/2001/XMLSchema" xmlns:p="http://schemas.microsoft.com/office/2006/metadata/properties" xmlns:ns1="http://schemas.microsoft.com/sharepoint/v3" xmlns:ns2="d976edeb-81c2-40ef-8f9f-6309855ce01d" xmlns:ns3="144c60f9-963f-4611-bf5e-cf1da5f25ef5" xmlns:ns4="78b8b1fe-3d85-40f6-a9a8-007940937c17" targetNamespace="http://schemas.microsoft.com/office/2006/metadata/properties" ma:root="true" ma:fieldsID="1c3d7490a1c4b559e2ae177cc0a2980d" ns1:_="" ns2:_="" ns3:_="" ns4:_="">
    <xsd:import namespace="http://schemas.microsoft.com/sharepoint/v3"/>
    <xsd:import namespace="d976edeb-81c2-40ef-8f9f-6309855ce01d"/>
    <xsd:import namespace="144c60f9-963f-4611-bf5e-cf1da5f25ef5"/>
    <xsd:import namespace="78b8b1fe-3d85-40f6-a9a8-007940937c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  <xsd:element ref="ns4:Target_x0020_Audience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3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4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5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6" nillable="true" ma:displayName="Number of Likes" ma:internalName="LikesCount">
      <xsd:simpleType>
        <xsd:restriction base="dms:Unknown"/>
      </xsd:simpleType>
    </xsd:element>
    <xsd:element name="LikedBy" ma:index="17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6edeb-81c2-40ef-8f9f-6309855ce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c60f9-963f-4611-bf5e-cf1da5f25ef5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8b1fe-3d85-40f6-a9a8-007940937c17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1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Target_x0020_Audiences xmlns="78b8b1fe-3d85-40f6-a9a8-007940937c17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714A5-54DE-4121-87D9-F556EB10E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76edeb-81c2-40ef-8f9f-6309855ce01d"/>
    <ds:schemaRef ds:uri="144c60f9-963f-4611-bf5e-cf1da5f25ef5"/>
    <ds:schemaRef ds:uri="78b8b1fe-3d85-40f6-a9a8-007940937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4A9797-04C2-400A-A2FC-D067FA497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54904B-53E8-4ADA-A075-37E5288DF9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8b8b1fe-3d85-40f6-a9a8-007940937c17"/>
  </ds:schemaRefs>
</ds:datastoreItem>
</file>

<file path=customXml/itemProps4.xml><?xml version="1.0" encoding="utf-8"?>
<ds:datastoreItem xmlns:ds="http://schemas.openxmlformats.org/officeDocument/2006/customXml" ds:itemID="{ED8C48C0-C102-644A-BAD3-9BE43162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FORD Word Template.dotx</Template>
  <TotalTime>395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Ford Activity technical practices workshop - facilitator guide Word technical </vt:lpstr>
    </vt:vector>
  </TitlesOfParts>
  <Manager/>
  <Company>Ford</Company>
  <LinksUpToDate>false</LinksUpToDate>
  <CharactersWithSpaces>522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 Activity technical practices workshop - facilitator guide Word technical </dc:title>
  <dc:subject/>
  <dc:creator>LeadingAgile</dc:creator>
  <cp:keywords/>
  <dc:description>Version 1.0.0</dc:description>
  <cp:lastModifiedBy>Microsoft Office User</cp:lastModifiedBy>
  <cp:revision>101</cp:revision>
  <cp:lastPrinted>2015-11-05T14:13:00Z</cp:lastPrinted>
  <dcterms:created xsi:type="dcterms:W3CDTF">2018-02-13T18:48:00Z</dcterms:created>
  <dcterms:modified xsi:type="dcterms:W3CDTF">2018-02-19T14:09:00Z</dcterms:modified>
  <cp:category/>
</cp:coreProperties>
</file>