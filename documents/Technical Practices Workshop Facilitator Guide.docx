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C1491" w14:textId="6F8178C6" w:rsidR="00EF3476" w:rsidRDefault="00EF3476">
      <w:pPr>
        <w:rPr>
          <w:rFonts w:cstheme="minorHAnsi"/>
        </w:rPr>
      </w:pPr>
    </w:p>
    <w:p w14:paraId="073DE94D" w14:textId="61890497" w:rsidR="00EF3476" w:rsidRDefault="00EF3476">
      <w:pPr>
        <w:rPr>
          <w:rFonts w:cstheme="minorHAnsi"/>
        </w:rPr>
      </w:pPr>
    </w:p>
    <w:p w14:paraId="6D2BF4A7" w14:textId="559AC2DA" w:rsidR="00EF3476" w:rsidRPr="003677EE" w:rsidRDefault="00E00C56">
      <w:pPr>
        <w:rPr>
          <w:rFonts w:cstheme="minorHAnsi"/>
        </w:rPr>
      </w:pPr>
      <w:r>
        <w:rPr>
          <w:noProof/>
        </w:rPr>
        <w:drawing>
          <wp:anchor distT="0" distB="0" distL="114300" distR="114300" simplePos="0" relativeHeight="251650047" behindDoc="0" locked="0" layoutInCell="1" allowOverlap="1" wp14:anchorId="0AC404D4" wp14:editId="7211CDF0">
            <wp:simplePos x="0" y="0"/>
            <wp:positionH relativeFrom="column">
              <wp:posOffset>2451114</wp:posOffset>
            </wp:positionH>
            <wp:positionV relativeFrom="paragraph">
              <wp:posOffset>38735</wp:posOffset>
            </wp:positionV>
            <wp:extent cx="1002774" cy="716172"/>
            <wp:effectExtent l="0" t="0" r="0" b="0"/>
            <wp:wrapNone/>
            <wp:docPr id="8" name="Picture 8" descr="/Users/Tim/Desktop/f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Tim/Desktop/fo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2774" cy="7161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55A806" w14:textId="30FF5DF4" w:rsidR="004877B3" w:rsidRDefault="004877B3">
      <w:pPr>
        <w:rPr>
          <w:rFonts w:cstheme="minorHAnsi"/>
        </w:rPr>
      </w:pPr>
    </w:p>
    <w:p w14:paraId="531BC3AC" w14:textId="147D3987" w:rsidR="0068387F" w:rsidRPr="003677EE" w:rsidRDefault="0068387F">
      <w:pPr>
        <w:rPr>
          <w:rFonts w:cstheme="minorHAnsi"/>
        </w:rPr>
      </w:pPr>
    </w:p>
    <w:p w14:paraId="6B2E80FD" w14:textId="7ED802CE" w:rsidR="00BF29DA" w:rsidRPr="003677EE" w:rsidRDefault="00BF29DA">
      <w:pPr>
        <w:rPr>
          <w:rFonts w:cstheme="minorHAnsi"/>
        </w:rPr>
      </w:pPr>
    </w:p>
    <w:p w14:paraId="02D0E004" w14:textId="1BDC3D56" w:rsidR="00A138BC" w:rsidRDefault="007443CA" w:rsidP="0045260D">
      <w:pPr>
        <w:pStyle w:val="Title"/>
      </w:pPr>
      <w:r>
        <w:t>Technical Practices Workshop</w:t>
      </w:r>
    </w:p>
    <w:p w14:paraId="15336C44" w14:textId="70CD1D1B" w:rsidR="007443CA" w:rsidRPr="007443CA" w:rsidRDefault="007443CA" w:rsidP="007443CA">
      <w:pPr>
        <w:pStyle w:val="Heading1"/>
      </w:pPr>
      <w:r>
        <w:t>Facilitator Guide</w:t>
      </w:r>
    </w:p>
    <w:bookmarkStart w:id="0" w:name="_Toc480453665"/>
    <w:bookmarkStart w:id="1" w:name="_Toc480453742"/>
    <w:p w14:paraId="222EB253" w14:textId="56911FE0" w:rsidR="00A138BC" w:rsidRPr="00AA58AF" w:rsidRDefault="00C72655" w:rsidP="00A138BC">
      <w:pPr>
        <w:pStyle w:val="Title"/>
        <w:rPr>
          <w:spacing w:val="-10"/>
        </w:rPr>
      </w:pPr>
      <w:r>
        <w:rPr>
          <w:noProof/>
        </w:rPr>
        <mc:AlternateContent>
          <mc:Choice Requires="wps">
            <w:drawing>
              <wp:anchor distT="0" distB="0" distL="114300" distR="114300" simplePos="0" relativeHeight="251659264" behindDoc="0" locked="0" layoutInCell="1" allowOverlap="1" wp14:anchorId="453CD508" wp14:editId="243313F3">
                <wp:simplePos x="0" y="0"/>
                <wp:positionH relativeFrom="column">
                  <wp:posOffset>2756535</wp:posOffset>
                </wp:positionH>
                <wp:positionV relativeFrom="paragraph">
                  <wp:posOffset>342900</wp:posOffset>
                </wp:positionV>
                <wp:extent cx="381635" cy="0"/>
                <wp:effectExtent l="0" t="0" r="24765" b="25400"/>
                <wp:wrapNone/>
                <wp:docPr id="3" name="Straight Connector 3"/>
                <wp:cNvGraphicFramePr/>
                <a:graphic xmlns:a="http://schemas.openxmlformats.org/drawingml/2006/main">
                  <a:graphicData uri="http://schemas.microsoft.com/office/word/2010/wordprocessingShape">
                    <wps:wsp>
                      <wps:cNvCnPr/>
                      <wps:spPr>
                        <a:xfrm>
                          <a:off x="0" y="0"/>
                          <a:ext cx="381635" cy="0"/>
                        </a:xfrm>
                        <a:prstGeom prst="line">
                          <a:avLst/>
                        </a:prstGeom>
                        <a:ln>
                          <a:solidFill>
                            <a:schemeClr val="accent4">
                              <a:lumMod val="20000"/>
                              <a:lumOff val="80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6E768EF"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7.05pt,27pt" to="247.1pt,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" strokecolor="#e3e3e3 [663]" strokeweight="2pt"/>
            </w:pict>
          </mc:Fallback>
        </mc:AlternateContent>
      </w:r>
      <w:bookmarkEnd w:id="0"/>
      <w:bookmarkEnd w:id="1"/>
    </w:p>
    <w:p w14:paraId="3A677D0C" w14:textId="11289E20" w:rsidR="0045260D" w:rsidRPr="00C72655" w:rsidRDefault="008C2F78" w:rsidP="008534E4">
      <w:pPr>
        <w:pStyle w:val="Heading1"/>
      </w:pPr>
      <w:r>
        <w:t>Overview</w:t>
      </w:r>
    </w:p>
    <w:p w14:paraId="08825358" w14:textId="23FD3271" w:rsidR="00ED5BB0" w:rsidRDefault="008C2F78" w:rsidP="008C2F78">
      <w:pPr>
        <w:pStyle w:val="TextBody"/>
        <w:rPr>
          <w:rFonts w:hint="eastAsia"/>
        </w:rPr>
      </w:pPr>
      <w:r>
        <w:t xml:space="preserve">Hands-on introduction to key software engineering practices that support an Agile and Lean approach to solution development and delivery. </w:t>
      </w:r>
      <w:r w:rsidR="0045260D">
        <w:t xml:space="preserve"> </w:t>
      </w:r>
    </w:p>
    <w:p w14:paraId="23D296BD" w14:textId="164B9DDA" w:rsidR="008534E4" w:rsidRDefault="008534E4" w:rsidP="008534E4">
      <w:pPr>
        <w:pStyle w:val="Heading2"/>
      </w:pPr>
      <w:r>
        <w:t>Duration</w:t>
      </w:r>
    </w:p>
    <w:p w14:paraId="60ED9A76" w14:textId="454D1FDD" w:rsidR="008534E4" w:rsidRPr="005768C3" w:rsidRDefault="00932F92" w:rsidP="008C2F78">
      <w:pPr>
        <w:pStyle w:val="TextBody"/>
        <w:rPr>
          <w:rFonts w:asciiTheme="minorHAnsi" w:hAnsiTheme="minorHAnsi"/>
        </w:rPr>
      </w:pPr>
      <w:r>
        <w:rPr>
          <w:rFonts w:asciiTheme="minorHAnsi" w:hAnsiTheme="minorHAnsi"/>
        </w:rPr>
        <w:t>T</w:t>
      </w:r>
      <w:r w:rsidR="00F255B4">
        <w:rPr>
          <w:rFonts w:asciiTheme="minorHAnsi" w:hAnsiTheme="minorHAnsi"/>
        </w:rPr>
        <w:t>hree</w:t>
      </w:r>
      <w:r w:rsidR="008534E4" w:rsidRPr="005768C3">
        <w:rPr>
          <w:rFonts w:asciiTheme="minorHAnsi" w:hAnsiTheme="minorHAnsi"/>
        </w:rPr>
        <w:t xml:space="preserve"> days</w:t>
      </w:r>
    </w:p>
    <w:p w14:paraId="4E4259D4" w14:textId="08127FF4" w:rsidR="005768C3" w:rsidRPr="005768C3" w:rsidRDefault="005768C3" w:rsidP="005768C3">
      <w:pPr>
        <w:pStyle w:val="Heading2"/>
      </w:pPr>
      <w:r w:rsidRPr="005768C3">
        <w:t>Author</w:t>
      </w:r>
      <w:r w:rsidR="002D425C">
        <w:t>s</w:t>
      </w:r>
    </w:p>
    <w:p w14:paraId="627CE611" w14:textId="5EC196F1" w:rsidR="005768C3" w:rsidRDefault="005768C3" w:rsidP="008C2F78">
      <w:pPr>
        <w:pStyle w:val="TextBody"/>
        <w:rPr>
          <w:rFonts w:asciiTheme="minorHAnsi" w:hAnsiTheme="minorHAnsi"/>
        </w:rPr>
      </w:pPr>
      <w:r w:rsidRPr="005768C3">
        <w:rPr>
          <w:rFonts w:asciiTheme="minorHAnsi" w:hAnsiTheme="minorHAnsi"/>
        </w:rPr>
        <w:t>Dave Nicolette, LeadingAgile Technical Practie Lead</w:t>
      </w:r>
    </w:p>
    <w:p w14:paraId="48C3604C" w14:textId="0A522758" w:rsidR="002D425C" w:rsidRPr="005768C3" w:rsidRDefault="002D425C" w:rsidP="008C2F78">
      <w:pPr>
        <w:pStyle w:val="TextBody"/>
        <w:rPr>
          <w:rFonts w:asciiTheme="minorHAnsi" w:hAnsiTheme="minorHAnsi"/>
        </w:rPr>
      </w:pPr>
      <w:r>
        <w:rPr>
          <w:rFonts w:asciiTheme="minorHAnsi" w:hAnsiTheme="minorHAnsi"/>
        </w:rPr>
        <w:t>Jann Thomas, author of the original version of the workshop</w:t>
      </w:r>
    </w:p>
    <w:p w14:paraId="4FD7123F" w14:textId="274DB647" w:rsidR="00E121FE" w:rsidRDefault="00E121FE" w:rsidP="008534E4">
      <w:pPr>
        <w:pStyle w:val="Heading1"/>
      </w:pPr>
      <w:r>
        <w:t>Technical Prerequisites</w:t>
      </w:r>
    </w:p>
    <w:p w14:paraId="0AE8CD0C" w14:textId="200F0952" w:rsidR="00E121FE" w:rsidRDefault="00E121FE" w:rsidP="00E121FE">
      <w:pPr>
        <w:pStyle w:val="TextBody"/>
        <w:rPr>
          <w:rFonts w:asciiTheme="minorHAnsi" w:hAnsiTheme="minorHAnsi"/>
        </w:rPr>
      </w:pPr>
      <w:r>
        <w:rPr>
          <w:rFonts w:asciiTheme="minorHAnsi" w:hAnsiTheme="minorHAnsi"/>
        </w:rPr>
        <w:t>Each computer that will be used in the technical exercises needs the following:</w:t>
      </w:r>
    </w:p>
    <w:p w14:paraId="6B5695C9" w14:textId="77777777" w:rsidR="00E121FE" w:rsidRDefault="00E121FE" w:rsidP="00E121FE">
      <w:pPr>
        <w:pStyle w:val="TextBody"/>
        <w:numPr>
          <w:ilvl w:val="0"/>
          <w:numId w:val="33"/>
        </w:numPr>
        <w:rPr>
          <w:rFonts w:asciiTheme="minorHAnsi" w:hAnsiTheme="minorHAnsi"/>
        </w:rPr>
      </w:pPr>
      <w:r>
        <w:rPr>
          <w:rFonts w:asciiTheme="minorHAnsi" w:hAnsiTheme="minorHAnsi"/>
        </w:rPr>
        <w:t>Public Internet access (not firewalled corporate network)</w:t>
      </w:r>
    </w:p>
    <w:p w14:paraId="2659A419" w14:textId="7CCB9754" w:rsidR="006D00FF" w:rsidRDefault="006D00FF" w:rsidP="00E121FE">
      <w:pPr>
        <w:pStyle w:val="TextBody"/>
        <w:numPr>
          <w:ilvl w:val="0"/>
          <w:numId w:val="33"/>
        </w:numPr>
        <w:rPr>
          <w:rFonts w:asciiTheme="minorHAnsi" w:hAnsiTheme="minorHAnsi"/>
        </w:rPr>
      </w:pPr>
      <w:r>
        <w:rPr>
          <w:rFonts w:asciiTheme="minorHAnsi" w:hAnsiTheme="minorHAnsi"/>
        </w:rPr>
        <w:t xml:space="preserve">The </w:t>
      </w:r>
      <w:r w:rsidR="0006446D">
        <w:rPr>
          <w:rFonts w:asciiTheme="minorHAnsi" w:hAnsiTheme="minorHAnsi"/>
        </w:rPr>
        <w:t xml:space="preserve">Java </w:t>
      </w:r>
      <w:r>
        <w:rPr>
          <w:rFonts w:asciiTheme="minorHAnsi" w:hAnsiTheme="minorHAnsi"/>
        </w:rPr>
        <w:t>IDE they will use at work</w:t>
      </w:r>
    </w:p>
    <w:p w14:paraId="297963B5" w14:textId="30F2E9B3" w:rsidR="0006446D" w:rsidRDefault="0006446D" w:rsidP="00E121FE">
      <w:pPr>
        <w:pStyle w:val="TextBody"/>
        <w:numPr>
          <w:ilvl w:val="0"/>
          <w:numId w:val="33"/>
        </w:numPr>
        <w:rPr>
          <w:rFonts w:asciiTheme="minorHAnsi" w:hAnsiTheme="minorHAnsi"/>
        </w:rPr>
      </w:pPr>
      <w:r>
        <w:rPr>
          <w:rFonts w:asciiTheme="minorHAnsi" w:hAnsiTheme="minorHAnsi"/>
        </w:rPr>
        <w:t>If they're using Ruby Cucumber, the Ruby IDE they will use at work</w:t>
      </w:r>
    </w:p>
    <w:p w14:paraId="3C251599" w14:textId="10E43D11" w:rsidR="00E121FE" w:rsidRPr="006D00FF" w:rsidRDefault="00E121FE" w:rsidP="00E121FE">
      <w:pPr>
        <w:pStyle w:val="TextBody"/>
        <w:numPr>
          <w:ilvl w:val="0"/>
          <w:numId w:val="33"/>
        </w:numPr>
        <w:rPr>
          <w:rFonts w:asciiTheme="minorHAnsi" w:hAnsiTheme="minorHAnsi"/>
        </w:rPr>
      </w:pPr>
      <w:r>
        <w:rPr>
          <w:rFonts w:asciiTheme="minorHAnsi" w:hAnsiTheme="minorHAnsi"/>
        </w:rPr>
        <w:t>Git client</w:t>
      </w:r>
      <w:r w:rsidR="006D00FF">
        <w:rPr>
          <w:rFonts w:asciiTheme="minorHAnsi" w:hAnsiTheme="minorHAnsi"/>
        </w:rPr>
        <w:t xml:space="preserve"> (if not provided by the IDE)</w:t>
      </w:r>
    </w:p>
    <w:p w14:paraId="75BA6605" w14:textId="71FC54C9" w:rsidR="00E121FE" w:rsidRDefault="00E121FE" w:rsidP="00E121FE">
      <w:pPr>
        <w:pStyle w:val="TextBody"/>
        <w:numPr>
          <w:ilvl w:val="0"/>
          <w:numId w:val="33"/>
        </w:numPr>
        <w:rPr>
          <w:rFonts w:asciiTheme="minorHAnsi" w:hAnsiTheme="minorHAnsi"/>
        </w:rPr>
      </w:pPr>
      <w:r>
        <w:rPr>
          <w:rFonts w:asciiTheme="minorHAnsi" w:hAnsiTheme="minorHAnsi"/>
        </w:rPr>
        <w:lastRenderedPageBreak/>
        <w:t>MySQL database system</w:t>
      </w:r>
      <w:r w:rsidR="0006446D">
        <w:rPr>
          <w:rFonts w:asciiTheme="minorHAnsi" w:hAnsiTheme="minorHAnsi"/>
        </w:rPr>
        <w:t xml:space="preserve"> installed locally</w:t>
      </w:r>
    </w:p>
    <w:p w14:paraId="215289D2" w14:textId="767DF961" w:rsidR="0066677A" w:rsidRDefault="0066677A" w:rsidP="00E121FE">
      <w:pPr>
        <w:pStyle w:val="TextBody"/>
        <w:numPr>
          <w:ilvl w:val="0"/>
          <w:numId w:val="33"/>
        </w:numPr>
        <w:rPr>
          <w:rFonts w:asciiTheme="minorHAnsi" w:hAnsiTheme="minorHAnsi"/>
        </w:rPr>
      </w:pPr>
      <w:r>
        <w:rPr>
          <w:rFonts w:asciiTheme="minorHAnsi" w:hAnsiTheme="minorHAnsi"/>
        </w:rPr>
        <w:t>Ruby 2.3.1 or later installed locally</w:t>
      </w:r>
    </w:p>
    <w:p w14:paraId="08E3D421" w14:textId="77777777" w:rsidR="00E121FE" w:rsidRPr="00E121FE" w:rsidRDefault="00E121FE" w:rsidP="00E121FE"/>
    <w:p w14:paraId="2DBA84B6" w14:textId="6781F861" w:rsidR="008534E4" w:rsidRDefault="008534E4" w:rsidP="008534E4">
      <w:pPr>
        <w:pStyle w:val="Heading1"/>
      </w:pPr>
      <w:r>
        <w:t>Room Setup</w:t>
      </w:r>
    </w:p>
    <w:p w14:paraId="00229F46" w14:textId="4E4BDE2D" w:rsidR="008534E4" w:rsidRDefault="005F1238" w:rsidP="005F1238">
      <w:pPr>
        <w:pStyle w:val="Heading2"/>
      </w:pPr>
      <w:r>
        <w:t>Option 1: Randori setup</w:t>
      </w:r>
    </w:p>
    <w:p w14:paraId="7E94D22B" w14:textId="77777777" w:rsidR="005F1238" w:rsidRDefault="005F1238" w:rsidP="005F1238">
      <w:pPr>
        <w:pStyle w:val="ListParagraph"/>
        <w:numPr>
          <w:ilvl w:val="0"/>
          <w:numId w:val="13"/>
        </w:numPr>
      </w:pPr>
      <w:r>
        <w:t xml:space="preserve">One workstation at the front of the room connected to an overhead projector. </w:t>
      </w:r>
    </w:p>
    <w:p w14:paraId="766D9DCC" w14:textId="2E4FA8B8" w:rsidR="005F1238" w:rsidRDefault="005F1238" w:rsidP="005F1238">
      <w:pPr>
        <w:pStyle w:val="ListParagraph"/>
        <w:numPr>
          <w:ilvl w:val="0"/>
          <w:numId w:val="13"/>
        </w:numPr>
      </w:pPr>
      <w:r>
        <w:t xml:space="preserve">Workstation is on a table suitable for two people to sit side-by-side. </w:t>
      </w:r>
    </w:p>
    <w:p w14:paraId="15A803F2" w14:textId="69AC0625" w:rsidR="005F1238" w:rsidRDefault="005F1238" w:rsidP="005F1238">
      <w:pPr>
        <w:pStyle w:val="ListParagraph"/>
        <w:numPr>
          <w:ilvl w:val="0"/>
          <w:numId w:val="13"/>
        </w:numPr>
      </w:pPr>
      <w:r>
        <w:t>Workstation has public internet access.</w:t>
      </w:r>
    </w:p>
    <w:p w14:paraId="4108604D" w14:textId="725DDB03" w:rsidR="005F1238" w:rsidRDefault="005F1238" w:rsidP="005F1238">
      <w:pPr>
        <w:pStyle w:val="ListParagraph"/>
        <w:numPr>
          <w:ilvl w:val="0"/>
          <w:numId w:val="13"/>
        </w:numPr>
      </w:pPr>
      <w:r>
        <w:t>Audio system with three wireless microphones.</w:t>
      </w:r>
    </w:p>
    <w:p w14:paraId="7963526B" w14:textId="22E62D6B" w:rsidR="005F1238" w:rsidRDefault="005F1238" w:rsidP="005F1238">
      <w:pPr>
        <w:pStyle w:val="ListParagraph"/>
        <w:numPr>
          <w:ilvl w:val="0"/>
          <w:numId w:val="13"/>
        </w:numPr>
      </w:pPr>
      <w:r>
        <w:t>Remainder of room configured for amphitheater-style seating such that participants can clearly see and hear the pair working at the front of the room.</w:t>
      </w:r>
    </w:p>
    <w:p w14:paraId="4A346991" w14:textId="686FD202" w:rsidR="003C3873" w:rsidRDefault="003C3873" w:rsidP="005F1238">
      <w:pPr>
        <w:pStyle w:val="ListParagraph"/>
        <w:numPr>
          <w:ilvl w:val="0"/>
          <w:numId w:val="13"/>
        </w:numPr>
      </w:pPr>
      <w:r>
        <w:t>Movable furniture so we can make a large space in the room (or a large space available).</w:t>
      </w:r>
    </w:p>
    <w:p w14:paraId="224864B3" w14:textId="4F973233" w:rsidR="005F1238" w:rsidRDefault="005F1238" w:rsidP="005F1238">
      <w:pPr>
        <w:pStyle w:val="Heading2"/>
      </w:pPr>
      <w:r>
        <w:t>Option 2: Pairing setup</w:t>
      </w:r>
    </w:p>
    <w:p w14:paraId="40EF9BA3" w14:textId="04DBFDF9" w:rsidR="005F1238" w:rsidRDefault="005F1238" w:rsidP="005F1238">
      <w:pPr>
        <w:pStyle w:val="ListParagraph"/>
        <w:numPr>
          <w:ilvl w:val="0"/>
          <w:numId w:val="14"/>
        </w:numPr>
      </w:pPr>
      <w:r>
        <w:t>Small tables (preferred) or long tables (if necessary) oriented so that people can sit side-by-side and share one laptop per pair, and everyone can see the front of the room.</w:t>
      </w:r>
    </w:p>
    <w:p w14:paraId="433289C4" w14:textId="640BB89E" w:rsidR="005F1238" w:rsidRDefault="005F1238" w:rsidP="005F1238">
      <w:pPr>
        <w:pStyle w:val="ListParagraph"/>
        <w:numPr>
          <w:ilvl w:val="0"/>
          <w:numId w:val="14"/>
        </w:numPr>
      </w:pPr>
      <w:r>
        <w:t>One presenter setup with a connection to an overhead projector.</w:t>
      </w:r>
    </w:p>
    <w:p w14:paraId="63644B4F" w14:textId="19A9F649" w:rsidR="005F1238" w:rsidRDefault="005F1238" w:rsidP="005F1238">
      <w:pPr>
        <w:pStyle w:val="ListParagraph"/>
        <w:numPr>
          <w:ilvl w:val="0"/>
          <w:numId w:val="14"/>
        </w:numPr>
      </w:pPr>
      <w:r>
        <w:t>Audio system with one wireless microphone.</w:t>
      </w:r>
    </w:p>
    <w:p w14:paraId="06AADDCD" w14:textId="30B6799D" w:rsidR="005F1238" w:rsidRDefault="005F1238" w:rsidP="005F1238">
      <w:pPr>
        <w:pStyle w:val="ListParagraph"/>
        <w:numPr>
          <w:ilvl w:val="0"/>
          <w:numId w:val="14"/>
        </w:numPr>
      </w:pPr>
      <w:r>
        <w:t>All participants must have public internet access from their laptops.</w:t>
      </w:r>
    </w:p>
    <w:p w14:paraId="1B2E7AE7" w14:textId="612DB3F3" w:rsidR="003C3873" w:rsidRDefault="003C3873" w:rsidP="005F1238">
      <w:pPr>
        <w:pStyle w:val="ListParagraph"/>
        <w:numPr>
          <w:ilvl w:val="0"/>
          <w:numId w:val="14"/>
        </w:numPr>
      </w:pPr>
      <w:r>
        <w:t>Movable furniture so we can make a large space in the room (or a large space available)</w:t>
      </w:r>
    </w:p>
    <w:p w14:paraId="1556FD5C" w14:textId="32F912E7" w:rsidR="00A06651" w:rsidRDefault="00A06651" w:rsidP="00A06651">
      <w:pPr>
        <w:pStyle w:val="Heading2"/>
      </w:pPr>
      <w:r>
        <w:t>General requirements</w:t>
      </w:r>
    </w:p>
    <w:p w14:paraId="48384D44" w14:textId="5D0DBF98" w:rsidR="00A06651" w:rsidRDefault="00A06651" w:rsidP="00A06651">
      <w:pPr>
        <w:pStyle w:val="ListParagraph"/>
        <w:numPr>
          <w:ilvl w:val="0"/>
          <w:numId w:val="20"/>
        </w:numPr>
      </w:pPr>
      <w:r>
        <w:t>Whiteboards and markers or flip-charts and markers</w:t>
      </w:r>
    </w:p>
    <w:p w14:paraId="10EB006C" w14:textId="227BDA52" w:rsidR="00A06651" w:rsidRDefault="00A06651" w:rsidP="00A06651">
      <w:pPr>
        <w:pStyle w:val="ListParagraph"/>
        <w:numPr>
          <w:ilvl w:val="0"/>
          <w:numId w:val="20"/>
        </w:numPr>
      </w:pPr>
      <w:r>
        <w:t>Sticky flip chart paper and markers, and wall space to display them</w:t>
      </w:r>
    </w:p>
    <w:p w14:paraId="185702A9" w14:textId="737C1EE1" w:rsidR="00A06651" w:rsidRDefault="00A06651" w:rsidP="00A06651">
      <w:pPr>
        <w:pStyle w:val="ListParagraph"/>
        <w:numPr>
          <w:ilvl w:val="0"/>
          <w:numId w:val="20"/>
        </w:numPr>
      </w:pPr>
      <w:r>
        <w:t>Sticky notes and markers</w:t>
      </w:r>
    </w:p>
    <w:p w14:paraId="7747058E" w14:textId="7AAD22C0" w:rsidR="004659E1" w:rsidRDefault="004659E1" w:rsidP="00A06651">
      <w:pPr>
        <w:pStyle w:val="ListParagraph"/>
        <w:numPr>
          <w:ilvl w:val="0"/>
          <w:numId w:val="20"/>
        </w:numPr>
      </w:pPr>
      <w:r>
        <w:t>Colored markers, tape, yarn, stickers (for decorating name tents)</w:t>
      </w:r>
    </w:p>
    <w:p w14:paraId="6519CD07" w14:textId="626DC72C" w:rsidR="003C3873" w:rsidRDefault="003C3873" w:rsidP="00A06651">
      <w:pPr>
        <w:pStyle w:val="ListParagraph"/>
        <w:numPr>
          <w:ilvl w:val="0"/>
          <w:numId w:val="20"/>
        </w:numPr>
      </w:pPr>
      <w:r>
        <w:t>Printer paper</w:t>
      </w:r>
    </w:p>
    <w:p w14:paraId="29DB703E" w14:textId="287EDC38" w:rsidR="003C3873" w:rsidRDefault="003C3873" w:rsidP="00A06651">
      <w:pPr>
        <w:pStyle w:val="ListParagraph"/>
        <w:numPr>
          <w:ilvl w:val="0"/>
          <w:numId w:val="20"/>
        </w:numPr>
      </w:pPr>
      <w:r>
        <w:t>Standard size mailing envelopes</w:t>
      </w:r>
    </w:p>
    <w:p w14:paraId="7AB82260" w14:textId="25D32623" w:rsidR="001976DB" w:rsidRDefault="001976DB" w:rsidP="00A06651">
      <w:pPr>
        <w:pStyle w:val="ListParagraph"/>
        <w:numPr>
          <w:ilvl w:val="0"/>
          <w:numId w:val="20"/>
        </w:numPr>
      </w:pPr>
      <w:r>
        <w:t>Prepared sticky notes or index cards for tracking progress in the workshop</w:t>
      </w:r>
      <w:r w:rsidR="003C3873">
        <w:t xml:space="preserve"> (like story cards)</w:t>
      </w:r>
    </w:p>
    <w:p w14:paraId="04F4CE4B" w14:textId="3E9AC5C0" w:rsidR="004B1FAB" w:rsidRDefault="004B1FAB" w:rsidP="00A06651">
      <w:pPr>
        <w:pStyle w:val="ListParagraph"/>
        <w:numPr>
          <w:ilvl w:val="0"/>
          <w:numId w:val="20"/>
        </w:numPr>
      </w:pPr>
      <w:r>
        <w:t>Story card sets for the FizzBuzz exercise</w:t>
      </w:r>
    </w:p>
    <w:p w14:paraId="352E3D42" w14:textId="6B9D0F17" w:rsidR="00AB7BF8" w:rsidRDefault="00801D00" w:rsidP="00A06651">
      <w:pPr>
        <w:pStyle w:val="ListParagraph"/>
        <w:numPr>
          <w:ilvl w:val="0"/>
          <w:numId w:val="20"/>
        </w:numPr>
      </w:pPr>
      <w:r>
        <w:t>1</w:t>
      </w:r>
      <w:r w:rsidR="00AB7BF8">
        <w:t>00 pennies</w:t>
      </w:r>
    </w:p>
    <w:p w14:paraId="49F0DAAD" w14:textId="40C211AF" w:rsidR="00AB7BF8" w:rsidRDefault="00AB7BF8" w:rsidP="00A06651">
      <w:pPr>
        <w:pStyle w:val="ListParagraph"/>
        <w:numPr>
          <w:ilvl w:val="0"/>
          <w:numId w:val="20"/>
        </w:numPr>
      </w:pPr>
      <w:r>
        <w:t>Collaboration-Handouts.pdf printed out</w:t>
      </w:r>
    </w:p>
    <w:p w14:paraId="3618823D" w14:textId="6549280A" w:rsidR="00333D23" w:rsidRDefault="00333D23" w:rsidP="00A06651">
      <w:pPr>
        <w:pStyle w:val="ListParagraph"/>
        <w:numPr>
          <w:ilvl w:val="0"/>
          <w:numId w:val="20"/>
        </w:numPr>
      </w:pPr>
      <w:r>
        <w:lastRenderedPageBreak/>
        <w:t>Eight (8) or Nine (9) tennis balls</w:t>
      </w:r>
    </w:p>
    <w:p w14:paraId="3A64A98C" w14:textId="4DC77101" w:rsidR="00BC27FC" w:rsidRDefault="00BC27FC" w:rsidP="00A06651">
      <w:pPr>
        <w:pStyle w:val="ListParagraph"/>
        <w:numPr>
          <w:ilvl w:val="0"/>
          <w:numId w:val="20"/>
        </w:numPr>
      </w:pPr>
      <w:r>
        <w:t>Lego</w:t>
      </w:r>
      <w:r w:rsidR="004659E1">
        <w:t xml:space="preserve">s </w:t>
      </w:r>
      <w:r>
        <w:t>(no particular bricks</w:t>
      </w:r>
      <w:r w:rsidR="004659E1">
        <w:t xml:space="preserve"> or pre-made sets</w:t>
      </w:r>
      <w:r>
        <w:t>)</w:t>
      </w:r>
    </w:p>
    <w:p w14:paraId="4E680176" w14:textId="487CCE59" w:rsidR="004659E1" w:rsidRDefault="004659E1" w:rsidP="00A06651">
      <w:pPr>
        <w:pStyle w:val="ListParagraph"/>
        <w:numPr>
          <w:ilvl w:val="0"/>
          <w:numId w:val="20"/>
        </w:numPr>
      </w:pPr>
      <w:r>
        <w:t>Sign-in sheet (if printed)</w:t>
      </w:r>
    </w:p>
    <w:p w14:paraId="070CF0E0" w14:textId="7E922AB1" w:rsidR="004659E1" w:rsidRDefault="004659E1" w:rsidP="00A06651">
      <w:pPr>
        <w:pStyle w:val="ListParagraph"/>
        <w:numPr>
          <w:ilvl w:val="0"/>
          <w:numId w:val="20"/>
        </w:numPr>
      </w:pPr>
      <w:r>
        <w:t>Evaluation forms (if printed)</w:t>
      </w:r>
    </w:p>
    <w:p w14:paraId="1DF0EDEF" w14:textId="66C35E7E" w:rsidR="00D93ECF" w:rsidRDefault="00D93ECF" w:rsidP="00A06651">
      <w:pPr>
        <w:pStyle w:val="ListParagraph"/>
        <w:numPr>
          <w:ilvl w:val="0"/>
          <w:numId w:val="20"/>
        </w:numPr>
      </w:pPr>
      <w:r>
        <w:t>Printed handouts for the Collaboration activity - Collaboration-Handouts.pdf</w:t>
      </w:r>
    </w:p>
    <w:p w14:paraId="6C1B8A7E" w14:textId="590B350D" w:rsidR="00514FAE" w:rsidRDefault="00514FAE" w:rsidP="00A06651">
      <w:pPr>
        <w:pStyle w:val="ListParagraph"/>
        <w:numPr>
          <w:ilvl w:val="0"/>
          <w:numId w:val="20"/>
        </w:numPr>
      </w:pPr>
      <w:r>
        <w:t>Candy or cheap toys for prizes</w:t>
      </w:r>
    </w:p>
    <w:p w14:paraId="285A072B" w14:textId="57253A24" w:rsidR="005F1238" w:rsidRDefault="003C3873" w:rsidP="003C3873">
      <w:pPr>
        <w:pStyle w:val="Heading2"/>
      </w:pPr>
      <w:r>
        <w:t>Facilitator room setup</w:t>
      </w:r>
    </w:p>
    <w:p w14:paraId="3AE63221" w14:textId="2D2F0F37" w:rsidR="001E783B" w:rsidRPr="001E783B" w:rsidRDefault="001E783B" w:rsidP="005F1238">
      <w:pPr>
        <w:rPr>
          <w:i/>
        </w:rPr>
      </w:pPr>
      <w:r w:rsidRPr="001E783B">
        <w:rPr>
          <w:i/>
        </w:rPr>
        <w:t>Task Board</w:t>
      </w:r>
    </w:p>
    <w:p w14:paraId="52E5DB91" w14:textId="2E19C1E1" w:rsidR="003C3873" w:rsidRDefault="003C3873" w:rsidP="005F1238">
      <w:r>
        <w:t xml:space="preserve">Set up a card wall or task board using the prepared "story card" sticky notes or index cards. Organize the board to mimic the kind of board the teams will use in their work, based on whether they're using a time-boxed process (e.g., Scrum), a continuous-flow process (e.g., Kanban), or a hybrid process. </w:t>
      </w:r>
      <w:r w:rsidR="001E783B">
        <w:t>If you're mimicking a time-boxed process, decide on an iteration length (like 30 minutes, for instance) and update the board accordingly. If you're mimicking a continuous-flow process, set it up in a "to do -&gt; doing -&gt; done" style and update the board each time you pull a ticket.</w:t>
      </w:r>
      <w:r w:rsidR="00ED0CD7">
        <w:t xml:space="preserve"> When updating the board, ask for volunteeers to come up and move the tickets rather than doing it yourself. </w:t>
      </w:r>
    </w:p>
    <w:p w14:paraId="097D7F54" w14:textId="77777777" w:rsidR="001E783B" w:rsidRDefault="001E783B" w:rsidP="005F1238"/>
    <w:p w14:paraId="3E6541D5" w14:textId="5A36D0FE" w:rsidR="001E783B" w:rsidRPr="001E783B" w:rsidRDefault="001E783B" w:rsidP="005F1238">
      <w:pPr>
        <w:rPr>
          <w:i/>
        </w:rPr>
      </w:pPr>
      <w:r w:rsidRPr="001E783B">
        <w:rPr>
          <w:i/>
        </w:rPr>
        <w:t>Burn Chart</w:t>
      </w:r>
    </w:p>
    <w:p w14:paraId="4D9B4F1C" w14:textId="03FC88BA" w:rsidR="001E783B" w:rsidRDefault="001E783B" w:rsidP="005F1238">
      <w:r>
        <w:t xml:space="preserve">Put a sticky flipchart sheet on the wall (or designate space on a whiteboard) and draw a grid on it. You decide whether to show progress in the workshop as a burn-up or burn-down. </w:t>
      </w:r>
    </w:p>
    <w:p w14:paraId="2E8A5DB5" w14:textId="77777777" w:rsidR="001E783B" w:rsidRDefault="001E783B" w:rsidP="005F1238"/>
    <w:p w14:paraId="12AC2BDE" w14:textId="721B8D61" w:rsidR="001E783B" w:rsidRPr="001E783B" w:rsidRDefault="001E783B" w:rsidP="005F1238">
      <w:pPr>
        <w:rPr>
          <w:i/>
        </w:rPr>
      </w:pPr>
      <w:r w:rsidRPr="001E783B">
        <w:rPr>
          <w:i/>
        </w:rPr>
        <w:t>Parking Lot</w:t>
      </w:r>
    </w:p>
    <w:p w14:paraId="0D39B855" w14:textId="0091E333" w:rsidR="001E783B" w:rsidRDefault="001E783B" w:rsidP="005F1238">
      <w:r>
        <w:t>Put a sticky flipchart sheet on the wall (or designate space on a whiteboard or blank wall) to serve as the Parking Lot. Label it "Parking Lot" (but don't write directly on a blank wall).</w:t>
      </w:r>
    </w:p>
    <w:p w14:paraId="7A61449B" w14:textId="77777777" w:rsidR="001E783B" w:rsidRDefault="001E783B" w:rsidP="005F1238"/>
    <w:p w14:paraId="016774DF" w14:textId="57B463CB" w:rsidR="001E783B" w:rsidRPr="004659E1" w:rsidRDefault="001E783B" w:rsidP="005F1238">
      <w:pPr>
        <w:rPr>
          <w:i/>
        </w:rPr>
      </w:pPr>
      <w:r w:rsidRPr="004659E1">
        <w:rPr>
          <w:i/>
        </w:rPr>
        <w:t>Team Goals</w:t>
      </w:r>
    </w:p>
    <w:p w14:paraId="78FB31DA" w14:textId="77C5DCC9" w:rsidR="001E783B" w:rsidRDefault="001E783B" w:rsidP="005F1238">
      <w:r>
        <w:t>Put a sticky flipchart sheet on the wall (or designate space on a whiteboard or blank wall where the group will record their goals for the workshop. Label it "Team Goals" (but don't write directly on a blank wall).</w:t>
      </w:r>
    </w:p>
    <w:p w14:paraId="54A05F4D" w14:textId="77777777" w:rsidR="004659E1" w:rsidRDefault="004659E1" w:rsidP="005F1238"/>
    <w:p w14:paraId="544A510E" w14:textId="054B8901" w:rsidR="001257DF" w:rsidRPr="001257DF" w:rsidRDefault="001257DF" w:rsidP="005F1238">
      <w:pPr>
        <w:rPr>
          <w:i/>
        </w:rPr>
      </w:pPr>
      <w:r w:rsidRPr="001257DF">
        <w:rPr>
          <w:i/>
        </w:rPr>
        <w:t>Name Tents</w:t>
      </w:r>
    </w:p>
    <w:p w14:paraId="22467D8F" w14:textId="3DD3ABBA" w:rsidR="001257DF" w:rsidRDefault="001257DF" w:rsidP="005F1238">
      <w:r>
        <w:t>Put the name tent cards on the tables along with colored markers, stickers, yarn, tape, and whatever else you are providing for decorating the tents.</w:t>
      </w:r>
    </w:p>
    <w:p w14:paraId="42145D27" w14:textId="77777777" w:rsidR="001257DF" w:rsidRDefault="001257DF" w:rsidP="005F1238"/>
    <w:p w14:paraId="2774FF04" w14:textId="168B5A81" w:rsidR="004659E1" w:rsidRPr="004659E1" w:rsidRDefault="004659E1" w:rsidP="005F1238">
      <w:pPr>
        <w:rPr>
          <w:i/>
        </w:rPr>
      </w:pPr>
      <w:r w:rsidRPr="004659E1">
        <w:rPr>
          <w:i/>
        </w:rPr>
        <w:t>Toys and supplies for activities</w:t>
      </w:r>
    </w:p>
    <w:p w14:paraId="0C8827D6" w14:textId="6E3225A1" w:rsidR="003C3873" w:rsidRPr="005F1238" w:rsidRDefault="004659E1" w:rsidP="005F1238">
      <w:r>
        <w:t>Place these in plain sight somewhere in the room but don't explain their purpose. Let people wonder about it as they arrive.</w:t>
      </w:r>
    </w:p>
    <w:p w14:paraId="130D1498" w14:textId="66127C29" w:rsidR="00297031" w:rsidRDefault="00F60B7B" w:rsidP="00F60B7B">
      <w:pPr>
        <w:pStyle w:val="Heading1"/>
      </w:pPr>
      <w:r>
        <w:lastRenderedPageBreak/>
        <w:t>Background Notes for Facilitator</w:t>
      </w:r>
    </w:p>
    <w:p w14:paraId="79B951AC" w14:textId="35B760B9" w:rsidR="00F60B7B" w:rsidRDefault="00CA7DE2" w:rsidP="003C3873">
      <w:pPr>
        <w:pStyle w:val="Heading2"/>
      </w:pPr>
      <w:r>
        <w:t>Pedagogical methods</w:t>
      </w:r>
    </w:p>
    <w:p w14:paraId="140F9AEE" w14:textId="2E552903" w:rsidR="00CA7DE2" w:rsidRDefault="00CA7DE2" w:rsidP="00F60B7B">
      <w:r>
        <w:t xml:space="preserve">The workshop structure </w:t>
      </w:r>
      <w:r w:rsidR="004659E1">
        <w:t>makes use of</w:t>
      </w:r>
      <w:r>
        <w:t xml:space="preserve"> the following methods but does not follow any one method exclusively:</w:t>
      </w:r>
    </w:p>
    <w:p w14:paraId="57065EE4" w14:textId="54F3BCB9" w:rsidR="00CA7DE2" w:rsidRDefault="00CA7DE2" w:rsidP="003C3873">
      <w:pPr>
        <w:pStyle w:val="ListParagraph"/>
        <w:numPr>
          <w:ilvl w:val="0"/>
          <w:numId w:val="26"/>
        </w:numPr>
      </w:pPr>
      <w:r>
        <w:t>Experiential Learning</w:t>
      </w:r>
      <w:r w:rsidR="003C3873">
        <w:t xml:space="preserve"> - see </w:t>
      </w:r>
      <w:r w:rsidR="003C3873" w:rsidRPr="003C3873">
        <w:t>https://en.wikipedia.org/wiki/Experiential_learning</w:t>
      </w:r>
      <w:r w:rsidR="003C3873">
        <w:t xml:space="preserve"> </w:t>
      </w:r>
    </w:p>
    <w:p w14:paraId="1ECB78B6" w14:textId="6F675196" w:rsidR="00CA7DE2" w:rsidRDefault="0001365A" w:rsidP="003C3873">
      <w:pPr>
        <w:pStyle w:val="ListParagraph"/>
        <w:numPr>
          <w:ilvl w:val="0"/>
          <w:numId w:val="26"/>
        </w:numPr>
      </w:pPr>
      <w:r>
        <w:t>Spaced Repetition</w:t>
      </w:r>
      <w:r w:rsidR="003C3873">
        <w:t xml:space="preserve"> - see </w:t>
      </w:r>
      <w:r w:rsidR="003C3873" w:rsidRPr="003C3873">
        <w:t>https://en.wikipedia.org/wiki/Spaced_repetition</w:t>
      </w:r>
      <w:r w:rsidR="003C3873">
        <w:t xml:space="preserve"> </w:t>
      </w:r>
    </w:p>
    <w:p w14:paraId="14131263" w14:textId="4DFA6B31" w:rsidR="004659E1" w:rsidRDefault="004659E1" w:rsidP="004659E1">
      <w:r>
        <w:t xml:space="preserve">You're free to use your own approach and style, but try to avoid heavy </w:t>
      </w:r>
      <w:r w:rsidR="004E7D86">
        <w:t>lecture or reading slides aloud, and try not to explain things in detail before participants have had a chance to experience them. General approach is "feel it first, then debrief."</w:t>
      </w:r>
    </w:p>
    <w:p w14:paraId="45C9F275" w14:textId="723A6E1F" w:rsidR="003C3873" w:rsidRDefault="003C3873" w:rsidP="003C3873">
      <w:pPr>
        <w:pStyle w:val="Heading2"/>
      </w:pPr>
      <w:r>
        <w:t>Agile and Lean concepts and practices</w:t>
      </w:r>
    </w:p>
    <w:p w14:paraId="69B1D496" w14:textId="2A3C6784" w:rsidR="003C3873" w:rsidRDefault="003C3873" w:rsidP="00F60B7B">
      <w:r>
        <w:t>These concepts are baked into the workshop structure and aren't introduced through lecture or slides:</w:t>
      </w:r>
    </w:p>
    <w:p w14:paraId="7D80EF1D" w14:textId="0EEA06C6" w:rsidR="003C3873" w:rsidRDefault="003C3873" w:rsidP="003C3873">
      <w:pPr>
        <w:pStyle w:val="ListParagraph"/>
        <w:numPr>
          <w:ilvl w:val="0"/>
          <w:numId w:val="28"/>
        </w:numPr>
      </w:pPr>
      <w:r>
        <w:t>Team agreement</w:t>
      </w:r>
    </w:p>
    <w:p w14:paraId="745DC5D7" w14:textId="3EAC22A7" w:rsidR="003A5DF3" w:rsidRDefault="003C3873" w:rsidP="003C3873">
      <w:pPr>
        <w:pStyle w:val="ListParagraph"/>
        <w:numPr>
          <w:ilvl w:val="0"/>
          <w:numId w:val="28"/>
        </w:numPr>
      </w:pPr>
      <w:r>
        <w:t>Self-organization</w:t>
      </w:r>
    </w:p>
    <w:p w14:paraId="566229CA" w14:textId="43128BFB" w:rsidR="003C3873" w:rsidRDefault="003C3873" w:rsidP="003C3873">
      <w:pPr>
        <w:pStyle w:val="ListParagraph"/>
        <w:numPr>
          <w:ilvl w:val="0"/>
          <w:numId w:val="28"/>
        </w:numPr>
      </w:pPr>
      <w:r>
        <w:t>Definition of done</w:t>
      </w:r>
    </w:p>
    <w:p w14:paraId="4B21FED7" w14:textId="7189B3AA" w:rsidR="003C3873" w:rsidRDefault="003C3873" w:rsidP="003C3873">
      <w:pPr>
        <w:pStyle w:val="ListParagraph"/>
        <w:numPr>
          <w:ilvl w:val="0"/>
          <w:numId w:val="28"/>
        </w:numPr>
      </w:pPr>
      <w:r>
        <w:t>Card wall or task board</w:t>
      </w:r>
    </w:p>
    <w:p w14:paraId="5CF9FD60" w14:textId="7D7A2C28" w:rsidR="00ED0CD7" w:rsidRDefault="00ED0CD7" w:rsidP="003C3873">
      <w:pPr>
        <w:pStyle w:val="ListParagraph"/>
        <w:numPr>
          <w:ilvl w:val="0"/>
          <w:numId w:val="28"/>
        </w:numPr>
      </w:pPr>
      <w:r>
        <w:t>Feedback</w:t>
      </w:r>
    </w:p>
    <w:p w14:paraId="0ED31867" w14:textId="535BDE0A" w:rsidR="00260727" w:rsidRDefault="00260727" w:rsidP="003C3873">
      <w:pPr>
        <w:pStyle w:val="ListParagraph"/>
        <w:numPr>
          <w:ilvl w:val="0"/>
          <w:numId w:val="28"/>
        </w:numPr>
      </w:pPr>
      <w:r>
        <w:t>Empirical planning</w:t>
      </w:r>
    </w:p>
    <w:p w14:paraId="7073D445" w14:textId="2A276706" w:rsidR="00ED0CD7" w:rsidRDefault="00263F2B" w:rsidP="003C3873">
      <w:pPr>
        <w:pStyle w:val="ListParagraph"/>
        <w:numPr>
          <w:ilvl w:val="0"/>
          <w:numId w:val="28"/>
        </w:numPr>
      </w:pPr>
      <w:r>
        <w:t>Relative sizing</w:t>
      </w:r>
    </w:p>
    <w:p w14:paraId="1B24C9AF" w14:textId="6D5A0C0C" w:rsidR="00ED0CD7" w:rsidRDefault="00ED0CD7" w:rsidP="003C3873">
      <w:pPr>
        <w:pStyle w:val="ListParagraph"/>
        <w:numPr>
          <w:ilvl w:val="0"/>
          <w:numId w:val="28"/>
        </w:numPr>
      </w:pPr>
      <w:r>
        <w:t>Iterative and incremental</w:t>
      </w:r>
    </w:p>
    <w:p w14:paraId="74715101" w14:textId="3A3D84BB" w:rsidR="003C3873" w:rsidRDefault="003C3873" w:rsidP="003C3873">
      <w:pPr>
        <w:pStyle w:val="ListParagraph"/>
        <w:numPr>
          <w:ilvl w:val="0"/>
          <w:numId w:val="28"/>
        </w:numPr>
      </w:pPr>
      <w:r>
        <w:t>Value focus</w:t>
      </w:r>
    </w:p>
    <w:p w14:paraId="1D0B6D97" w14:textId="5A77F5DF" w:rsidR="00ED0CD7" w:rsidRDefault="00ED0CD7" w:rsidP="003C3873">
      <w:pPr>
        <w:pStyle w:val="ListParagraph"/>
        <w:numPr>
          <w:ilvl w:val="0"/>
          <w:numId w:val="28"/>
        </w:numPr>
      </w:pPr>
      <w:r>
        <w:t>Collaboration</w:t>
      </w:r>
    </w:p>
    <w:p w14:paraId="56C5453A" w14:textId="68FDA460" w:rsidR="00ED0CD7" w:rsidRDefault="00ED0CD7" w:rsidP="003C3873">
      <w:pPr>
        <w:pStyle w:val="ListParagraph"/>
        <w:numPr>
          <w:ilvl w:val="0"/>
          <w:numId w:val="28"/>
        </w:numPr>
      </w:pPr>
      <w:r>
        <w:t>Dot voting</w:t>
      </w:r>
    </w:p>
    <w:p w14:paraId="2D2FA344" w14:textId="179728F8" w:rsidR="00ED0CD7" w:rsidRDefault="00ED0CD7" w:rsidP="003C3873">
      <w:pPr>
        <w:pStyle w:val="ListParagraph"/>
        <w:numPr>
          <w:ilvl w:val="0"/>
          <w:numId w:val="28"/>
        </w:numPr>
      </w:pPr>
      <w:r>
        <w:t>Collective ownership</w:t>
      </w:r>
    </w:p>
    <w:p w14:paraId="469F8A4E" w14:textId="46435CAF" w:rsidR="003C3873" w:rsidRDefault="003A5DF3" w:rsidP="003C3873">
      <w:pPr>
        <w:pStyle w:val="ListParagraph"/>
        <w:numPr>
          <w:ilvl w:val="0"/>
          <w:numId w:val="28"/>
        </w:numPr>
      </w:pPr>
      <w:r>
        <w:t>Chart - Burn C</w:t>
      </w:r>
      <w:r w:rsidR="003C3873">
        <w:t>hart</w:t>
      </w:r>
      <w:r>
        <w:t xml:space="preserve"> or Cumulative Flow Diagram, depending on method</w:t>
      </w:r>
    </w:p>
    <w:p w14:paraId="4ABE7F16" w14:textId="6B4CD47F" w:rsidR="003C3873" w:rsidRDefault="003C3873" w:rsidP="003C3873">
      <w:pPr>
        <w:pStyle w:val="ListParagraph"/>
        <w:numPr>
          <w:ilvl w:val="0"/>
          <w:numId w:val="28"/>
        </w:numPr>
      </w:pPr>
      <w:r>
        <w:t>Retrospective</w:t>
      </w:r>
    </w:p>
    <w:p w14:paraId="399102E9" w14:textId="52114AC7" w:rsidR="003C3873" w:rsidRDefault="003C3873" w:rsidP="003C3873">
      <w:pPr>
        <w:pStyle w:val="ListParagraph"/>
        <w:numPr>
          <w:ilvl w:val="0"/>
          <w:numId w:val="28"/>
        </w:numPr>
      </w:pPr>
      <w:r>
        <w:t>WIP limits</w:t>
      </w:r>
    </w:p>
    <w:p w14:paraId="0B297F9C" w14:textId="3A7A4710" w:rsidR="003C3873" w:rsidRDefault="003C3873" w:rsidP="003C3873">
      <w:pPr>
        <w:pStyle w:val="ListParagraph"/>
        <w:numPr>
          <w:ilvl w:val="0"/>
          <w:numId w:val="28"/>
        </w:numPr>
      </w:pPr>
      <w:r>
        <w:t>Pull</w:t>
      </w:r>
    </w:p>
    <w:p w14:paraId="306AE5BB" w14:textId="0FFC08AF" w:rsidR="003C3873" w:rsidRDefault="003C3873" w:rsidP="003C3873">
      <w:pPr>
        <w:pStyle w:val="ListParagraph"/>
        <w:numPr>
          <w:ilvl w:val="0"/>
          <w:numId w:val="28"/>
        </w:numPr>
      </w:pPr>
      <w:r>
        <w:t>Three Cs</w:t>
      </w:r>
    </w:p>
    <w:p w14:paraId="36B5D5D7" w14:textId="78D96D19" w:rsidR="00CA19F8" w:rsidRDefault="00CA19F8" w:rsidP="003C3873">
      <w:pPr>
        <w:pStyle w:val="ListParagraph"/>
        <w:numPr>
          <w:ilvl w:val="0"/>
          <w:numId w:val="28"/>
        </w:numPr>
      </w:pPr>
      <w:r>
        <w:t>Pairing</w:t>
      </w:r>
    </w:p>
    <w:p w14:paraId="1597517E" w14:textId="3FF87B09" w:rsidR="003C3873" w:rsidRDefault="003C3873" w:rsidP="003C3873">
      <w:pPr>
        <w:pStyle w:val="ListParagraph"/>
        <w:numPr>
          <w:ilvl w:val="0"/>
          <w:numId w:val="28"/>
        </w:numPr>
      </w:pPr>
      <w:r>
        <w:t>Test-Driven Development</w:t>
      </w:r>
    </w:p>
    <w:p w14:paraId="691E06D1" w14:textId="3A94CC74" w:rsidR="003C3873" w:rsidRDefault="003C3873" w:rsidP="003C3873">
      <w:pPr>
        <w:pStyle w:val="ListParagraph"/>
        <w:numPr>
          <w:ilvl w:val="0"/>
          <w:numId w:val="28"/>
        </w:numPr>
      </w:pPr>
      <w:r>
        <w:t>Refactoring</w:t>
      </w:r>
    </w:p>
    <w:p w14:paraId="5F04C09E" w14:textId="545E6090" w:rsidR="00D93ECF" w:rsidRDefault="00D93ECF" w:rsidP="003C3873">
      <w:pPr>
        <w:pStyle w:val="ListParagraph"/>
        <w:numPr>
          <w:ilvl w:val="0"/>
          <w:numId w:val="28"/>
        </w:numPr>
      </w:pPr>
      <w:r>
        <w:t>Continuous improvement</w:t>
      </w:r>
    </w:p>
    <w:p w14:paraId="7C6E9C97" w14:textId="483B49AC" w:rsidR="003C3873" w:rsidRDefault="00260727" w:rsidP="00CA19F8">
      <w:pPr>
        <w:spacing w:after="0" w:line="240" w:lineRule="auto"/>
        <w:contextualSpacing w:val="0"/>
      </w:pPr>
      <w:r>
        <w:br w:type="page"/>
      </w:r>
      <w:r w:rsidR="003C3873">
        <w:lastRenderedPageBreak/>
        <w:t>In the Facilitator Guide, key concepts like these are indicated in square brackets like this:</w:t>
      </w:r>
    </w:p>
    <w:p w14:paraId="0005148C" w14:textId="39FE346B" w:rsidR="003C3873" w:rsidRDefault="003C3873" w:rsidP="003C3873">
      <w:pPr>
        <w:ind w:left="720"/>
      </w:pPr>
      <w:r>
        <w:t>[</w:t>
      </w:r>
      <w:r w:rsidR="003A5DF3">
        <w:t>Chart</w:t>
      </w:r>
      <w:r>
        <w:t>]</w:t>
      </w:r>
      <w:r w:rsidR="003A5DF3">
        <w:t xml:space="preserve"> </w:t>
      </w:r>
    </w:p>
    <w:p w14:paraId="45C537E5" w14:textId="682DB9BF" w:rsidR="003A5DF3" w:rsidRDefault="003A5DF3" w:rsidP="003C3873">
      <w:pPr>
        <w:ind w:left="720"/>
      </w:pPr>
      <w:r>
        <w:t>[Collective ownership]</w:t>
      </w:r>
    </w:p>
    <w:p w14:paraId="79746337" w14:textId="3FA8FB8C" w:rsidR="003C3873" w:rsidRDefault="003C3873" w:rsidP="00F60B7B">
      <w:r>
        <w:t>to help you focus your interaction with the group at key points.</w:t>
      </w:r>
    </w:p>
    <w:p w14:paraId="6A2A0AD6" w14:textId="77777777" w:rsidR="0001365A" w:rsidRPr="00F60B7B" w:rsidRDefault="0001365A" w:rsidP="00F60B7B"/>
    <w:p w14:paraId="5E1960FC" w14:textId="1B40C57C" w:rsidR="00B05227" w:rsidRDefault="00260727">
      <w:pPr>
        <w:spacing w:after="0" w:line="240" w:lineRule="auto"/>
        <w:contextualSpacing w:val="0"/>
      </w:pPr>
      <w:r>
        <w:br w:type="page"/>
      </w:r>
    </w:p>
    <w:p w14:paraId="0794E058" w14:textId="6B579D77" w:rsidR="00260727" w:rsidRDefault="005B6075" w:rsidP="005B6075">
      <w:pPr>
        <w:pStyle w:val="Heading1"/>
      </w:pPr>
      <w:r>
        <w:lastRenderedPageBreak/>
        <w:t>Outline</w:t>
      </w:r>
    </w:p>
    <w:p w14:paraId="413D64FA" w14:textId="1EE4E537" w:rsidR="005B6075" w:rsidRDefault="005B6075" w:rsidP="005B6075">
      <w:pPr>
        <w:pStyle w:val="Heading2"/>
      </w:pPr>
      <w:r>
        <w:t>Day 1 Morning</w:t>
      </w:r>
    </w:p>
    <w:p w14:paraId="4E3A272D" w14:textId="7A720CA8" w:rsidR="005B6075" w:rsidRDefault="005B6075" w:rsidP="005B6075">
      <w:pPr>
        <w:pStyle w:val="Heading3"/>
      </w:pPr>
      <w:r>
        <w:t>00:00-0020 Getting Started</w:t>
      </w:r>
    </w:p>
    <w:p w14:paraId="023F7E18" w14:textId="786F41D5" w:rsidR="005B6075" w:rsidRDefault="005B6075" w:rsidP="005B6075">
      <w:pPr>
        <w:pStyle w:val="ListParagraph"/>
        <w:numPr>
          <w:ilvl w:val="0"/>
          <w:numId w:val="34"/>
        </w:numPr>
      </w:pPr>
      <w:r>
        <w:t>Name Tents (activity)</w:t>
      </w:r>
    </w:p>
    <w:p w14:paraId="7453E7CB" w14:textId="5F3D8F2C" w:rsidR="005B6075" w:rsidRDefault="005B6075" w:rsidP="005B6075">
      <w:pPr>
        <w:pStyle w:val="ListParagraph"/>
        <w:numPr>
          <w:ilvl w:val="0"/>
          <w:numId w:val="34"/>
        </w:numPr>
      </w:pPr>
      <w:r>
        <w:t>Team Agreement (activity)</w:t>
      </w:r>
    </w:p>
    <w:p w14:paraId="45EFE559" w14:textId="57AA827E" w:rsidR="005B6075" w:rsidRDefault="005B6075" w:rsidP="005B6075">
      <w:pPr>
        <w:pStyle w:val="ListParagraph"/>
        <w:numPr>
          <w:ilvl w:val="0"/>
          <w:numId w:val="34"/>
        </w:numPr>
      </w:pPr>
      <w:r>
        <w:t>Team Goals (activity)</w:t>
      </w:r>
    </w:p>
    <w:p w14:paraId="365F53E1" w14:textId="435D111C" w:rsidR="005B6075" w:rsidRDefault="005B6075" w:rsidP="005B6075">
      <w:pPr>
        <w:pStyle w:val="ListParagraph"/>
        <w:numPr>
          <w:ilvl w:val="0"/>
          <w:numId w:val="34"/>
        </w:numPr>
      </w:pPr>
      <w:r>
        <w:t>Why are you here? (activity)</w:t>
      </w:r>
    </w:p>
    <w:p w14:paraId="57101DB6" w14:textId="5303DE71" w:rsidR="005B6075" w:rsidRDefault="005B6075" w:rsidP="005B6075">
      <w:pPr>
        <w:pStyle w:val="ListParagraph"/>
        <w:numPr>
          <w:ilvl w:val="0"/>
          <w:numId w:val="34"/>
        </w:numPr>
      </w:pPr>
      <w:r>
        <w:t xml:space="preserve">Parking Lot </w:t>
      </w:r>
    </w:p>
    <w:p w14:paraId="6FF525A0" w14:textId="77777777" w:rsidR="005B6075" w:rsidRDefault="005B6075" w:rsidP="005B6075">
      <w:pPr>
        <w:pStyle w:val="Heading3"/>
      </w:pPr>
      <w:r>
        <w:t>00:20-01:00 Section 1: Business Drivers</w:t>
      </w:r>
    </w:p>
    <w:p w14:paraId="2050B386" w14:textId="64664A3E" w:rsidR="005B6075" w:rsidRDefault="005B6075" w:rsidP="005B6075">
      <w:pPr>
        <w:pStyle w:val="ListParagraph"/>
        <w:numPr>
          <w:ilvl w:val="0"/>
          <w:numId w:val="35"/>
        </w:numPr>
      </w:pPr>
      <w:r>
        <w:t>Predictability (activity)</w:t>
      </w:r>
    </w:p>
    <w:p w14:paraId="00A6807A" w14:textId="433B1C04" w:rsidR="005B6075" w:rsidRDefault="005B6075" w:rsidP="005B6075">
      <w:pPr>
        <w:pStyle w:val="ListParagraph"/>
        <w:numPr>
          <w:ilvl w:val="0"/>
          <w:numId w:val="35"/>
        </w:numPr>
      </w:pPr>
      <w:r>
        <w:t>Quality (activity)</w:t>
      </w:r>
    </w:p>
    <w:p w14:paraId="0E9B77FA" w14:textId="4DAEAA15" w:rsidR="005B6075" w:rsidRDefault="005B6075" w:rsidP="005B6075">
      <w:pPr>
        <w:pStyle w:val="ListParagraph"/>
        <w:numPr>
          <w:ilvl w:val="0"/>
          <w:numId w:val="35"/>
        </w:numPr>
      </w:pPr>
      <w:r>
        <w:t>Speed (activity)</w:t>
      </w:r>
    </w:p>
    <w:p w14:paraId="797B4F1F" w14:textId="40BFBF4C" w:rsidR="005B6075" w:rsidRDefault="005B6075" w:rsidP="005B6075">
      <w:pPr>
        <w:pStyle w:val="ListParagraph"/>
        <w:numPr>
          <w:ilvl w:val="0"/>
          <w:numId w:val="35"/>
        </w:numPr>
      </w:pPr>
      <w:r>
        <w:t>Value (activity)</w:t>
      </w:r>
    </w:p>
    <w:p w14:paraId="364760F8" w14:textId="77777777" w:rsidR="005B6075" w:rsidRPr="00260727" w:rsidRDefault="005B6075" w:rsidP="005B6075">
      <w:pPr>
        <w:pStyle w:val="Heading3"/>
        <w:rPr>
          <w:rFonts w:asciiTheme="minorHAnsi" w:hAnsiTheme="minorHAnsi"/>
        </w:rPr>
      </w:pPr>
      <w:r w:rsidRPr="00260727">
        <w:rPr>
          <w:rFonts w:asciiTheme="minorHAnsi" w:hAnsiTheme="minorHAnsi"/>
        </w:rPr>
        <w:t>01:00-01:45</w:t>
      </w:r>
      <w:r>
        <w:rPr>
          <w:rFonts w:asciiTheme="minorHAnsi" w:hAnsiTheme="minorHAnsi"/>
        </w:rPr>
        <w:t xml:space="preserve"> </w:t>
      </w:r>
      <w:r w:rsidRPr="00260727">
        <w:rPr>
          <w:rFonts w:asciiTheme="minorHAnsi" w:hAnsiTheme="minorHAnsi"/>
        </w:rPr>
        <w:t xml:space="preserve">Collaboration </w:t>
      </w:r>
    </w:p>
    <w:p w14:paraId="68C27AA7" w14:textId="1F54AD11" w:rsidR="005B6075" w:rsidRDefault="005B6075" w:rsidP="005B6075">
      <w:pPr>
        <w:pStyle w:val="ListParagraph"/>
        <w:numPr>
          <w:ilvl w:val="0"/>
          <w:numId w:val="36"/>
        </w:numPr>
      </w:pPr>
      <w:r>
        <w:t>Collaboration game</w:t>
      </w:r>
    </w:p>
    <w:p w14:paraId="70C70D43" w14:textId="77777777" w:rsidR="005B6075" w:rsidRPr="00260727" w:rsidRDefault="005B6075" w:rsidP="005B6075">
      <w:pPr>
        <w:pStyle w:val="Heading3"/>
        <w:rPr>
          <w:rFonts w:asciiTheme="minorHAnsi" w:hAnsiTheme="minorHAnsi"/>
        </w:rPr>
      </w:pPr>
      <w:r w:rsidRPr="00260727">
        <w:rPr>
          <w:rFonts w:asciiTheme="minorHAnsi" w:hAnsiTheme="minorHAnsi"/>
        </w:rPr>
        <w:t>01:45-02:15</w:t>
      </w:r>
      <w:r>
        <w:rPr>
          <w:rFonts w:asciiTheme="minorHAnsi" w:hAnsiTheme="minorHAnsi"/>
        </w:rPr>
        <w:t xml:space="preserve"> </w:t>
      </w:r>
      <w:r w:rsidRPr="00260727">
        <w:rPr>
          <w:rFonts w:asciiTheme="minorHAnsi" w:hAnsiTheme="minorHAnsi"/>
        </w:rPr>
        <w:t>Self-Organization</w:t>
      </w:r>
    </w:p>
    <w:p w14:paraId="72CF4C6C" w14:textId="64F37CAE" w:rsidR="005B6075" w:rsidRDefault="005B6075" w:rsidP="005B6075">
      <w:pPr>
        <w:pStyle w:val="ListParagraph"/>
        <w:numPr>
          <w:ilvl w:val="0"/>
          <w:numId w:val="36"/>
        </w:numPr>
      </w:pPr>
      <w:r>
        <w:t>Ball Point game</w:t>
      </w:r>
    </w:p>
    <w:p w14:paraId="41A06C92" w14:textId="77777777" w:rsidR="005B6075" w:rsidRPr="00260727" w:rsidRDefault="005B6075" w:rsidP="005B6075">
      <w:pPr>
        <w:pStyle w:val="Heading3"/>
        <w:rPr>
          <w:rFonts w:asciiTheme="minorHAnsi" w:hAnsiTheme="minorHAnsi"/>
        </w:rPr>
      </w:pPr>
      <w:r w:rsidRPr="00260727">
        <w:rPr>
          <w:rFonts w:asciiTheme="minorHAnsi" w:hAnsiTheme="minorHAnsi"/>
        </w:rPr>
        <w:t>02:15-02:45</w:t>
      </w:r>
      <w:r>
        <w:rPr>
          <w:rFonts w:asciiTheme="minorHAnsi" w:hAnsiTheme="minorHAnsi"/>
        </w:rPr>
        <w:t xml:space="preserve"> </w:t>
      </w:r>
      <w:r w:rsidRPr="00260727">
        <w:rPr>
          <w:rFonts w:asciiTheme="minorHAnsi" w:hAnsiTheme="minorHAnsi"/>
        </w:rPr>
        <w:t>Transparency and Trust</w:t>
      </w:r>
    </w:p>
    <w:p w14:paraId="0E80240B" w14:textId="272A7DA8" w:rsidR="005B6075" w:rsidRDefault="005B6075" w:rsidP="005B6075">
      <w:pPr>
        <w:pStyle w:val="ListParagraph"/>
        <w:numPr>
          <w:ilvl w:val="0"/>
          <w:numId w:val="36"/>
        </w:numPr>
      </w:pPr>
      <w:r>
        <w:t>Transparency and Trust game</w:t>
      </w:r>
    </w:p>
    <w:p w14:paraId="792EF872" w14:textId="77777777" w:rsidR="005B6075" w:rsidRDefault="005B6075" w:rsidP="005B6075">
      <w:pPr>
        <w:pStyle w:val="Heading3"/>
      </w:pPr>
      <w:r>
        <w:t xml:space="preserve">02:45-03:00 Day 1 Morning Retrospective </w:t>
      </w:r>
    </w:p>
    <w:p w14:paraId="4271E9FE" w14:textId="448DF626" w:rsidR="005B6075" w:rsidRDefault="005B6075" w:rsidP="005B6075">
      <w:pPr>
        <w:pStyle w:val="ListParagraph"/>
        <w:numPr>
          <w:ilvl w:val="0"/>
          <w:numId w:val="36"/>
        </w:numPr>
      </w:pPr>
      <w:r>
        <w:t>Facilitated retrospective</w:t>
      </w:r>
    </w:p>
    <w:p w14:paraId="1A3C9946" w14:textId="77777777" w:rsidR="005B6075" w:rsidRDefault="005B6075" w:rsidP="005B6075">
      <w:pPr>
        <w:pStyle w:val="Heading3"/>
      </w:pPr>
      <w:r>
        <w:t>03:00-03:45 Verify technical setup</w:t>
      </w:r>
    </w:p>
    <w:p w14:paraId="19FE1C3C" w14:textId="65F6B0E5" w:rsidR="005B6075" w:rsidRDefault="005B6075" w:rsidP="005B6075">
      <w:pPr>
        <w:pStyle w:val="ListParagraph"/>
        <w:numPr>
          <w:ilvl w:val="0"/>
          <w:numId w:val="36"/>
        </w:numPr>
      </w:pPr>
      <w:r>
        <w:t>Ensure everyone has what they need installed</w:t>
      </w:r>
    </w:p>
    <w:p w14:paraId="21D0E53A" w14:textId="45912F4D" w:rsidR="005B6075" w:rsidRDefault="005B6075" w:rsidP="005B6075">
      <w:pPr>
        <w:pStyle w:val="Heading2"/>
      </w:pPr>
      <w:r>
        <w:t>Day 1 Afternoon</w:t>
      </w:r>
    </w:p>
    <w:p w14:paraId="608AF42F" w14:textId="77777777" w:rsidR="00CF73BA" w:rsidRDefault="00CF73BA" w:rsidP="00CF73BA">
      <w:pPr>
        <w:pStyle w:val="Heading3"/>
      </w:pPr>
      <w:r>
        <w:t>00:00-00:45 TDD Kickstart</w:t>
      </w:r>
    </w:p>
    <w:p w14:paraId="11BE1DFD" w14:textId="534721D8" w:rsidR="005B6075" w:rsidRDefault="00CF73BA" w:rsidP="00CF73BA">
      <w:pPr>
        <w:pStyle w:val="ListParagraph"/>
        <w:numPr>
          <w:ilvl w:val="0"/>
          <w:numId w:val="36"/>
        </w:numPr>
      </w:pPr>
      <w:r>
        <w:t>Greenfield TDD round 1 (FizzBuzz)</w:t>
      </w:r>
    </w:p>
    <w:p w14:paraId="4DC69294" w14:textId="70572253" w:rsidR="00CF73BA" w:rsidRDefault="00CF73BA" w:rsidP="00CF73BA">
      <w:pPr>
        <w:pStyle w:val="ListParagraph"/>
        <w:numPr>
          <w:ilvl w:val="0"/>
          <w:numId w:val="36"/>
        </w:numPr>
      </w:pPr>
      <w:r>
        <w:t>Debrief</w:t>
      </w:r>
    </w:p>
    <w:p w14:paraId="43DC2A7F" w14:textId="1F484492" w:rsidR="00CF73BA" w:rsidRDefault="00CF73BA" w:rsidP="00CF73BA">
      <w:pPr>
        <w:pStyle w:val="ListParagraph"/>
        <w:numPr>
          <w:ilvl w:val="0"/>
          <w:numId w:val="36"/>
        </w:numPr>
      </w:pPr>
      <w:r>
        <w:t>Explanation and demonstration</w:t>
      </w:r>
    </w:p>
    <w:p w14:paraId="6AEA30A9" w14:textId="77777777" w:rsidR="00CF73BA" w:rsidRDefault="00CF73BA" w:rsidP="00CF73BA">
      <w:pPr>
        <w:pStyle w:val="Heading3"/>
      </w:pPr>
      <w:r>
        <w:lastRenderedPageBreak/>
        <w:t>00:45-01:45 TDD for Greenfield Development</w:t>
      </w:r>
    </w:p>
    <w:p w14:paraId="59CCC256" w14:textId="4CF715AE" w:rsidR="00CF73BA" w:rsidRDefault="00CF73BA" w:rsidP="00CF73BA">
      <w:pPr>
        <w:pStyle w:val="ListParagraph"/>
        <w:numPr>
          <w:ilvl w:val="0"/>
          <w:numId w:val="37"/>
        </w:numPr>
      </w:pPr>
      <w:r>
        <w:t>Story decomposition</w:t>
      </w:r>
    </w:p>
    <w:p w14:paraId="3559B164" w14:textId="43687451" w:rsidR="00CF73BA" w:rsidRDefault="00CF73BA" w:rsidP="00CF73BA">
      <w:pPr>
        <w:pStyle w:val="ListParagraph"/>
        <w:numPr>
          <w:ilvl w:val="0"/>
          <w:numId w:val="37"/>
        </w:numPr>
      </w:pPr>
      <w:r>
        <w:t xml:space="preserve">Greenfield TDD round 2 (FizzBuzz) </w:t>
      </w:r>
    </w:p>
    <w:p w14:paraId="3E079192" w14:textId="3F06E362" w:rsidR="00CF73BA" w:rsidRDefault="00CF73BA" w:rsidP="00CF73BA">
      <w:pPr>
        <w:pStyle w:val="ListParagraph"/>
        <w:numPr>
          <w:ilvl w:val="0"/>
          <w:numId w:val="37"/>
        </w:numPr>
      </w:pPr>
      <w:r>
        <w:t>Debrief</w:t>
      </w:r>
    </w:p>
    <w:p w14:paraId="1E927C7C" w14:textId="77777777" w:rsidR="0043773A" w:rsidRDefault="0043773A" w:rsidP="0043773A">
      <w:pPr>
        <w:pStyle w:val="Heading3"/>
      </w:pPr>
      <w:r>
        <w:t>01:45-02:00 TDD Introduction - Retrospective</w:t>
      </w:r>
    </w:p>
    <w:p w14:paraId="19431EF2" w14:textId="4874DF8B" w:rsidR="00CF73BA" w:rsidRDefault="0043773A" w:rsidP="0043773A">
      <w:pPr>
        <w:pStyle w:val="ListParagraph"/>
        <w:numPr>
          <w:ilvl w:val="0"/>
          <w:numId w:val="38"/>
        </w:numPr>
      </w:pPr>
      <w:r>
        <w:t>Facilitated recap and retrospective on the TDD intro</w:t>
      </w:r>
    </w:p>
    <w:p w14:paraId="3879ED1C" w14:textId="77777777" w:rsidR="00037FFB" w:rsidRDefault="00037FFB" w:rsidP="00037FFB">
      <w:pPr>
        <w:pStyle w:val="Heading3"/>
      </w:pPr>
      <w:r>
        <w:t>02:00-02:10 Compass Reading</w:t>
      </w:r>
    </w:p>
    <w:p w14:paraId="74BE6D52" w14:textId="2741CFAF" w:rsidR="0043773A" w:rsidRDefault="00037FFB" w:rsidP="00037FFB">
      <w:pPr>
        <w:pStyle w:val="ListParagraph"/>
        <w:numPr>
          <w:ilvl w:val="0"/>
          <w:numId w:val="38"/>
        </w:numPr>
      </w:pPr>
      <w:r>
        <w:t xml:space="preserve">Basecamps and technical practices </w:t>
      </w:r>
    </w:p>
    <w:p w14:paraId="0B27FA0C" w14:textId="77777777" w:rsidR="00037FFB" w:rsidRDefault="00037FFB" w:rsidP="00037FFB">
      <w:pPr>
        <w:pStyle w:val="Heading3"/>
      </w:pPr>
      <w:r>
        <w:t>02:10-02:25 Test Automation Pyramid</w:t>
      </w:r>
    </w:p>
    <w:p w14:paraId="388A2889" w14:textId="61269D16" w:rsidR="00037FFB" w:rsidRDefault="00037FFB" w:rsidP="00037FFB">
      <w:pPr>
        <w:pStyle w:val="ListParagraph"/>
        <w:numPr>
          <w:ilvl w:val="0"/>
          <w:numId w:val="38"/>
        </w:numPr>
      </w:pPr>
      <w:r>
        <w:t>Lecture and discussion</w:t>
      </w:r>
    </w:p>
    <w:p w14:paraId="1AE68831" w14:textId="77777777" w:rsidR="00037FFB" w:rsidRDefault="00037FFB" w:rsidP="00037FFB">
      <w:pPr>
        <w:pStyle w:val="Heading3"/>
      </w:pPr>
      <w:r>
        <w:t>02:25-02:55 Continuous Delivery</w:t>
      </w:r>
    </w:p>
    <w:p w14:paraId="17B04A7F" w14:textId="353EFE66" w:rsidR="00037FFB" w:rsidRDefault="00037FFB" w:rsidP="00037FFB">
      <w:pPr>
        <w:pStyle w:val="ListParagraph"/>
        <w:numPr>
          <w:ilvl w:val="0"/>
          <w:numId w:val="38"/>
        </w:numPr>
      </w:pPr>
      <w:r>
        <w:t xml:space="preserve">Lecture and discussion </w:t>
      </w:r>
    </w:p>
    <w:p w14:paraId="4C89BC6F" w14:textId="55E2B87D" w:rsidR="00ED357A" w:rsidRDefault="00ED357A" w:rsidP="00ED357A">
      <w:pPr>
        <w:pStyle w:val="Heading2"/>
      </w:pPr>
      <w:r>
        <w:t>Day 2 Morning</w:t>
      </w:r>
    </w:p>
    <w:p w14:paraId="4EDD2A3F" w14:textId="78229030" w:rsidR="00ED357A" w:rsidRDefault="00ED357A" w:rsidP="00ED357A">
      <w:pPr>
        <w:pStyle w:val="Heading3"/>
      </w:pPr>
      <w:r>
        <w:t>00:00-</w:t>
      </w:r>
      <w:r w:rsidR="003A7CF0">
        <w:t>02</w:t>
      </w:r>
      <w:r>
        <w:t xml:space="preserve">:00 Refactoring Kickstart </w:t>
      </w:r>
    </w:p>
    <w:p w14:paraId="190378D3" w14:textId="4CE2565A" w:rsidR="00037FFB" w:rsidRDefault="00ED357A" w:rsidP="00ED357A">
      <w:pPr>
        <w:pStyle w:val="ListParagraph"/>
        <w:numPr>
          <w:ilvl w:val="0"/>
          <w:numId w:val="38"/>
        </w:numPr>
      </w:pPr>
      <w:r>
        <w:t xml:space="preserve">Gilded Rose round 1 </w:t>
      </w:r>
    </w:p>
    <w:p w14:paraId="15AA99FE" w14:textId="7D84BF1F" w:rsidR="00ED357A" w:rsidRDefault="00ED357A" w:rsidP="00ED357A">
      <w:pPr>
        <w:pStyle w:val="ListParagraph"/>
        <w:numPr>
          <w:ilvl w:val="0"/>
          <w:numId w:val="38"/>
        </w:numPr>
      </w:pPr>
      <w:r>
        <w:t xml:space="preserve">Debrief </w:t>
      </w:r>
    </w:p>
    <w:p w14:paraId="22179390" w14:textId="1AB917A4" w:rsidR="00ED357A" w:rsidRDefault="00ED357A" w:rsidP="00ED357A">
      <w:pPr>
        <w:pStyle w:val="ListParagraph"/>
        <w:numPr>
          <w:ilvl w:val="0"/>
          <w:numId w:val="38"/>
        </w:numPr>
      </w:pPr>
      <w:r>
        <w:t xml:space="preserve">Lecture and demonstration </w:t>
      </w:r>
    </w:p>
    <w:p w14:paraId="292B5DBB" w14:textId="7FB79D74" w:rsidR="00F83CDC" w:rsidRDefault="00F83CDC" w:rsidP="00ED357A">
      <w:pPr>
        <w:pStyle w:val="ListParagraph"/>
        <w:numPr>
          <w:ilvl w:val="0"/>
          <w:numId w:val="38"/>
        </w:numPr>
      </w:pPr>
      <w:r>
        <w:t>Gilded Rose round 2</w:t>
      </w:r>
    </w:p>
    <w:p w14:paraId="34BC0A5D" w14:textId="467462FA" w:rsidR="003A7CF0" w:rsidRDefault="003A7CF0" w:rsidP="003A7CF0">
      <w:pPr>
        <w:pStyle w:val="Heading3"/>
      </w:pPr>
      <w:r>
        <w:t>02:00-</w:t>
      </w:r>
      <w:r w:rsidR="00896DF9">
        <w:t>02:30</w:t>
      </w:r>
      <w:r>
        <w:t xml:space="preserve"> Agile Planning </w:t>
      </w:r>
    </w:p>
    <w:p w14:paraId="4012CAD0" w14:textId="3A6EED90" w:rsidR="0090241A" w:rsidRDefault="003A7CF0" w:rsidP="00896DF9">
      <w:pPr>
        <w:pStyle w:val="ListParagraph"/>
        <w:numPr>
          <w:ilvl w:val="0"/>
          <w:numId w:val="41"/>
        </w:numPr>
      </w:pPr>
      <w:r>
        <w:t xml:space="preserve">Multiple Planning Horizons </w:t>
      </w:r>
    </w:p>
    <w:p w14:paraId="426C71F4" w14:textId="0C152DE2" w:rsidR="00125F1B" w:rsidRDefault="00CA220F" w:rsidP="00DC364C">
      <w:pPr>
        <w:pStyle w:val="Heading3"/>
      </w:pPr>
      <w:r>
        <w:t>02:30-03:0</w:t>
      </w:r>
      <w:r w:rsidR="00DC364C">
        <w:t>0 Agile Requirements</w:t>
      </w:r>
    </w:p>
    <w:p w14:paraId="064E0CA8" w14:textId="687E110E" w:rsidR="00CF73BA" w:rsidRDefault="00DC364C" w:rsidP="00DC364C">
      <w:pPr>
        <w:pStyle w:val="ListParagraph"/>
        <w:numPr>
          <w:ilvl w:val="0"/>
          <w:numId w:val="41"/>
        </w:numPr>
      </w:pPr>
      <w:r>
        <w:t>Big Design Up Front (BDUF)</w:t>
      </w:r>
    </w:p>
    <w:p w14:paraId="007A222F" w14:textId="61A2E7DD" w:rsidR="00DC364C" w:rsidRDefault="00DC364C" w:rsidP="00DC364C">
      <w:pPr>
        <w:pStyle w:val="ListParagraph"/>
        <w:numPr>
          <w:ilvl w:val="0"/>
          <w:numId w:val="41"/>
        </w:numPr>
      </w:pPr>
      <w:r>
        <w:t xml:space="preserve">Insufficient Design </w:t>
      </w:r>
    </w:p>
    <w:p w14:paraId="41A5EFCA" w14:textId="13721020" w:rsidR="00DC364C" w:rsidRDefault="00DC364C" w:rsidP="005B6075">
      <w:pPr>
        <w:pStyle w:val="ListParagraph"/>
        <w:numPr>
          <w:ilvl w:val="0"/>
          <w:numId w:val="41"/>
        </w:numPr>
      </w:pPr>
      <w:r>
        <w:t>Just Enough Design Initially (JEDI)</w:t>
      </w:r>
    </w:p>
    <w:p w14:paraId="238DEF60" w14:textId="779DFC55" w:rsidR="00CA220F" w:rsidRDefault="00CA220F" w:rsidP="00CA220F">
      <w:pPr>
        <w:pStyle w:val="ListParagraph"/>
        <w:numPr>
          <w:ilvl w:val="0"/>
          <w:numId w:val="42"/>
        </w:numPr>
      </w:pPr>
      <w:r>
        <w:t xml:space="preserve">Personas (Activity) </w:t>
      </w:r>
    </w:p>
    <w:p w14:paraId="00777815" w14:textId="5754FEF6" w:rsidR="00CA220F" w:rsidRDefault="00CA220F" w:rsidP="00CA220F">
      <w:pPr>
        <w:pStyle w:val="ListParagraph"/>
        <w:numPr>
          <w:ilvl w:val="0"/>
          <w:numId w:val="42"/>
        </w:numPr>
      </w:pPr>
      <w:r>
        <w:t xml:space="preserve">Story Mapping introduction </w:t>
      </w:r>
    </w:p>
    <w:p w14:paraId="65483524" w14:textId="32644DDA" w:rsidR="00CA220F" w:rsidRDefault="00CA220F" w:rsidP="00CA220F">
      <w:pPr>
        <w:pStyle w:val="Heading2"/>
      </w:pPr>
      <w:r>
        <w:lastRenderedPageBreak/>
        <w:t xml:space="preserve">Day 2 Afternoon </w:t>
      </w:r>
    </w:p>
    <w:p w14:paraId="72C6096B" w14:textId="1373A6E8" w:rsidR="00CA220F" w:rsidRDefault="00CA220F" w:rsidP="00CA220F">
      <w:pPr>
        <w:pStyle w:val="Heading3"/>
      </w:pPr>
      <w:r>
        <w:t>00:</w:t>
      </w:r>
      <w:r w:rsidR="00E274B9">
        <w:t>00-1:00 Story Mapping</w:t>
      </w:r>
    </w:p>
    <w:p w14:paraId="5E984A9F" w14:textId="0A05A2CA" w:rsidR="00E274B9" w:rsidRDefault="00E274B9" w:rsidP="00E274B9">
      <w:pPr>
        <w:pStyle w:val="ListParagraph"/>
        <w:numPr>
          <w:ilvl w:val="0"/>
          <w:numId w:val="43"/>
        </w:numPr>
      </w:pPr>
      <w:r>
        <w:t>Activity</w:t>
      </w:r>
    </w:p>
    <w:p w14:paraId="56D6D065" w14:textId="64D44D06" w:rsidR="00E274B9" w:rsidRDefault="001712CB" w:rsidP="00E274B9">
      <w:pPr>
        <w:pStyle w:val="Heading3"/>
      </w:pPr>
      <w:r>
        <w:t>01:00-03</w:t>
      </w:r>
      <w:r w:rsidR="005E34B5">
        <w:t>:3</w:t>
      </w:r>
      <w:r w:rsidR="00AD7996">
        <w:t>0</w:t>
      </w:r>
      <w:r w:rsidR="00E274B9">
        <w:t xml:space="preserve"> </w:t>
      </w:r>
      <w:r w:rsidR="00AD7996">
        <w:t>Specification by Example</w:t>
      </w:r>
    </w:p>
    <w:p w14:paraId="48449D1A" w14:textId="30B89745" w:rsidR="009743B5" w:rsidRDefault="009743B5" w:rsidP="00E274B9">
      <w:pPr>
        <w:pStyle w:val="ListParagraph"/>
        <w:numPr>
          <w:ilvl w:val="0"/>
          <w:numId w:val="43"/>
        </w:numPr>
      </w:pPr>
      <w:r>
        <w:t>Concrete vs. abstract descriptions (Activity)</w:t>
      </w:r>
    </w:p>
    <w:p w14:paraId="18AD85DC" w14:textId="53F4F6B4" w:rsidR="009743B5" w:rsidRDefault="009743B5" w:rsidP="00E274B9">
      <w:pPr>
        <w:pStyle w:val="ListParagraph"/>
        <w:numPr>
          <w:ilvl w:val="0"/>
          <w:numId w:val="43"/>
        </w:numPr>
      </w:pPr>
      <w:r>
        <w:t>Reading Gherkin (Activity)</w:t>
      </w:r>
    </w:p>
    <w:p w14:paraId="1542C8AC" w14:textId="0B4BBA20" w:rsidR="00E274B9" w:rsidRDefault="00AD7996" w:rsidP="00E274B9">
      <w:pPr>
        <w:pStyle w:val="ListParagraph"/>
        <w:numPr>
          <w:ilvl w:val="0"/>
          <w:numId w:val="43"/>
        </w:numPr>
      </w:pPr>
      <w:r>
        <w:t>What is Specification by Example?</w:t>
      </w:r>
    </w:p>
    <w:p w14:paraId="5692CE8F" w14:textId="7E2BF192" w:rsidR="00AD7996" w:rsidRDefault="007F11F1" w:rsidP="00E274B9">
      <w:pPr>
        <w:pStyle w:val="ListParagraph"/>
        <w:numPr>
          <w:ilvl w:val="0"/>
          <w:numId w:val="43"/>
        </w:numPr>
      </w:pPr>
      <w:r>
        <w:t>Writing Gherkin</w:t>
      </w:r>
      <w:r w:rsidR="00AD7996">
        <w:t xml:space="preserve"> (Activity)</w:t>
      </w:r>
    </w:p>
    <w:p w14:paraId="668837F6" w14:textId="12D7C64A" w:rsidR="00EB22E9" w:rsidRDefault="00EB22E9" w:rsidP="00E274B9">
      <w:pPr>
        <w:pStyle w:val="ListParagraph"/>
        <w:numPr>
          <w:ilvl w:val="0"/>
          <w:numId w:val="43"/>
        </w:numPr>
      </w:pPr>
      <w:r>
        <w:t>Value of Specification by Example</w:t>
      </w:r>
    </w:p>
    <w:p w14:paraId="7ADECA43" w14:textId="0930150E" w:rsidR="00EB22E9" w:rsidRDefault="00EB22E9" w:rsidP="00E274B9">
      <w:pPr>
        <w:pStyle w:val="ListParagraph"/>
        <w:numPr>
          <w:ilvl w:val="0"/>
          <w:numId w:val="43"/>
        </w:numPr>
      </w:pPr>
      <w:r>
        <w:t>Demonstration of test automation (World's Smallest Bookstore)</w:t>
      </w:r>
    </w:p>
    <w:p w14:paraId="65B4467A" w14:textId="6F603CEB" w:rsidR="00E274B9" w:rsidRDefault="005E34B5" w:rsidP="00E274B9">
      <w:pPr>
        <w:pStyle w:val="Heading3"/>
      </w:pPr>
      <w:r>
        <w:t>03:30-04</w:t>
      </w:r>
      <w:r w:rsidR="00AD7996">
        <w:t>:</w:t>
      </w:r>
      <w:r w:rsidR="007824F9">
        <w:t>00 Day 2 Retrospective</w:t>
      </w:r>
    </w:p>
    <w:p w14:paraId="42C68E20" w14:textId="62E8FB66" w:rsidR="00E274B9" w:rsidRDefault="007824F9" w:rsidP="00E274B9">
      <w:pPr>
        <w:pStyle w:val="ListParagraph"/>
        <w:numPr>
          <w:ilvl w:val="0"/>
          <w:numId w:val="43"/>
        </w:numPr>
      </w:pPr>
      <w:r>
        <w:t>Facilitated retrospective</w:t>
      </w:r>
    </w:p>
    <w:p w14:paraId="1F0150EC" w14:textId="0D69559B" w:rsidR="007824F9" w:rsidRDefault="007824F9" w:rsidP="007824F9">
      <w:pPr>
        <w:pStyle w:val="Heading2"/>
      </w:pPr>
      <w:r>
        <w:t>Day 3 Morning</w:t>
      </w:r>
    </w:p>
    <w:p w14:paraId="3B521BF7" w14:textId="35D0E750" w:rsidR="007824F9" w:rsidRDefault="007824F9" w:rsidP="007824F9">
      <w:pPr>
        <w:pStyle w:val="Heading3"/>
      </w:pPr>
      <w:r>
        <w:t>00:00-00:30 Git Introduction</w:t>
      </w:r>
    </w:p>
    <w:p w14:paraId="38EFF4A9" w14:textId="085716BB" w:rsidR="007824F9" w:rsidRDefault="007824F9" w:rsidP="007824F9">
      <w:pPr>
        <w:pStyle w:val="ListParagraph"/>
        <w:numPr>
          <w:ilvl w:val="0"/>
          <w:numId w:val="43"/>
        </w:numPr>
      </w:pPr>
      <w:r>
        <w:t>Basic interaction with the local git repository</w:t>
      </w:r>
    </w:p>
    <w:p w14:paraId="3A6D7725" w14:textId="15B2D01F" w:rsidR="00B12AB9" w:rsidRDefault="00F26A52" w:rsidP="007824F9">
      <w:pPr>
        <w:pStyle w:val="ListParagraph"/>
        <w:numPr>
          <w:ilvl w:val="0"/>
          <w:numId w:val="43"/>
        </w:numPr>
      </w:pPr>
      <w:r>
        <w:t>Basic interaction with the remote git repository</w:t>
      </w:r>
    </w:p>
    <w:p w14:paraId="3A46EF3D" w14:textId="4E54C4B6" w:rsidR="00AF59B2" w:rsidRPr="007824F9" w:rsidRDefault="00AF59B2" w:rsidP="007824F9">
      <w:pPr>
        <w:pStyle w:val="ListParagraph"/>
        <w:numPr>
          <w:ilvl w:val="0"/>
          <w:numId w:val="43"/>
        </w:numPr>
      </w:pPr>
      <w:r>
        <w:t>Semantic versioning</w:t>
      </w:r>
    </w:p>
    <w:p w14:paraId="6889CE89" w14:textId="77777777" w:rsidR="007824F9" w:rsidRDefault="007824F9" w:rsidP="007824F9">
      <w:pPr>
        <w:pStyle w:val="Heading3"/>
      </w:pPr>
      <w:r>
        <w:t>00:30-03:00 Working on the World's Smallest Bookstore</w:t>
      </w:r>
    </w:p>
    <w:p w14:paraId="03F24ABA" w14:textId="07E6E55F" w:rsidR="00E274B9" w:rsidRDefault="00F26A52" w:rsidP="00F26A52">
      <w:pPr>
        <w:pStyle w:val="ListParagraph"/>
        <w:numPr>
          <w:ilvl w:val="0"/>
          <w:numId w:val="45"/>
        </w:numPr>
      </w:pPr>
      <w:r>
        <w:t>Pomodoro-based randori or pair develpment of User Stories</w:t>
      </w:r>
    </w:p>
    <w:p w14:paraId="301CEC48" w14:textId="200E454F" w:rsidR="00E274B9" w:rsidRDefault="0066677A" w:rsidP="0066677A">
      <w:pPr>
        <w:pStyle w:val="Heading2"/>
      </w:pPr>
      <w:r>
        <w:t>Day 3 Afternoon</w:t>
      </w:r>
    </w:p>
    <w:p w14:paraId="5E85A9EF" w14:textId="77777777" w:rsidR="0066677A" w:rsidRDefault="0066677A" w:rsidP="0066677A">
      <w:pPr>
        <w:pStyle w:val="Heading3"/>
      </w:pPr>
      <w:r>
        <w:t>00:00-03:30 Working on the World's Smallest Bookstore</w:t>
      </w:r>
    </w:p>
    <w:p w14:paraId="340E18AB" w14:textId="152E6D7D" w:rsidR="0066677A" w:rsidRPr="0066677A" w:rsidRDefault="0066677A" w:rsidP="0066677A">
      <w:pPr>
        <w:pStyle w:val="ListParagraph"/>
        <w:numPr>
          <w:ilvl w:val="0"/>
          <w:numId w:val="45"/>
        </w:numPr>
      </w:pPr>
      <w:r>
        <w:t>Continue working User Stories for the World's Smallest Bookstore</w:t>
      </w:r>
    </w:p>
    <w:p w14:paraId="1BD5236D" w14:textId="77777777" w:rsidR="0066677A" w:rsidRDefault="0066677A" w:rsidP="0066677A">
      <w:pPr>
        <w:pStyle w:val="Heading3"/>
      </w:pPr>
      <w:r>
        <w:t>03:30-04:00 The Rest of the Story</w:t>
      </w:r>
    </w:p>
    <w:p w14:paraId="14DA918B" w14:textId="1262D5A4" w:rsidR="0066677A" w:rsidRDefault="0066677A" w:rsidP="0066677A">
      <w:pPr>
        <w:pStyle w:val="ListParagraph"/>
        <w:numPr>
          <w:ilvl w:val="0"/>
          <w:numId w:val="45"/>
        </w:numPr>
      </w:pPr>
      <w:r>
        <w:t>Platform-as-a-Service (PaaS)</w:t>
      </w:r>
    </w:p>
    <w:p w14:paraId="03669B5C" w14:textId="74AAB769" w:rsidR="0066677A" w:rsidRPr="00E274B9" w:rsidRDefault="0066677A" w:rsidP="0066677A">
      <w:pPr>
        <w:pStyle w:val="ListParagraph"/>
        <w:numPr>
          <w:ilvl w:val="0"/>
          <w:numId w:val="45"/>
        </w:numPr>
      </w:pPr>
      <w:r>
        <w:t>Continuous Delivery Again</w:t>
      </w:r>
    </w:p>
    <w:p w14:paraId="4DB72E07" w14:textId="77777777" w:rsidR="0097360A" w:rsidRPr="00260727" w:rsidRDefault="0097360A" w:rsidP="0097360A">
      <w:pPr>
        <w:pStyle w:val="Heading3"/>
      </w:pPr>
      <w:r>
        <w:t>04:00-04:15 Section 7: Name Tent Contest</w:t>
      </w:r>
    </w:p>
    <w:p w14:paraId="4D0B60F6" w14:textId="076DA4ED" w:rsidR="00CA220F" w:rsidRDefault="0097360A" w:rsidP="0097360A">
      <w:pPr>
        <w:pStyle w:val="ListParagraph"/>
        <w:numPr>
          <w:ilvl w:val="0"/>
          <w:numId w:val="47"/>
        </w:numPr>
      </w:pPr>
      <w:r>
        <w:t>Vote on the name tents and award prizes</w:t>
      </w:r>
    </w:p>
    <w:p w14:paraId="43ED1E54" w14:textId="7DF649AE" w:rsidR="005B6075" w:rsidRDefault="0097360A" w:rsidP="0097360A">
      <w:pPr>
        <w:pStyle w:val="Heading3"/>
      </w:pPr>
      <w:r>
        <w:lastRenderedPageBreak/>
        <w:t>04:15-04:30 Workshop Retrospective</w:t>
      </w:r>
    </w:p>
    <w:p w14:paraId="511717BB" w14:textId="760330A6" w:rsidR="0097360A" w:rsidRDefault="0097360A" w:rsidP="0097360A">
      <w:pPr>
        <w:pStyle w:val="ListParagraph"/>
        <w:numPr>
          <w:ilvl w:val="0"/>
          <w:numId w:val="47"/>
        </w:numPr>
      </w:pPr>
      <w:r>
        <w:t>Were expectations met?</w:t>
      </w:r>
    </w:p>
    <w:p w14:paraId="6C7595DD" w14:textId="6910A89C" w:rsidR="0097360A" w:rsidRDefault="0097360A" w:rsidP="0097360A">
      <w:pPr>
        <w:pStyle w:val="ListParagraph"/>
        <w:numPr>
          <w:ilvl w:val="0"/>
          <w:numId w:val="47"/>
        </w:numPr>
      </w:pPr>
      <w:r>
        <w:t>Did you learn anything useful?</w:t>
      </w:r>
    </w:p>
    <w:p w14:paraId="736E49C3" w14:textId="7ED575A6" w:rsidR="0097360A" w:rsidRDefault="0097360A" w:rsidP="0097360A">
      <w:pPr>
        <w:pStyle w:val="ListParagraph"/>
        <w:numPr>
          <w:ilvl w:val="0"/>
          <w:numId w:val="47"/>
        </w:numPr>
      </w:pPr>
      <w:r>
        <w:t>What can we do to improve the workshop?</w:t>
      </w:r>
    </w:p>
    <w:p w14:paraId="3F2162BB" w14:textId="77777777" w:rsidR="0097360A" w:rsidRDefault="0097360A" w:rsidP="005B6075"/>
    <w:p w14:paraId="1528ED2B" w14:textId="77777777" w:rsidR="005B6075" w:rsidRDefault="005B6075" w:rsidP="005B6075">
      <w:bookmarkStart w:id="2" w:name="_GoBack"/>
      <w:bookmarkEnd w:id="2"/>
    </w:p>
    <w:p w14:paraId="24235B58" w14:textId="77777777" w:rsidR="005B6075" w:rsidRDefault="005B6075" w:rsidP="005B6075"/>
    <w:p w14:paraId="6C031260" w14:textId="77777777" w:rsidR="005B6075" w:rsidRDefault="005B6075" w:rsidP="005B6075"/>
    <w:p w14:paraId="5A44AF97" w14:textId="77777777" w:rsidR="005B6075" w:rsidRPr="005B6075" w:rsidRDefault="005B6075" w:rsidP="005B6075"/>
    <w:p w14:paraId="297728B7" w14:textId="77777777" w:rsidR="005B6075" w:rsidRDefault="005B6075">
      <w:pPr>
        <w:spacing w:after="0" w:line="240" w:lineRule="auto"/>
        <w:contextualSpacing w:val="0"/>
        <w:rPr>
          <w:rFonts w:asciiTheme="majorHAnsi" w:eastAsiaTheme="majorEastAsia" w:hAnsiTheme="majorHAnsi" w:cstheme="majorBidi"/>
          <w:b/>
          <w:color w:val="000000" w:themeColor="text1"/>
          <w:spacing w:val="60"/>
          <w:sz w:val="44"/>
          <w:szCs w:val="32"/>
        </w:rPr>
      </w:pPr>
      <w:r>
        <w:br w:type="page"/>
      </w:r>
    </w:p>
    <w:p w14:paraId="6CAC3099" w14:textId="15B3B017" w:rsidR="00FA6CD4" w:rsidRDefault="00297031" w:rsidP="00297031">
      <w:pPr>
        <w:pStyle w:val="Heading1"/>
      </w:pPr>
      <w:r>
        <w:lastRenderedPageBreak/>
        <w:t>Day 1 Morning</w:t>
      </w:r>
    </w:p>
    <w:p w14:paraId="324EE82C" w14:textId="4E890AD9" w:rsidR="004E1CF2" w:rsidRDefault="002B0EBA" w:rsidP="00A06651">
      <w:pPr>
        <w:pStyle w:val="Heading3"/>
      </w:pPr>
      <w:r>
        <w:t>0</w:t>
      </w:r>
      <w:r w:rsidR="00297031">
        <w:t>0:00-00:20</w:t>
      </w:r>
      <w:r>
        <w:t xml:space="preserve"> </w:t>
      </w:r>
      <w:r w:rsidR="002F3C43">
        <w:t>Getting Started</w:t>
      </w:r>
    </w:p>
    <w:p w14:paraId="23F2B566" w14:textId="2C3F50FB" w:rsidR="00A06651" w:rsidRDefault="003A5DF3" w:rsidP="004E1CF2">
      <w:r>
        <w:t>Suggestion: D</w:t>
      </w:r>
      <w:r w:rsidR="00A06651" w:rsidRPr="00A06651">
        <w:t xml:space="preserve">o not </w:t>
      </w:r>
      <w:r>
        <w:t xml:space="preserve">go around the room and </w:t>
      </w:r>
      <w:r w:rsidR="00A06651" w:rsidRPr="00A06651">
        <w:t>have each participant say their name and their role</w:t>
      </w:r>
      <w:r>
        <w:t xml:space="preserve"> one by one</w:t>
      </w:r>
      <w:r w:rsidR="00A06651" w:rsidRPr="00A06651">
        <w:t>. No one ever remembers any</w:t>
      </w:r>
      <w:r w:rsidR="00EE032C">
        <w:t xml:space="preserve"> of that. It burns time and kills energy.</w:t>
      </w:r>
    </w:p>
    <w:p w14:paraId="04734047" w14:textId="77777777" w:rsidR="00A06651" w:rsidRDefault="00A06651" w:rsidP="004E1CF2"/>
    <w:p w14:paraId="33E2DE57" w14:textId="78697F24" w:rsidR="002B0EBA" w:rsidRPr="005B6075" w:rsidRDefault="002B0EBA" w:rsidP="004E1CF2">
      <w:pPr>
        <w:rPr>
          <w:b/>
          <w:i/>
        </w:rPr>
      </w:pPr>
      <w:r w:rsidRPr="005B6075">
        <w:rPr>
          <w:b/>
          <w:i/>
        </w:rPr>
        <w:t>Name Tents</w:t>
      </w:r>
    </w:p>
    <w:p w14:paraId="7AECBF61" w14:textId="77777777" w:rsidR="000A3AEA" w:rsidRPr="002B0EBA" w:rsidRDefault="000A3AEA" w:rsidP="004E1CF2">
      <w:pPr>
        <w:rPr>
          <w:i/>
        </w:rPr>
      </w:pPr>
    </w:p>
    <w:p w14:paraId="328D2185" w14:textId="77777777" w:rsidR="00ED0CD7" w:rsidRDefault="00ED0CD7" w:rsidP="004E1CF2">
      <w:r>
        <w:t xml:space="preserve">[Task board] </w:t>
      </w:r>
    </w:p>
    <w:p w14:paraId="6FEC4161" w14:textId="55952BFC" w:rsidR="00ED0CD7" w:rsidRDefault="00ED0CD7" w:rsidP="004E1CF2">
      <w:r>
        <w:t>[Definition of done]</w:t>
      </w:r>
    </w:p>
    <w:p w14:paraId="5FCF6767" w14:textId="4B5751DC" w:rsidR="00ED0CD7" w:rsidRDefault="00ED0CD7" w:rsidP="004E1CF2">
      <w:r>
        <w:t xml:space="preserve">Without explaining what the task board is for, pull the Name Tents ticket and move it to </w:t>
      </w:r>
      <w:r w:rsidRPr="00ED0CD7">
        <w:rPr>
          <w:i/>
        </w:rPr>
        <w:t>In Progress</w:t>
      </w:r>
      <w:r>
        <w:t>.Tell the group you will know when this ticket is done when you can see all their names when you look around the room.</w:t>
      </w:r>
    </w:p>
    <w:p w14:paraId="17AD4B34" w14:textId="77777777" w:rsidR="008D54A1" w:rsidRDefault="008D54A1" w:rsidP="004E1CF2"/>
    <w:p w14:paraId="6E2AD2F1" w14:textId="7BEB6B92" w:rsidR="008D54A1" w:rsidRDefault="008D54A1" w:rsidP="004E1CF2">
      <w:r>
        <w:t xml:space="preserve">While they work on their Name Tents, explain logistical details for the workshop such as location of restrooms, sign-in sheet (or link), evaluation form (or link), etc. Don't dictate anything about the use of phones or laptops. That will be handled as part of the Team Agreement (coming up soon). </w:t>
      </w:r>
    </w:p>
    <w:p w14:paraId="64A14D71" w14:textId="77777777" w:rsidR="00ED0CD7" w:rsidRDefault="00ED0CD7" w:rsidP="004E1CF2"/>
    <w:p w14:paraId="5333B415" w14:textId="77777777" w:rsidR="00ED0CD7" w:rsidRDefault="00ED0CD7" w:rsidP="004E1CF2">
      <w:r>
        <w:t xml:space="preserve">[Self-organization] </w:t>
      </w:r>
    </w:p>
    <w:p w14:paraId="28E74475" w14:textId="01A20D8A" w:rsidR="002B0EBA" w:rsidRDefault="002B0EBA" w:rsidP="004E1CF2">
      <w:r>
        <w:t>Ask each participant to write their name in large letters on a folding "tent" sheet and place it in front of them. Provide colored markers and any other decorative items you please, and encourage people to decorate their name tents in any way they wish. People can w</w:t>
      </w:r>
      <w:r w:rsidR="002B524F">
        <w:t>ork on this at any time during the day.</w:t>
      </w:r>
    </w:p>
    <w:p w14:paraId="214632D5" w14:textId="77777777" w:rsidR="00ED0CD7" w:rsidRDefault="00ED0CD7" w:rsidP="004E1CF2"/>
    <w:p w14:paraId="0DFAB977" w14:textId="17BA679F" w:rsidR="00ED0CD7" w:rsidRDefault="00ED0CD7" w:rsidP="004E1CF2">
      <w:r>
        <w:t>[Collective ownership]</w:t>
      </w:r>
    </w:p>
    <w:p w14:paraId="66A9B610" w14:textId="7B7A6373" w:rsidR="00ED0CD7" w:rsidRDefault="00ED0CD7" w:rsidP="004E1CF2">
      <w:r>
        <w:t>[Definition of done]</w:t>
      </w:r>
    </w:p>
    <w:p w14:paraId="6525F023" w14:textId="47BDB55B" w:rsidR="00ED0CD7" w:rsidRDefault="00ED0CD7" w:rsidP="004E1CF2">
      <w:r>
        <w:t>Whenever it appears that most of the people have finished their name tents, make a show of looking at them and making sure you can see them all. If you can't see them all, pretend you don't know what to do so participants will help each other move their name tents into a position where you can see them. This may not occur in sequence (before the next activity). Just let it happen whenever it happens.</w:t>
      </w:r>
    </w:p>
    <w:p w14:paraId="64F70A52" w14:textId="77777777" w:rsidR="005B6075" w:rsidRDefault="005B6075" w:rsidP="005B6075">
      <w:pPr>
        <w:spacing w:after="0" w:line="240" w:lineRule="auto"/>
        <w:contextualSpacing w:val="0"/>
        <w:rPr>
          <w:i/>
        </w:rPr>
      </w:pPr>
    </w:p>
    <w:p w14:paraId="182D9F9A" w14:textId="01A65427" w:rsidR="004E1CF2" w:rsidRPr="005B6075" w:rsidRDefault="00A06651" w:rsidP="005B6075">
      <w:pPr>
        <w:spacing w:after="0" w:line="240" w:lineRule="auto"/>
        <w:contextualSpacing w:val="0"/>
        <w:rPr>
          <w:b/>
          <w:i/>
        </w:rPr>
      </w:pPr>
      <w:r w:rsidRPr="005B6075">
        <w:rPr>
          <w:b/>
          <w:i/>
        </w:rPr>
        <w:t xml:space="preserve">Team Agreement </w:t>
      </w:r>
    </w:p>
    <w:p w14:paraId="53E3374E" w14:textId="77777777" w:rsidR="00ED0CD7" w:rsidRDefault="00ED0CD7" w:rsidP="004E1CF2"/>
    <w:p w14:paraId="4ECD7D9B" w14:textId="03375901" w:rsidR="00ED0CD7" w:rsidRDefault="00ED0CD7" w:rsidP="004E1CF2">
      <w:r>
        <w:t>[Collective ownership]</w:t>
      </w:r>
    </w:p>
    <w:p w14:paraId="2C4F8F40" w14:textId="20AAE61E" w:rsidR="00ED0CD7" w:rsidRDefault="00ED0CD7" w:rsidP="004E1CF2">
      <w:r>
        <w:t>[Self-organization]</w:t>
      </w:r>
    </w:p>
    <w:p w14:paraId="6117625F" w14:textId="77777777" w:rsidR="008D54A1" w:rsidRDefault="00ED0CD7" w:rsidP="004E1CF2">
      <w:r>
        <w:t xml:space="preserve">Ask for a volunteer to come up and move the </w:t>
      </w:r>
      <w:r w:rsidR="003A5DF3">
        <w:t>current ticket to Done</w:t>
      </w:r>
      <w:r>
        <w:t xml:space="preserve"> and to pull the next ticket.</w:t>
      </w:r>
      <w:r w:rsidR="00E93C80">
        <w:t xml:space="preserve"> </w:t>
      </w:r>
    </w:p>
    <w:p w14:paraId="18FBFB10" w14:textId="15DB61B1" w:rsidR="008D54A1" w:rsidRDefault="008D54A1" w:rsidP="004E1CF2">
      <w:r>
        <w:lastRenderedPageBreak/>
        <w:t>[Chart]</w:t>
      </w:r>
    </w:p>
    <w:p w14:paraId="7D5E2B2A" w14:textId="5925C4CE" w:rsidR="00ED0CD7" w:rsidRDefault="00E93C80" w:rsidP="004E1CF2">
      <w:r>
        <w:t xml:space="preserve">At the end of each "iteration" or "cadence" (if doing continuous-flow), update the Burn Chart or CFD. </w:t>
      </w:r>
    </w:p>
    <w:p w14:paraId="32E0DE36" w14:textId="77777777" w:rsidR="00FB5463" w:rsidRDefault="00FB5463" w:rsidP="004E1CF2"/>
    <w:p w14:paraId="0828D8DB" w14:textId="1C3F84B7" w:rsidR="00354B56" w:rsidRDefault="00354B56" w:rsidP="004E1CF2">
      <w:r w:rsidRPr="00354B56">
        <w:rPr>
          <w:b/>
          <w:i/>
        </w:rPr>
        <w:t>Note:</w:t>
      </w:r>
      <w:r w:rsidR="008D54A1">
        <w:t xml:space="preserve"> Updating the task board and chart</w:t>
      </w:r>
      <w:r>
        <w:t xml:space="preserve"> is not written out for you after every step in the </w:t>
      </w:r>
      <w:r w:rsidR="008D54A1">
        <w:t xml:space="preserve">Facilitator </w:t>
      </w:r>
      <w:r>
        <w:t>Guide, but the intent is that you will do it after every step.</w:t>
      </w:r>
    </w:p>
    <w:p w14:paraId="3C588E15" w14:textId="77777777" w:rsidR="00ED0CD7" w:rsidRDefault="00ED0CD7" w:rsidP="004E1CF2"/>
    <w:p w14:paraId="1F2197C8" w14:textId="77777777" w:rsidR="00ED0CD7" w:rsidRDefault="00ED0CD7" w:rsidP="004E1CF2">
      <w:r>
        <w:t xml:space="preserve">[Team agreements] </w:t>
      </w:r>
    </w:p>
    <w:p w14:paraId="3628BE33" w14:textId="05771C34" w:rsidR="00ED0CD7" w:rsidRDefault="003A5DF3" w:rsidP="004E1CF2">
      <w:r>
        <w:t>[Collaboration</w:t>
      </w:r>
      <w:r w:rsidR="00ED0CD7">
        <w:t xml:space="preserve">] </w:t>
      </w:r>
    </w:p>
    <w:p w14:paraId="6CC6909D" w14:textId="60F6E2A2" w:rsidR="00A06651" w:rsidRDefault="00A06651" w:rsidP="004E1CF2">
      <w:r>
        <w:t xml:space="preserve">Without explaining </w:t>
      </w:r>
      <w:r w:rsidR="003A5DF3">
        <w:t>the connection between this activity and the concept of team agreements</w:t>
      </w:r>
      <w:r>
        <w:t>, ask participants to agree on certain things for the workshop, such as:</w:t>
      </w:r>
    </w:p>
    <w:p w14:paraId="4F54E241" w14:textId="487BAB51" w:rsidR="00A06651" w:rsidRDefault="00A06651" w:rsidP="00A06651">
      <w:pPr>
        <w:pStyle w:val="ListParagraph"/>
        <w:numPr>
          <w:ilvl w:val="0"/>
          <w:numId w:val="21"/>
        </w:numPr>
      </w:pPr>
      <w:r>
        <w:t>use of electronic devices during sessions</w:t>
      </w:r>
    </w:p>
    <w:p w14:paraId="60D78E51" w14:textId="749B282A" w:rsidR="00A06651" w:rsidRDefault="00A06651" w:rsidP="00A06651">
      <w:pPr>
        <w:pStyle w:val="ListParagraph"/>
        <w:numPr>
          <w:ilvl w:val="0"/>
          <w:numId w:val="21"/>
        </w:numPr>
      </w:pPr>
      <w:r>
        <w:t>timing of breaks and lunch</w:t>
      </w:r>
    </w:p>
    <w:p w14:paraId="3E55C272" w14:textId="7B1165F4" w:rsidR="00A06651" w:rsidRDefault="00A06651" w:rsidP="00A06651">
      <w:pPr>
        <w:pStyle w:val="ListParagraph"/>
        <w:numPr>
          <w:ilvl w:val="0"/>
          <w:numId w:val="21"/>
        </w:numPr>
      </w:pPr>
      <w:r>
        <w:t>start and stop times for each day</w:t>
      </w:r>
    </w:p>
    <w:p w14:paraId="4B681FDC" w14:textId="3FA5F2BD" w:rsidR="00A06651" w:rsidRDefault="00A06651" w:rsidP="00A06651">
      <w:pPr>
        <w:pStyle w:val="ListParagraph"/>
        <w:numPr>
          <w:ilvl w:val="0"/>
          <w:numId w:val="21"/>
        </w:numPr>
      </w:pPr>
      <w:r>
        <w:t>protocol for asking questions</w:t>
      </w:r>
    </w:p>
    <w:p w14:paraId="7F60CD03" w14:textId="5C5DFFDF" w:rsidR="00A06651" w:rsidRDefault="00A06651" w:rsidP="00A06651">
      <w:pPr>
        <w:pStyle w:val="ListParagraph"/>
        <w:numPr>
          <w:ilvl w:val="0"/>
          <w:numId w:val="21"/>
        </w:numPr>
      </w:pPr>
      <w:r>
        <w:t>etc.</w:t>
      </w:r>
    </w:p>
    <w:p w14:paraId="7D419E9D" w14:textId="18AE5E21" w:rsidR="00A06651" w:rsidRDefault="00A06651" w:rsidP="00A06651">
      <w:r>
        <w:t xml:space="preserve">Write the group's agreements </w:t>
      </w:r>
      <w:r w:rsidR="003A5DF3">
        <w:t>in the Team Agreements area you prepared</w:t>
      </w:r>
      <w:r>
        <w:t>.</w:t>
      </w:r>
    </w:p>
    <w:p w14:paraId="658139F9" w14:textId="77777777" w:rsidR="00A06651" w:rsidRDefault="00A06651" w:rsidP="00A06651"/>
    <w:p w14:paraId="2999FADF" w14:textId="0BC5FFB8" w:rsidR="00A06651" w:rsidRPr="005B6075" w:rsidRDefault="00A06651" w:rsidP="00A06651">
      <w:pPr>
        <w:rPr>
          <w:b/>
          <w:i/>
        </w:rPr>
      </w:pPr>
      <w:r w:rsidRPr="005B6075">
        <w:rPr>
          <w:b/>
          <w:i/>
        </w:rPr>
        <w:t>Team Goals</w:t>
      </w:r>
    </w:p>
    <w:p w14:paraId="01D59CCB" w14:textId="77777777" w:rsidR="000A3AEA" w:rsidRPr="00A06651" w:rsidRDefault="000A3AEA" w:rsidP="00A06651">
      <w:pPr>
        <w:rPr>
          <w:i/>
        </w:rPr>
      </w:pPr>
    </w:p>
    <w:p w14:paraId="55452132" w14:textId="77777777" w:rsidR="00ED0CD7" w:rsidRDefault="00ED0CD7" w:rsidP="00A06651">
      <w:r>
        <w:t xml:space="preserve">[Self-organization] </w:t>
      </w:r>
    </w:p>
    <w:p w14:paraId="1255B6D7" w14:textId="77777777" w:rsidR="00ED0CD7" w:rsidRDefault="00ED0CD7" w:rsidP="00A06651">
      <w:r>
        <w:t xml:space="preserve">[Collective ownership] </w:t>
      </w:r>
    </w:p>
    <w:p w14:paraId="39CC9C61" w14:textId="19EE3F75" w:rsidR="008D54A1" w:rsidRDefault="00A06651" w:rsidP="005B6075">
      <w:r>
        <w:t xml:space="preserve">Stick a sheet on the wall or reserve a section of a whiteboard, and title it "Expectations". Ask participants to come forward and write one </w:t>
      </w:r>
      <w:r w:rsidR="00CB4467">
        <w:t xml:space="preserve">or more </w:t>
      </w:r>
      <w:r>
        <w:t>expectation</w:t>
      </w:r>
      <w:r w:rsidR="00CB4467">
        <w:t>s</w:t>
      </w:r>
      <w:r w:rsidR="00052D11">
        <w:t xml:space="preserve"> </w:t>
      </w:r>
      <w:r>
        <w:t>they have for the workshop, or to make a mark next to an expectation that someone has already written. This is called "expectations" and not "goals" because we want to encourage people to be honest if they have low or negative expectations. We'll retrospect on these points later.</w:t>
      </w:r>
    </w:p>
    <w:p w14:paraId="567968D2" w14:textId="77777777" w:rsidR="005B6075" w:rsidRPr="005B6075" w:rsidRDefault="005B6075" w:rsidP="005B6075"/>
    <w:p w14:paraId="1FDB1C25" w14:textId="64053216" w:rsidR="002F3C43" w:rsidRPr="005B6075" w:rsidRDefault="002F3C43" w:rsidP="00A06651">
      <w:pPr>
        <w:rPr>
          <w:b/>
          <w:i/>
        </w:rPr>
      </w:pPr>
      <w:r w:rsidRPr="005B6075">
        <w:rPr>
          <w:b/>
          <w:i/>
        </w:rPr>
        <w:t>Why are you here?</w:t>
      </w:r>
    </w:p>
    <w:p w14:paraId="696207C0" w14:textId="77777777" w:rsidR="000A3AEA" w:rsidRPr="002F3C43" w:rsidRDefault="000A3AEA" w:rsidP="00A06651">
      <w:pPr>
        <w:rPr>
          <w:i/>
        </w:rPr>
      </w:pPr>
    </w:p>
    <w:p w14:paraId="773889CD" w14:textId="77777777" w:rsidR="00354B56" w:rsidRDefault="00ED0CD7" w:rsidP="00A06651">
      <w:r>
        <w:t xml:space="preserve">[Feedback] </w:t>
      </w:r>
    </w:p>
    <w:p w14:paraId="35E050F8" w14:textId="4F0B8637" w:rsidR="002F3C43" w:rsidRDefault="002F3C43" w:rsidP="00A06651">
      <w:r>
        <w:t>Use the ESVP method to get a sense of why people are present. Pass out sticky notes and ask each participant to write one capital letter on one sticky note:</w:t>
      </w:r>
    </w:p>
    <w:p w14:paraId="51A75E5F" w14:textId="75CCA7EC" w:rsidR="002F3C43" w:rsidRDefault="002F3C43" w:rsidP="002F3C43">
      <w:pPr>
        <w:pStyle w:val="ListParagraph"/>
        <w:numPr>
          <w:ilvl w:val="0"/>
          <w:numId w:val="22"/>
        </w:numPr>
      </w:pPr>
      <w:r>
        <w:t>E = Explorer, interested in learning whatever might be learned from the workshop</w:t>
      </w:r>
    </w:p>
    <w:p w14:paraId="4868C14E" w14:textId="680DA24D" w:rsidR="002F3C43" w:rsidRDefault="002F3C43" w:rsidP="002F3C43">
      <w:pPr>
        <w:pStyle w:val="ListParagraph"/>
        <w:numPr>
          <w:ilvl w:val="0"/>
          <w:numId w:val="22"/>
        </w:numPr>
      </w:pPr>
      <w:r>
        <w:t>S = Seeker, interested in learning something specific from the workshop</w:t>
      </w:r>
    </w:p>
    <w:p w14:paraId="4752F9BA" w14:textId="1A144F21" w:rsidR="002F3C43" w:rsidRDefault="002F3C43" w:rsidP="002F3C43">
      <w:pPr>
        <w:pStyle w:val="ListParagraph"/>
        <w:numPr>
          <w:ilvl w:val="0"/>
          <w:numId w:val="22"/>
        </w:numPr>
      </w:pPr>
      <w:r>
        <w:t>V = Vacationer, interested in being away from their desk for a few hours</w:t>
      </w:r>
    </w:p>
    <w:p w14:paraId="0CD9C983" w14:textId="79D46D2E" w:rsidR="002F3C43" w:rsidRDefault="002F3C43" w:rsidP="002F3C43">
      <w:pPr>
        <w:pStyle w:val="ListParagraph"/>
        <w:numPr>
          <w:ilvl w:val="0"/>
          <w:numId w:val="22"/>
        </w:numPr>
      </w:pPr>
      <w:r>
        <w:t>P = Prisoner, present only because their manager told them to attend</w:t>
      </w:r>
    </w:p>
    <w:p w14:paraId="182C62BB" w14:textId="656D8854" w:rsidR="002F3C43" w:rsidRPr="004E1CF2" w:rsidRDefault="002F3C43" w:rsidP="00A06651">
      <w:r>
        <w:lastRenderedPageBreak/>
        <w:t>Each person brings you their sticky note anonymously. You count up the number of sticky notes in each category and write the number somewhere visible. This will be a point for retrospection at the end. In the meantime, it gives you an idea of how you can interact with the room. A room full of Explorers will have a very different dynamic than a room full of Prisoners.</w:t>
      </w:r>
    </w:p>
    <w:p w14:paraId="6F5E488B" w14:textId="5E6CEF3E" w:rsidR="00C42A69" w:rsidRDefault="00C42A69">
      <w:pPr>
        <w:spacing w:after="0" w:line="240" w:lineRule="auto"/>
        <w:contextualSpacing w:val="0"/>
      </w:pPr>
    </w:p>
    <w:p w14:paraId="142307B3" w14:textId="605FD235" w:rsidR="003C3873" w:rsidRPr="005B6075" w:rsidRDefault="003C3873">
      <w:pPr>
        <w:spacing w:after="0" w:line="240" w:lineRule="auto"/>
        <w:contextualSpacing w:val="0"/>
        <w:rPr>
          <w:b/>
          <w:i/>
        </w:rPr>
      </w:pPr>
      <w:r w:rsidRPr="005B6075">
        <w:rPr>
          <w:b/>
          <w:i/>
        </w:rPr>
        <w:t>Parking lot</w:t>
      </w:r>
    </w:p>
    <w:p w14:paraId="70D04AE1" w14:textId="77777777" w:rsidR="000A3AEA" w:rsidRPr="003C3873" w:rsidRDefault="000A3AEA">
      <w:pPr>
        <w:spacing w:after="0" w:line="240" w:lineRule="auto"/>
        <w:contextualSpacing w:val="0"/>
        <w:rPr>
          <w:i/>
        </w:rPr>
      </w:pPr>
    </w:p>
    <w:p w14:paraId="755EED2D" w14:textId="77777777" w:rsidR="007E1085" w:rsidRDefault="00ED0CD7">
      <w:pPr>
        <w:spacing w:after="0" w:line="240" w:lineRule="auto"/>
        <w:contextualSpacing w:val="0"/>
      </w:pPr>
      <w:r>
        <w:t xml:space="preserve">[Feedback] </w:t>
      </w:r>
    </w:p>
    <w:p w14:paraId="6E877374" w14:textId="5D651A48" w:rsidR="007E1085" w:rsidRDefault="007E1085">
      <w:pPr>
        <w:spacing w:after="0" w:line="240" w:lineRule="auto"/>
        <w:contextualSpacing w:val="0"/>
      </w:pPr>
      <w:r>
        <w:t>[Self organization]</w:t>
      </w:r>
    </w:p>
    <w:p w14:paraId="1EEB2044" w14:textId="55BDD454" w:rsidR="003C3873" w:rsidRDefault="003C3873">
      <w:pPr>
        <w:spacing w:after="0" w:line="240" w:lineRule="auto"/>
        <w:contextualSpacing w:val="0"/>
        <w:rPr>
          <w:rFonts w:asciiTheme="majorHAnsi" w:eastAsiaTheme="majorEastAsia" w:hAnsiTheme="majorHAnsi" w:cstheme="majorBidi"/>
          <w:b/>
          <w:color w:val="737373" w:themeColor="accent4"/>
          <w:spacing w:val="30"/>
          <w:szCs w:val="26"/>
        </w:rPr>
      </w:pPr>
      <w:r>
        <w:t>Show participants the Parking Lot and explain how they will use it. It's up to you whether they put sticky notes on it, write on it, or just ask questions and you manage it yourself.</w:t>
      </w:r>
    </w:p>
    <w:p w14:paraId="048538AF" w14:textId="05DC5444" w:rsidR="007E1085" w:rsidRPr="007E1085" w:rsidRDefault="007E1085">
      <w:pPr>
        <w:spacing w:after="0" w:line="240" w:lineRule="auto"/>
        <w:contextualSpacing w:val="0"/>
      </w:pPr>
      <w:r>
        <w:br w:type="page"/>
      </w:r>
    </w:p>
    <w:p w14:paraId="3D0011CD" w14:textId="2DDF70BF" w:rsidR="006963A5" w:rsidRDefault="00297031" w:rsidP="004E1CF2">
      <w:pPr>
        <w:pStyle w:val="Heading3"/>
      </w:pPr>
      <w:r>
        <w:lastRenderedPageBreak/>
        <w:t>00:20-01:00</w:t>
      </w:r>
      <w:r w:rsidR="001C784F">
        <w:t xml:space="preserve"> </w:t>
      </w:r>
      <w:r w:rsidR="00357535">
        <w:t>Business Drivers</w:t>
      </w:r>
    </w:p>
    <w:p w14:paraId="5128B043" w14:textId="20FEEB69" w:rsidR="0098279A" w:rsidRPr="0098279A" w:rsidRDefault="0098279A" w:rsidP="007E1085">
      <w:pPr>
        <w:rPr>
          <w:i/>
        </w:rPr>
      </w:pPr>
      <w:r w:rsidRPr="0098279A">
        <w:rPr>
          <w:i/>
        </w:rPr>
        <w:t>Slide: Business Drivers</w:t>
      </w:r>
    </w:p>
    <w:p w14:paraId="0AAE20CA" w14:textId="7EFBA9C8" w:rsidR="007E1085" w:rsidRPr="007E1085" w:rsidRDefault="007E1085" w:rsidP="007E1085">
      <w:r>
        <w:t>Lecture content</w:t>
      </w:r>
      <w:r w:rsidR="008D54A1">
        <w:t xml:space="preserve">. Don't go into any depth. Just set the stage for activities. Provide explanations in the debrief after each activity. </w:t>
      </w:r>
    </w:p>
    <w:p w14:paraId="4E6D5BA9" w14:textId="371DF26B" w:rsidR="00357535" w:rsidRPr="00260727" w:rsidRDefault="00662438" w:rsidP="008C2F78">
      <w:pPr>
        <w:pStyle w:val="TextBody"/>
        <w:rPr>
          <w:rFonts w:asciiTheme="minorHAnsi" w:hAnsiTheme="minorHAnsi"/>
          <w:i/>
        </w:rPr>
      </w:pPr>
      <w:r w:rsidRPr="00260727">
        <w:rPr>
          <w:rFonts w:asciiTheme="minorHAnsi" w:hAnsiTheme="minorHAnsi"/>
          <w:i/>
        </w:rPr>
        <w:t xml:space="preserve">1.1 </w:t>
      </w:r>
      <w:r w:rsidR="00357535" w:rsidRPr="00260727">
        <w:rPr>
          <w:rFonts w:asciiTheme="minorHAnsi" w:hAnsiTheme="minorHAnsi"/>
          <w:i/>
        </w:rPr>
        <w:t>Why do we care about building software in any particular way?</w:t>
      </w:r>
    </w:p>
    <w:p w14:paraId="2092B701" w14:textId="5AF2FE63" w:rsidR="00357535" w:rsidRPr="00260727" w:rsidRDefault="004E1CF2" w:rsidP="004E1CF2">
      <w:pPr>
        <w:pStyle w:val="TextBody"/>
        <w:numPr>
          <w:ilvl w:val="0"/>
          <w:numId w:val="15"/>
        </w:numPr>
        <w:rPr>
          <w:rFonts w:asciiTheme="minorHAnsi" w:hAnsiTheme="minorHAnsi"/>
        </w:rPr>
      </w:pPr>
      <w:r w:rsidRPr="00260727">
        <w:rPr>
          <w:rFonts w:asciiTheme="minorHAnsi" w:hAnsiTheme="minorHAnsi"/>
        </w:rPr>
        <w:t>Predictability</w:t>
      </w:r>
    </w:p>
    <w:p w14:paraId="1596F2F3" w14:textId="60FC6C13" w:rsidR="004E1CF2" w:rsidRPr="00260727" w:rsidRDefault="004E1CF2" w:rsidP="004E1CF2">
      <w:pPr>
        <w:pStyle w:val="TextBody"/>
        <w:numPr>
          <w:ilvl w:val="0"/>
          <w:numId w:val="15"/>
        </w:numPr>
        <w:rPr>
          <w:rFonts w:asciiTheme="minorHAnsi" w:hAnsiTheme="minorHAnsi"/>
        </w:rPr>
      </w:pPr>
      <w:r w:rsidRPr="00260727">
        <w:rPr>
          <w:rFonts w:asciiTheme="minorHAnsi" w:hAnsiTheme="minorHAnsi"/>
        </w:rPr>
        <w:t>Quality</w:t>
      </w:r>
    </w:p>
    <w:p w14:paraId="3715F8F4" w14:textId="5CF32123" w:rsidR="004E1CF2" w:rsidRPr="00260727" w:rsidRDefault="004E1CF2" w:rsidP="004E1CF2">
      <w:pPr>
        <w:pStyle w:val="TextBody"/>
        <w:numPr>
          <w:ilvl w:val="0"/>
          <w:numId w:val="15"/>
        </w:numPr>
        <w:rPr>
          <w:rFonts w:asciiTheme="minorHAnsi" w:hAnsiTheme="minorHAnsi"/>
        </w:rPr>
      </w:pPr>
      <w:r w:rsidRPr="00260727">
        <w:rPr>
          <w:rFonts w:asciiTheme="minorHAnsi" w:hAnsiTheme="minorHAnsi"/>
        </w:rPr>
        <w:t>Speed</w:t>
      </w:r>
    </w:p>
    <w:p w14:paraId="4838F5F8" w14:textId="67D0D1BB" w:rsidR="004E1CF2" w:rsidRPr="00260727" w:rsidRDefault="004E1CF2" w:rsidP="004E1CF2">
      <w:pPr>
        <w:pStyle w:val="TextBody"/>
        <w:numPr>
          <w:ilvl w:val="0"/>
          <w:numId w:val="15"/>
        </w:numPr>
        <w:rPr>
          <w:rFonts w:asciiTheme="minorHAnsi" w:hAnsiTheme="minorHAnsi"/>
        </w:rPr>
      </w:pPr>
      <w:r w:rsidRPr="00260727">
        <w:rPr>
          <w:rFonts w:asciiTheme="minorHAnsi" w:hAnsiTheme="minorHAnsi"/>
        </w:rPr>
        <w:t>Value</w:t>
      </w:r>
    </w:p>
    <w:p w14:paraId="510AD1A4" w14:textId="7BD5F5D4" w:rsidR="004E1CF2" w:rsidRPr="005B6075" w:rsidRDefault="004E1CF2" w:rsidP="004E1CF2">
      <w:pPr>
        <w:pStyle w:val="TextBody"/>
        <w:rPr>
          <w:rFonts w:asciiTheme="minorHAnsi" w:hAnsiTheme="minorHAnsi"/>
          <w:b/>
          <w:i/>
        </w:rPr>
      </w:pPr>
      <w:r w:rsidRPr="005B6075">
        <w:rPr>
          <w:rFonts w:asciiTheme="minorHAnsi" w:hAnsiTheme="minorHAnsi"/>
          <w:b/>
          <w:i/>
        </w:rPr>
        <w:t xml:space="preserve">Predictability </w:t>
      </w:r>
    </w:p>
    <w:p w14:paraId="6E99D24A" w14:textId="1E255519" w:rsidR="0098279A" w:rsidRPr="00260727" w:rsidRDefault="0098279A" w:rsidP="004E1CF2">
      <w:pPr>
        <w:pStyle w:val="TextBody"/>
        <w:rPr>
          <w:rFonts w:asciiTheme="minorHAnsi" w:hAnsiTheme="minorHAnsi"/>
          <w:i/>
        </w:rPr>
      </w:pPr>
      <w:r>
        <w:rPr>
          <w:rFonts w:asciiTheme="minorHAnsi" w:hAnsiTheme="minorHAnsi"/>
          <w:i/>
        </w:rPr>
        <w:t>Slide: Predictability</w:t>
      </w:r>
    </w:p>
    <w:p w14:paraId="27197132" w14:textId="5D1FD554" w:rsidR="004E1CF2" w:rsidRPr="00260727" w:rsidRDefault="004E1CF2" w:rsidP="004E1CF2">
      <w:pPr>
        <w:pStyle w:val="TextBody"/>
        <w:numPr>
          <w:ilvl w:val="0"/>
          <w:numId w:val="16"/>
        </w:numPr>
        <w:rPr>
          <w:rFonts w:asciiTheme="minorHAnsi" w:hAnsiTheme="minorHAnsi"/>
        </w:rPr>
      </w:pPr>
      <w:r w:rsidRPr="00260727">
        <w:rPr>
          <w:rFonts w:asciiTheme="minorHAnsi" w:hAnsiTheme="minorHAnsi"/>
        </w:rPr>
        <w:t>Primary goal for Basecamp 1</w:t>
      </w:r>
    </w:p>
    <w:p w14:paraId="40F048A6" w14:textId="4764B19F" w:rsidR="004E1CF2" w:rsidRPr="00260727" w:rsidRDefault="004E1CF2" w:rsidP="004E1CF2">
      <w:pPr>
        <w:pStyle w:val="TextBody"/>
        <w:numPr>
          <w:ilvl w:val="0"/>
          <w:numId w:val="16"/>
        </w:numPr>
        <w:rPr>
          <w:rFonts w:asciiTheme="minorHAnsi" w:hAnsiTheme="minorHAnsi"/>
        </w:rPr>
      </w:pPr>
      <w:r w:rsidRPr="00260727">
        <w:rPr>
          <w:rFonts w:asciiTheme="minorHAnsi" w:hAnsiTheme="minorHAnsi"/>
        </w:rPr>
        <w:t>Empirical forecasting</w:t>
      </w:r>
    </w:p>
    <w:p w14:paraId="2947ED3B" w14:textId="013BEA52" w:rsidR="004E1CF2" w:rsidRPr="00260727" w:rsidRDefault="00622229" w:rsidP="004E1CF2">
      <w:pPr>
        <w:pStyle w:val="TextBody"/>
        <w:numPr>
          <w:ilvl w:val="1"/>
          <w:numId w:val="16"/>
        </w:numPr>
        <w:rPr>
          <w:rFonts w:asciiTheme="minorHAnsi" w:hAnsiTheme="minorHAnsi"/>
        </w:rPr>
      </w:pPr>
      <w:r w:rsidRPr="00260727">
        <w:rPr>
          <w:rFonts w:asciiTheme="minorHAnsi" w:hAnsiTheme="minorHAnsi"/>
        </w:rPr>
        <w:t xml:space="preserve">empirical </w:t>
      </w:r>
      <w:r w:rsidR="004E1CF2" w:rsidRPr="00260727">
        <w:rPr>
          <w:rFonts w:asciiTheme="minorHAnsi" w:hAnsiTheme="minorHAnsi"/>
        </w:rPr>
        <w:t>= by observation</w:t>
      </w:r>
    </w:p>
    <w:p w14:paraId="7CFEFBA5" w14:textId="73DBB5FC" w:rsidR="004E1CF2" w:rsidRPr="00260727" w:rsidRDefault="00622229" w:rsidP="004E1CF2">
      <w:pPr>
        <w:pStyle w:val="TextBody"/>
        <w:numPr>
          <w:ilvl w:val="1"/>
          <w:numId w:val="16"/>
        </w:numPr>
        <w:rPr>
          <w:rFonts w:asciiTheme="minorHAnsi" w:hAnsiTheme="minorHAnsi"/>
        </w:rPr>
      </w:pPr>
      <w:r w:rsidRPr="00260727">
        <w:rPr>
          <w:rFonts w:asciiTheme="minorHAnsi" w:hAnsiTheme="minorHAnsi"/>
        </w:rPr>
        <w:t xml:space="preserve">forecasting </w:t>
      </w:r>
      <w:r w:rsidR="004E1CF2" w:rsidRPr="00260727">
        <w:rPr>
          <w:rFonts w:asciiTheme="minorHAnsi" w:hAnsiTheme="minorHAnsi"/>
        </w:rPr>
        <w:t>= predicting near-term future performance based on demonstrated near-term past performance</w:t>
      </w:r>
    </w:p>
    <w:p w14:paraId="7CF70DD0" w14:textId="198840A0" w:rsidR="009D3D26" w:rsidRPr="00260727" w:rsidRDefault="009D3D26" w:rsidP="009D3D26">
      <w:pPr>
        <w:pStyle w:val="TextBody"/>
        <w:rPr>
          <w:rFonts w:asciiTheme="minorHAnsi" w:hAnsiTheme="minorHAnsi"/>
          <w:b/>
        </w:rPr>
      </w:pPr>
      <w:r w:rsidRPr="00260727">
        <w:rPr>
          <w:rFonts w:asciiTheme="minorHAnsi" w:hAnsiTheme="minorHAnsi"/>
          <w:b/>
        </w:rPr>
        <w:t>ACTIVITY (PREDICTABILITY)</w:t>
      </w:r>
    </w:p>
    <w:p w14:paraId="06620F6F" w14:textId="7AF6DB14" w:rsidR="00260727" w:rsidRPr="00260727" w:rsidRDefault="00260727" w:rsidP="00260727">
      <w:pPr>
        <w:pStyle w:val="NoSpacing"/>
      </w:pPr>
      <w:r w:rsidRPr="00260727">
        <w:t>[Empirical planning]</w:t>
      </w:r>
    </w:p>
    <w:p w14:paraId="3619C14E" w14:textId="63079264" w:rsidR="001A12CF" w:rsidRPr="00260727" w:rsidRDefault="0072000C" w:rsidP="009D3D26">
      <w:pPr>
        <w:pStyle w:val="TextBody"/>
        <w:rPr>
          <w:rFonts w:asciiTheme="minorHAnsi" w:hAnsiTheme="minorHAnsi"/>
        </w:rPr>
      </w:pPr>
      <w:r w:rsidRPr="00260727">
        <w:rPr>
          <w:rFonts w:asciiTheme="minorHAnsi" w:hAnsiTheme="minorHAnsi"/>
        </w:rPr>
        <w:t xml:space="preserve">Ask for three volunteers. They are the Team. Bring them to the front of the room or to some place in the room where everyone can see them. They will need a table or other flat surface to work on. </w:t>
      </w:r>
    </w:p>
    <w:p w14:paraId="702F561D" w14:textId="2941BECB" w:rsidR="0072000C" w:rsidRPr="00260727" w:rsidRDefault="0072000C" w:rsidP="009D3D26">
      <w:pPr>
        <w:pStyle w:val="TextBody"/>
        <w:rPr>
          <w:rFonts w:asciiTheme="minorHAnsi" w:hAnsiTheme="minorHAnsi"/>
        </w:rPr>
      </w:pPr>
      <w:r w:rsidRPr="00260727">
        <w:rPr>
          <w:rFonts w:asciiTheme="minorHAnsi" w:hAnsiTheme="minorHAnsi"/>
        </w:rPr>
        <w:t>Give them a pile of pennies. Ask them to estimate how many pennies t</w:t>
      </w:r>
      <w:r w:rsidR="00656C54">
        <w:rPr>
          <w:rFonts w:asciiTheme="minorHAnsi" w:hAnsiTheme="minorHAnsi"/>
        </w:rPr>
        <w:t>hey can flip over in one minute</w:t>
      </w:r>
      <w:r w:rsidRPr="00260727">
        <w:rPr>
          <w:rFonts w:asciiTheme="minorHAnsi" w:hAnsiTheme="minorHAnsi"/>
        </w:rPr>
        <w:t>. Write down their estimate. Start a timer and let them flip pennies. Write down the number they flipped.</w:t>
      </w:r>
    </w:p>
    <w:p w14:paraId="3487F78C" w14:textId="6EDC0CA2" w:rsidR="0072000C" w:rsidRPr="00260727" w:rsidRDefault="0072000C" w:rsidP="009D3D26">
      <w:pPr>
        <w:pStyle w:val="TextBody"/>
        <w:rPr>
          <w:rFonts w:asciiTheme="minorHAnsi" w:hAnsiTheme="minorHAnsi"/>
        </w:rPr>
      </w:pPr>
      <w:r w:rsidRPr="00260727">
        <w:rPr>
          <w:rFonts w:asciiTheme="minorHAnsi" w:hAnsiTheme="minorHAnsi"/>
        </w:rPr>
        <w:t xml:space="preserve">Challenge them to improve on their performance. Ask for an estimate for another one minute of penny-flipping. Start a timer. This time, interrupt them. Reject some pennies for "quality" reasons. Remove one team member to work on a "production issue." </w:t>
      </w:r>
    </w:p>
    <w:p w14:paraId="4CA19B9F" w14:textId="50FCF7BE" w:rsidR="0072000C" w:rsidRPr="00260727" w:rsidRDefault="0072000C" w:rsidP="009D3D26">
      <w:pPr>
        <w:pStyle w:val="TextBody"/>
        <w:rPr>
          <w:rFonts w:asciiTheme="minorHAnsi" w:hAnsiTheme="minorHAnsi"/>
        </w:rPr>
      </w:pPr>
      <w:r w:rsidRPr="00260727">
        <w:rPr>
          <w:rFonts w:asciiTheme="minorHAnsi" w:hAnsiTheme="minorHAnsi"/>
        </w:rPr>
        <w:t xml:space="preserve">Ask for a third estimate. </w:t>
      </w:r>
      <w:r w:rsidR="00A2189B" w:rsidRPr="00260727">
        <w:rPr>
          <w:rFonts w:asciiTheme="minorHAnsi" w:hAnsiTheme="minorHAnsi"/>
        </w:rPr>
        <w:t xml:space="preserve">This time interrupt them a couple of times but not too much, and don't pull anyone off the team. </w:t>
      </w:r>
    </w:p>
    <w:p w14:paraId="1CE6C641" w14:textId="4E167FB9" w:rsidR="00B147AB" w:rsidRPr="00260727" w:rsidRDefault="00A2189B" w:rsidP="009D3D26">
      <w:pPr>
        <w:pStyle w:val="TextBody"/>
        <w:rPr>
          <w:rFonts w:asciiTheme="minorHAnsi" w:hAnsiTheme="minorHAnsi"/>
        </w:rPr>
      </w:pPr>
      <w:r w:rsidRPr="00260727">
        <w:rPr>
          <w:rFonts w:asciiTheme="minorHAnsi" w:hAnsiTheme="minorHAnsi"/>
        </w:rPr>
        <w:t xml:space="preserve">For the fourth round, ask them to estimate. Also derive a forecast from their performance in </w:t>
      </w:r>
      <w:r w:rsidRPr="00260727">
        <w:rPr>
          <w:rFonts w:asciiTheme="minorHAnsi" w:hAnsiTheme="minorHAnsi"/>
        </w:rPr>
        <w:lastRenderedPageBreak/>
        <w:t>the first three rounds. Interrupt them as much as you want. Compare their performance with their estimate and with the forecast. Debrief.</w:t>
      </w:r>
    </w:p>
    <w:p w14:paraId="4C3100B0" w14:textId="0EF42E8A" w:rsidR="009D3D26" w:rsidRPr="00260727" w:rsidRDefault="009D3D26" w:rsidP="009D3D26">
      <w:pPr>
        <w:pStyle w:val="TextBody"/>
        <w:rPr>
          <w:rFonts w:asciiTheme="minorHAnsi" w:hAnsiTheme="minorHAnsi"/>
          <w:b/>
        </w:rPr>
      </w:pPr>
      <w:r w:rsidRPr="00260727">
        <w:rPr>
          <w:rFonts w:asciiTheme="minorHAnsi" w:hAnsiTheme="minorHAnsi"/>
          <w:b/>
        </w:rPr>
        <w:t>ACTIVITY (PREDICTABILITY) ENDS</w:t>
      </w:r>
    </w:p>
    <w:p w14:paraId="131474D0" w14:textId="60E57BBB" w:rsidR="004E1CF2" w:rsidRPr="005B6075" w:rsidRDefault="004E1CF2" w:rsidP="004E1CF2">
      <w:pPr>
        <w:pStyle w:val="TextBody"/>
        <w:rPr>
          <w:rFonts w:asciiTheme="minorHAnsi" w:hAnsiTheme="minorHAnsi"/>
          <w:b/>
          <w:i/>
        </w:rPr>
      </w:pPr>
      <w:r w:rsidRPr="005B6075">
        <w:rPr>
          <w:rFonts w:asciiTheme="minorHAnsi" w:hAnsiTheme="minorHAnsi"/>
          <w:b/>
          <w:i/>
        </w:rPr>
        <w:t>Quality</w:t>
      </w:r>
    </w:p>
    <w:p w14:paraId="0C779A7B" w14:textId="636E20D2" w:rsidR="0098279A" w:rsidRPr="00260727" w:rsidRDefault="0098279A" w:rsidP="004E1CF2">
      <w:pPr>
        <w:pStyle w:val="TextBody"/>
        <w:rPr>
          <w:rFonts w:asciiTheme="minorHAnsi" w:hAnsiTheme="minorHAnsi"/>
          <w:i/>
        </w:rPr>
      </w:pPr>
      <w:r>
        <w:rPr>
          <w:rFonts w:asciiTheme="minorHAnsi" w:hAnsiTheme="minorHAnsi"/>
          <w:i/>
        </w:rPr>
        <w:t>Slide: Quality</w:t>
      </w:r>
    </w:p>
    <w:p w14:paraId="00E77C4F" w14:textId="4B9880E5" w:rsidR="00260727" w:rsidRPr="00260727" w:rsidRDefault="00260727" w:rsidP="004E1CF2">
      <w:pPr>
        <w:pStyle w:val="TextBody"/>
        <w:rPr>
          <w:rFonts w:asciiTheme="minorHAnsi" w:hAnsiTheme="minorHAnsi"/>
        </w:rPr>
      </w:pPr>
      <w:r w:rsidRPr="00260727">
        <w:rPr>
          <w:rFonts w:asciiTheme="minorHAnsi" w:hAnsiTheme="minorHAnsi"/>
        </w:rPr>
        <w:t>Lecture content</w:t>
      </w:r>
    </w:p>
    <w:p w14:paraId="12D20DC2" w14:textId="0A347A0E" w:rsidR="004E1CF2" w:rsidRPr="00260727" w:rsidRDefault="00710DE2" w:rsidP="00710DE2">
      <w:pPr>
        <w:pStyle w:val="TextBody"/>
        <w:numPr>
          <w:ilvl w:val="0"/>
          <w:numId w:val="18"/>
        </w:numPr>
        <w:rPr>
          <w:rFonts w:asciiTheme="minorHAnsi" w:hAnsiTheme="minorHAnsi"/>
        </w:rPr>
      </w:pPr>
      <w:r w:rsidRPr="00260727">
        <w:rPr>
          <w:rFonts w:asciiTheme="minorHAnsi" w:hAnsiTheme="minorHAnsi"/>
        </w:rPr>
        <w:t>Explicitly defined, not assumed</w:t>
      </w:r>
    </w:p>
    <w:p w14:paraId="0357F73B" w14:textId="60B4350C" w:rsidR="00710DE2" w:rsidRPr="00260727" w:rsidRDefault="00710DE2" w:rsidP="00710DE2">
      <w:pPr>
        <w:pStyle w:val="TextBody"/>
        <w:numPr>
          <w:ilvl w:val="0"/>
          <w:numId w:val="18"/>
        </w:numPr>
        <w:rPr>
          <w:rFonts w:asciiTheme="minorHAnsi" w:hAnsiTheme="minorHAnsi"/>
        </w:rPr>
      </w:pPr>
      <w:r w:rsidRPr="00260727">
        <w:rPr>
          <w:rFonts w:asciiTheme="minorHAnsi" w:hAnsiTheme="minorHAnsi"/>
        </w:rPr>
        <w:t>Quality attributes are part of acceptance criteria and definition of "done"</w:t>
      </w:r>
    </w:p>
    <w:p w14:paraId="4E03FE02" w14:textId="24F0646B" w:rsidR="00710DE2" w:rsidRPr="00260727" w:rsidRDefault="00710DE2" w:rsidP="00710DE2">
      <w:pPr>
        <w:pStyle w:val="TextBody"/>
        <w:numPr>
          <w:ilvl w:val="0"/>
          <w:numId w:val="18"/>
        </w:numPr>
        <w:rPr>
          <w:rFonts w:asciiTheme="minorHAnsi" w:hAnsiTheme="minorHAnsi"/>
        </w:rPr>
      </w:pPr>
      <w:r w:rsidRPr="00260727">
        <w:rPr>
          <w:rFonts w:asciiTheme="minorHAnsi" w:hAnsiTheme="minorHAnsi"/>
        </w:rPr>
        <w:t>Acceptance criteria include description of how quality will be measured</w:t>
      </w:r>
    </w:p>
    <w:p w14:paraId="1A3B3112" w14:textId="51E4D6E5" w:rsidR="00710DE2" w:rsidRPr="00260727" w:rsidRDefault="00710DE2" w:rsidP="00710DE2">
      <w:pPr>
        <w:pStyle w:val="TextBody"/>
        <w:numPr>
          <w:ilvl w:val="0"/>
          <w:numId w:val="18"/>
        </w:numPr>
        <w:rPr>
          <w:rFonts w:asciiTheme="minorHAnsi" w:hAnsiTheme="minorHAnsi"/>
        </w:rPr>
      </w:pPr>
      <w:r w:rsidRPr="00260727">
        <w:rPr>
          <w:rFonts w:asciiTheme="minorHAnsi" w:hAnsiTheme="minorHAnsi"/>
        </w:rPr>
        <w:t>Teams can demonstrate their code meets quality objectives at any time</w:t>
      </w:r>
    </w:p>
    <w:p w14:paraId="68E52E04" w14:textId="41D0729B" w:rsidR="00567FA0" w:rsidRPr="00260727" w:rsidRDefault="00567FA0" w:rsidP="00567FA0">
      <w:pPr>
        <w:pStyle w:val="TextBody"/>
        <w:rPr>
          <w:rFonts w:asciiTheme="minorHAnsi" w:hAnsiTheme="minorHAnsi"/>
          <w:b/>
        </w:rPr>
      </w:pPr>
      <w:r w:rsidRPr="00260727">
        <w:rPr>
          <w:rFonts w:asciiTheme="minorHAnsi" w:hAnsiTheme="minorHAnsi"/>
          <w:b/>
        </w:rPr>
        <w:t>ACTIVITY</w:t>
      </w:r>
      <w:r w:rsidR="006429C2" w:rsidRPr="00260727">
        <w:rPr>
          <w:rFonts w:asciiTheme="minorHAnsi" w:hAnsiTheme="minorHAnsi"/>
          <w:b/>
        </w:rPr>
        <w:t xml:space="preserve"> (QUALITY)</w:t>
      </w:r>
    </w:p>
    <w:p w14:paraId="0EAA9E22" w14:textId="7252D8D2" w:rsidR="00260727" w:rsidRDefault="00260727" w:rsidP="00260727">
      <w:pPr>
        <w:pStyle w:val="NoSpacing"/>
      </w:pPr>
      <w:r>
        <w:t>[Collective ownership]</w:t>
      </w:r>
    </w:p>
    <w:p w14:paraId="4281381F" w14:textId="286725DA" w:rsidR="00260727" w:rsidRDefault="00260727" w:rsidP="00260727">
      <w:pPr>
        <w:pStyle w:val="NoSpacing"/>
      </w:pPr>
      <w:r>
        <w:t>[Collaboration]</w:t>
      </w:r>
    </w:p>
    <w:p w14:paraId="6F54EF24" w14:textId="317E042D" w:rsidR="00260727" w:rsidRDefault="00260727" w:rsidP="00260727">
      <w:pPr>
        <w:pStyle w:val="NoSpacing"/>
      </w:pPr>
      <w:r>
        <w:t>[Feedback]</w:t>
      </w:r>
    </w:p>
    <w:p w14:paraId="1823D3B8" w14:textId="4A72ED04" w:rsidR="00260727" w:rsidRDefault="00260727" w:rsidP="00260727">
      <w:pPr>
        <w:pStyle w:val="NoSpacing"/>
      </w:pPr>
      <w:r>
        <w:t>[Value focus]</w:t>
      </w:r>
    </w:p>
    <w:p w14:paraId="3B23508E" w14:textId="7784637D" w:rsidR="00567FA0" w:rsidRPr="00260727" w:rsidRDefault="002D5ED1" w:rsidP="00567FA0">
      <w:pPr>
        <w:pStyle w:val="TextBody"/>
        <w:rPr>
          <w:rFonts w:asciiTheme="minorHAnsi" w:hAnsiTheme="minorHAnsi"/>
        </w:rPr>
      </w:pPr>
      <w:r w:rsidRPr="00260727">
        <w:rPr>
          <w:rFonts w:asciiTheme="minorHAnsi" w:hAnsiTheme="minorHAnsi"/>
        </w:rPr>
        <w:t xml:space="preserve">Ask participants to suggest </w:t>
      </w:r>
      <w:r w:rsidR="00CB5FD9" w:rsidRPr="00260727">
        <w:rPr>
          <w:rFonts w:asciiTheme="minorHAnsi" w:hAnsiTheme="minorHAnsi"/>
        </w:rPr>
        <w:t xml:space="preserve">things </w:t>
      </w:r>
      <w:r w:rsidRPr="00260727">
        <w:rPr>
          <w:rFonts w:asciiTheme="minorHAnsi" w:hAnsiTheme="minorHAnsi"/>
        </w:rPr>
        <w:t xml:space="preserve">software teams can do that contribute to quality. It can be anything that a team as a whole can do as well as anything a person in a specialized role can do, including analysts, testers, programmers, DBAs, operations, etc. </w:t>
      </w:r>
      <w:r w:rsidR="00806E62" w:rsidRPr="00260727">
        <w:rPr>
          <w:rFonts w:asciiTheme="minorHAnsi" w:hAnsiTheme="minorHAnsi"/>
        </w:rPr>
        <w:t xml:space="preserve">It need not be anything they currently do or observe in their organization; just anything they think would contribute to quality. </w:t>
      </w:r>
      <w:r w:rsidRPr="00260727">
        <w:rPr>
          <w:rFonts w:asciiTheme="minorHAnsi" w:hAnsiTheme="minorHAnsi"/>
        </w:rPr>
        <w:t>Write down their ideas on a large sticky sheet or on a whiteboard.</w:t>
      </w:r>
    </w:p>
    <w:p w14:paraId="2CE9B683" w14:textId="2972E627" w:rsidR="00806E62" w:rsidRPr="00260727" w:rsidRDefault="00806E62" w:rsidP="00567FA0">
      <w:pPr>
        <w:pStyle w:val="TextBody"/>
        <w:rPr>
          <w:rFonts w:asciiTheme="minorHAnsi" w:hAnsiTheme="minorHAnsi"/>
        </w:rPr>
      </w:pPr>
      <w:r w:rsidRPr="00260727">
        <w:rPr>
          <w:rFonts w:asciiTheme="minorHAnsi" w:hAnsiTheme="minorHAnsi"/>
        </w:rPr>
        <w:t>Studies that examined the correlation between defect density in production code and specific software development and testing practices found a correlation between hi</w:t>
      </w:r>
      <w:r w:rsidR="0098279A">
        <w:rPr>
          <w:rFonts w:asciiTheme="minorHAnsi" w:hAnsiTheme="minorHAnsi"/>
        </w:rPr>
        <w:t>gh quality (by that measure) found</w:t>
      </w:r>
      <w:r w:rsidRPr="00260727">
        <w:rPr>
          <w:rFonts w:asciiTheme="minorHAnsi" w:hAnsiTheme="minorHAnsi"/>
        </w:rPr>
        <w:t xml:space="preserve"> two specific things about software development</w:t>
      </w:r>
      <w:r w:rsidR="0098279A">
        <w:rPr>
          <w:rFonts w:asciiTheme="minorHAnsi" w:hAnsiTheme="minorHAnsi"/>
        </w:rPr>
        <w:t xml:space="preserve"> correlated strongly with low defect density</w:t>
      </w:r>
      <w:r w:rsidRPr="00260727">
        <w:rPr>
          <w:rFonts w:asciiTheme="minorHAnsi" w:hAnsiTheme="minorHAnsi"/>
        </w:rPr>
        <w:t xml:space="preserve">. Ask the group to speculate about what those two things were. </w:t>
      </w:r>
    </w:p>
    <w:p w14:paraId="1D0B7C0F" w14:textId="08145B45" w:rsidR="00806E62" w:rsidRPr="00260727" w:rsidRDefault="00806E62" w:rsidP="00567FA0">
      <w:pPr>
        <w:pStyle w:val="TextBody"/>
        <w:rPr>
          <w:rFonts w:asciiTheme="minorHAnsi" w:hAnsiTheme="minorHAnsi"/>
        </w:rPr>
      </w:pPr>
      <w:r w:rsidRPr="00260727">
        <w:rPr>
          <w:rFonts w:asciiTheme="minorHAnsi" w:hAnsiTheme="minorHAnsi"/>
        </w:rPr>
        <w:t>Answer:</w:t>
      </w:r>
    </w:p>
    <w:p w14:paraId="77761519" w14:textId="1FF35485" w:rsidR="00806E62" w:rsidRPr="00260727" w:rsidRDefault="00806E62" w:rsidP="00806E62">
      <w:pPr>
        <w:pStyle w:val="TextBody"/>
        <w:numPr>
          <w:ilvl w:val="0"/>
          <w:numId w:val="25"/>
        </w:numPr>
        <w:rPr>
          <w:rFonts w:asciiTheme="minorHAnsi" w:hAnsiTheme="minorHAnsi"/>
        </w:rPr>
      </w:pPr>
      <w:r w:rsidRPr="00260727">
        <w:rPr>
          <w:rFonts w:asciiTheme="minorHAnsi" w:hAnsiTheme="minorHAnsi"/>
        </w:rPr>
        <w:t>Code reviews</w:t>
      </w:r>
    </w:p>
    <w:p w14:paraId="0FFE0ADC" w14:textId="54FE2771" w:rsidR="00806E62" w:rsidRPr="00260727" w:rsidRDefault="00806E62" w:rsidP="00806E62">
      <w:pPr>
        <w:pStyle w:val="TextBody"/>
        <w:numPr>
          <w:ilvl w:val="0"/>
          <w:numId w:val="25"/>
        </w:numPr>
        <w:rPr>
          <w:rFonts w:asciiTheme="minorHAnsi" w:hAnsiTheme="minorHAnsi"/>
        </w:rPr>
      </w:pPr>
      <w:r w:rsidRPr="00260727">
        <w:rPr>
          <w:rFonts w:asciiTheme="minorHAnsi" w:hAnsiTheme="minorHAnsi"/>
        </w:rPr>
        <w:t>Small source code modules</w:t>
      </w:r>
    </w:p>
    <w:p w14:paraId="34A15ED7" w14:textId="08CD51A2" w:rsidR="002D5ED1" w:rsidRPr="00260727" w:rsidRDefault="00806E62" w:rsidP="00567FA0">
      <w:pPr>
        <w:pStyle w:val="TextBody"/>
        <w:rPr>
          <w:rFonts w:asciiTheme="minorHAnsi" w:hAnsiTheme="minorHAnsi"/>
        </w:rPr>
      </w:pPr>
      <w:r w:rsidRPr="00260727">
        <w:rPr>
          <w:rFonts w:asciiTheme="minorHAnsi" w:hAnsiTheme="minorHAnsi"/>
        </w:rPr>
        <w:t xml:space="preserve">Suggest that some software engineering practices that we recommend actually help to minimize the overhead involved with code reviews and help keep the size of source code modules from growing too large. </w:t>
      </w:r>
      <w:r w:rsidR="0081715B" w:rsidRPr="00260727">
        <w:rPr>
          <w:rFonts w:asciiTheme="minorHAnsi" w:hAnsiTheme="minorHAnsi"/>
        </w:rPr>
        <w:t xml:space="preserve">There's no need to tell them which practices they are. </w:t>
      </w:r>
      <w:r w:rsidRPr="00260727">
        <w:rPr>
          <w:rFonts w:asciiTheme="minorHAnsi" w:hAnsiTheme="minorHAnsi"/>
        </w:rPr>
        <w:t xml:space="preserve">We'll be introducing those practices as we go along. </w:t>
      </w:r>
    </w:p>
    <w:p w14:paraId="327B4A30" w14:textId="4B3C6D85" w:rsidR="0098279A" w:rsidRDefault="006429C2" w:rsidP="0098279A">
      <w:pPr>
        <w:pStyle w:val="TextBody"/>
        <w:rPr>
          <w:rFonts w:asciiTheme="minorHAnsi" w:hAnsiTheme="minorHAnsi"/>
          <w:b/>
        </w:rPr>
      </w:pPr>
      <w:r w:rsidRPr="00260727">
        <w:rPr>
          <w:rFonts w:asciiTheme="minorHAnsi" w:hAnsiTheme="minorHAnsi"/>
          <w:b/>
        </w:rPr>
        <w:lastRenderedPageBreak/>
        <w:t>ACTIVITY (QUALITY) ENDS</w:t>
      </w:r>
    </w:p>
    <w:p w14:paraId="1A2E27E6" w14:textId="5EC8A759" w:rsidR="004E1CF2" w:rsidRPr="005B6075" w:rsidRDefault="004E1CF2" w:rsidP="0098279A">
      <w:pPr>
        <w:pStyle w:val="TextBody"/>
        <w:rPr>
          <w:rFonts w:asciiTheme="minorHAnsi" w:hAnsiTheme="minorHAnsi"/>
          <w:b/>
          <w:i/>
        </w:rPr>
      </w:pPr>
      <w:r w:rsidRPr="005B6075">
        <w:rPr>
          <w:rFonts w:asciiTheme="minorHAnsi" w:hAnsiTheme="minorHAnsi"/>
          <w:b/>
          <w:i/>
        </w:rPr>
        <w:t xml:space="preserve">Speed </w:t>
      </w:r>
    </w:p>
    <w:p w14:paraId="12EE04B7" w14:textId="50378D96" w:rsidR="0098279A" w:rsidRPr="00260727" w:rsidRDefault="0098279A" w:rsidP="004E1CF2">
      <w:pPr>
        <w:pStyle w:val="TextBody"/>
        <w:rPr>
          <w:rFonts w:asciiTheme="minorHAnsi" w:hAnsiTheme="minorHAnsi"/>
          <w:i/>
        </w:rPr>
      </w:pPr>
      <w:r>
        <w:rPr>
          <w:rFonts w:asciiTheme="minorHAnsi" w:hAnsiTheme="minorHAnsi"/>
          <w:i/>
        </w:rPr>
        <w:t>Slide: Speed</w:t>
      </w:r>
    </w:p>
    <w:p w14:paraId="77BD62FD" w14:textId="1B433CB5" w:rsidR="004E1CF2" w:rsidRPr="00260727" w:rsidRDefault="004E1CF2" w:rsidP="004E1CF2">
      <w:pPr>
        <w:pStyle w:val="TextBody"/>
        <w:numPr>
          <w:ilvl w:val="0"/>
          <w:numId w:val="17"/>
        </w:numPr>
        <w:rPr>
          <w:rFonts w:asciiTheme="minorHAnsi" w:hAnsiTheme="minorHAnsi"/>
        </w:rPr>
      </w:pPr>
      <w:r w:rsidRPr="00260727">
        <w:rPr>
          <w:rFonts w:asciiTheme="minorHAnsi" w:hAnsiTheme="minorHAnsi"/>
        </w:rPr>
        <w:t>Not the same as running faster on the same treadmill you've been running on</w:t>
      </w:r>
    </w:p>
    <w:p w14:paraId="7F8E9050" w14:textId="34AFC12C" w:rsidR="004E1CF2" w:rsidRPr="00260727" w:rsidRDefault="004E1CF2" w:rsidP="004E1CF2">
      <w:pPr>
        <w:pStyle w:val="TextBody"/>
        <w:numPr>
          <w:ilvl w:val="0"/>
          <w:numId w:val="17"/>
        </w:numPr>
        <w:rPr>
          <w:rFonts w:asciiTheme="minorHAnsi" w:hAnsiTheme="minorHAnsi"/>
        </w:rPr>
      </w:pPr>
      <w:r w:rsidRPr="00260727">
        <w:rPr>
          <w:rFonts w:asciiTheme="minorHAnsi" w:hAnsiTheme="minorHAnsi"/>
        </w:rPr>
        <w:t>Reduce lead times by avoiding waste and applying good practices</w:t>
      </w:r>
    </w:p>
    <w:p w14:paraId="7D7CB81A" w14:textId="6EA132CF" w:rsidR="004E1CF2" w:rsidRPr="00260727" w:rsidRDefault="004E1CF2" w:rsidP="004E1CF2">
      <w:pPr>
        <w:pStyle w:val="TextBody"/>
        <w:numPr>
          <w:ilvl w:val="0"/>
          <w:numId w:val="17"/>
        </w:numPr>
        <w:rPr>
          <w:rFonts w:asciiTheme="minorHAnsi" w:hAnsiTheme="minorHAnsi"/>
        </w:rPr>
      </w:pPr>
      <w:r w:rsidRPr="00260727">
        <w:rPr>
          <w:rFonts w:asciiTheme="minorHAnsi" w:hAnsiTheme="minorHAnsi"/>
        </w:rPr>
        <w:t>Eliminate process waste</w:t>
      </w:r>
    </w:p>
    <w:p w14:paraId="5592750C" w14:textId="2EFC180C" w:rsidR="004E1CF2" w:rsidRPr="00260727" w:rsidRDefault="004E1CF2" w:rsidP="004E1CF2">
      <w:pPr>
        <w:pStyle w:val="TextBody"/>
        <w:numPr>
          <w:ilvl w:val="1"/>
          <w:numId w:val="17"/>
        </w:numPr>
        <w:rPr>
          <w:rFonts w:asciiTheme="minorHAnsi" w:hAnsiTheme="minorHAnsi"/>
        </w:rPr>
      </w:pPr>
      <w:r w:rsidRPr="00260727">
        <w:rPr>
          <w:rFonts w:asciiTheme="minorHAnsi" w:hAnsiTheme="minorHAnsi"/>
        </w:rPr>
        <w:t>Stop doing useless things. Just stop.</w:t>
      </w:r>
    </w:p>
    <w:p w14:paraId="39272D28" w14:textId="0233A46C" w:rsidR="004E1CF2" w:rsidRPr="00260727" w:rsidRDefault="004E1CF2" w:rsidP="004E1CF2">
      <w:pPr>
        <w:pStyle w:val="TextBody"/>
        <w:numPr>
          <w:ilvl w:val="1"/>
          <w:numId w:val="17"/>
        </w:numPr>
        <w:rPr>
          <w:rFonts w:asciiTheme="minorHAnsi" w:hAnsiTheme="minorHAnsi"/>
        </w:rPr>
      </w:pPr>
      <w:r w:rsidRPr="00260727">
        <w:rPr>
          <w:rFonts w:asciiTheme="minorHAnsi" w:hAnsiTheme="minorHAnsi"/>
        </w:rPr>
        <w:t>Minimize the cost (time) of unavoiable non-value-add activities</w:t>
      </w:r>
    </w:p>
    <w:p w14:paraId="183346E6" w14:textId="77197B89" w:rsidR="004E1CF2" w:rsidRPr="00260727" w:rsidRDefault="004E1CF2" w:rsidP="004E1CF2">
      <w:pPr>
        <w:pStyle w:val="TextBody"/>
        <w:numPr>
          <w:ilvl w:val="0"/>
          <w:numId w:val="17"/>
        </w:numPr>
        <w:rPr>
          <w:rFonts w:asciiTheme="minorHAnsi" w:hAnsiTheme="minorHAnsi"/>
        </w:rPr>
      </w:pPr>
      <w:r w:rsidRPr="00260727">
        <w:rPr>
          <w:rFonts w:asciiTheme="minorHAnsi" w:hAnsiTheme="minorHAnsi"/>
        </w:rPr>
        <w:t>Build in quality to avoid re-work</w:t>
      </w:r>
    </w:p>
    <w:p w14:paraId="123785EC" w14:textId="27A52E95" w:rsidR="004E1CF2" w:rsidRPr="00260727" w:rsidRDefault="004E1CF2" w:rsidP="004E1CF2">
      <w:pPr>
        <w:pStyle w:val="TextBody"/>
        <w:numPr>
          <w:ilvl w:val="1"/>
          <w:numId w:val="17"/>
        </w:numPr>
        <w:rPr>
          <w:rFonts w:asciiTheme="minorHAnsi" w:hAnsiTheme="minorHAnsi"/>
        </w:rPr>
      </w:pPr>
      <w:r w:rsidRPr="00260727">
        <w:rPr>
          <w:rFonts w:asciiTheme="minorHAnsi" w:hAnsiTheme="minorHAnsi"/>
        </w:rPr>
        <w:t>There is no trade-off between quality and speed. It's false economy.</w:t>
      </w:r>
    </w:p>
    <w:p w14:paraId="0C764EC2" w14:textId="02AD6C1F" w:rsidR="00E64F79" w:rsidRPr="00260727" w:rsidRDefault="00E64F79" w:rsidP="004E1CF2">
      <w:pPr>
        <w:pStyle w:val="TextBody"/>
        <w:rPr>
          <w:rFonts w:asciiTheme="minorHAnsi" w:hAnsiTheme="minorHAnsi"/>
          <w:b/>
        </w:rPr>
      </w:pPr>
      <w:r w:rsidRPr="00260727">
        <w:rPr>
          <w:rFonts w:asciiTheme="minorHAnsi" w:hAnsiTheme="minorHAnsi"/>
          <w:b/>
        </w:rPr>
        <w:t>ACTIVITY</w:t>
      </w:r>
      <w:r w:rsidR="00806E62" w:rsidRPr="00260727">
        <w:rPr>
          <w:rFonts w:asciiTheme="minorHAnsi" w:hAnsiTheme="minorHAnsi"/>
          <w:b/>
        </w:rPr>
        <w:t xml:space="preserve"> (SPEED)</w:t>
      </w:r>
    </w:p>
    <w:p w14:paraId="52BB5EBC" w14:textId="7D62953C" w:rsidR="000A3AEA" w:rsidRPr="00260727" w:rsidRDefault="000A3AEA" w:rsidP="000A3AEA">
      <w:pPr>
        <w:pStyle w:val="NoSpacing"/>
      </w:pPr>
      <w:r w:rsidRPr="00260727">
        <w:t>[Collaboration]</w:t>
      </w:r>
    </w:p>
    <w:p w14:paraId="792E398B" w14:textId="19C76487" w:rsidR="000A3AEA" w:rsidRPr="00260727" w:rsidRDefault="000A3AEA" w:rsidP="000A3AEA">
      <w:pPr>
        <w:pStyle w:val="NoSpacing"/>
      </w:pPr>
      <w:r w:rsidRPr="00260727">
        <w:t>[Collective ownership]</w:t>
      </w:r>
    </w:p>
    <w:p w14:paraId="4A0415DC" w14:textId="11684D16" w:rsidR="000A3AEA" w:rsidRPr="00260727" w:rsidRDefault="000A3AEA" w:rsidP="000A3AEA">
      <w:pPr>
        <w:pStyle w:val="NoSpacing"/>
      </w:pPr>
      <w:r w:rsidRPr="00260727">
        <w:t>[WIP limits]</w:t>
      </w:r>
    </w:p>
    <w:p w14:paraId="31B83069" w14:textId="16515ACA" w:rsidR="00E64F79" w:rsidRPr="00260727" w:rsidRDefault="00BE446C" w:rsidP="004E1CF2">
      <w:pPr>
        <w:pStyle w:val="TextBody"/>
        <w:rPr>
          <w:rFonts w:asciiTheme="minorHAnsi" w:hAnsiTheme="minorHAnsi"/>
        </w:rPr>
      </w:pPr>
      <w:r w:rsidRPr="00260727">
        <w:rPr>
          <w:rFonts w:asciiTheme="minorHAnsi" w:hAnsiTheme="minorHAnsi"/>
        </w:rPr>
        <w:t xml:space="preserve">Envelope-stuffing game or equivalent. Divide the room into groups of </w:t>
      </w:r>
      <w:r w:rsidR="006908B1" w:rsidRPr="00260727">
        <w:rPr>
          <w:rFonts w:asciiTheme="minorHAnsi" w:hAnsiTheme="minorHAnsi"/>
        </w:rPr>
        <w:t>5. Each group comprises:</w:t>
      </w:r>
    </w:p>
    <w:p w14:paraId="257BB812" w14:textId="19020808" w:rsidR="006908B1" w:rsidRPr="00260727" w:rsidRDefault="006908B1" w:rsidP="006908B1">
      <w:pPr>
        <w:pStyle w:val="TextBody"/>
        <w:numPr>
          <w:ilvl w:val="0"/>
          <w:numId w:val="23"/>
        </w:numPr>
        <w:rPr>
          <w:rFonts w:asciiTheme="minorHAnsi" w:hAnsiTheme="minorHAnsi"/>
        </w:rPr>
      </w:pPr>
      <w:r w:rsidRPr="00260727">
        <w:rPr>
          <w:rFonts w:asciiTheme="minorHAnsi" w:hAnsiTheme="minorHAnsi"/>
        </w:rPr>
        <w:t>Folder</w:t>
      </w:r>
    </w:p>
    <w:p w14:paraId="4A14BF77" w14:textId="1C5E99A9" w:rsidR="006908B1" w:rsidRPr="00260727" w:rsidRDefault="006908B1" w:rsidP="006908B1">
      <w:pPr>
        <w:pStyle w:val="TextBody"/>
        <w:numPr>
          <w:ilvl w:val="0"/>
          <w:numId w:val="23"/>
        </w:numPr>
        <w:rPr>
          <w:rFonts w:asciiTheme="minorHAnsi" w:hAnsiTheme="minorHAnsi"/>
        </w:rPr>
      </w:pPr>
      <w:r w:rsidRPr="00260727">
        <w:rPr>
          <w:rFonts w:asciiTheme="minorHAnsi" w:hAnsiTheme="minorHAnsi"/>
        </w:rPr>
        <w:t>Stuffer</w:t>
      </w:r>
    </w:p>
    <w:p w14:paraId="7DFADF8A" w14:textId="635C71D1" w:rsidR="006908B1" w:rsidRPr="00260727" w:rsidRDefault="006908B1" w:rsidP="006908B1">
      <w:pPr>
        <w:pStyle w:val="TextBody"/>
        <w:numPr>
          <w:ilvl w:val="0"/>
          <w:numId w:val="23"/>
        </w:numPr>
        <w:rPr>
          <w:rFonts w:asciiTheme="minorHAnsi" w:hAnsiTheme="minorHAnsi"/>
        </w:rPr>
      </w:pPr>
      <w:r w:rsidRPr="00260727">
        <w:rPr>
          <w:rFonts w:asciiTheme="minorHAnsi" w:hAnsiTheme="minorHAnsi"/>
        </w:rPr>
        <w:t>Addresser</w:t>
      </w:r>
    </w:p>
    <w:p w14:paraId="7C8AE131" w14:textId="4CB58552" w:rsidR="006908B1" w:rsidRPr="00260727" w:rsidRDefault="006908B1" w:rsidP="006908B1">
      <w:pPr>
        <w:pStyle w:val="TextBody"/>
        <w:numPr>
          <w:ilvl w:val="0"/>
          <w:numId w:val="23"/>
        </w:numPr>
        <w:rPr>
          <w:rFonts w:asciiTheme="minorHAnsi" w:hAnsiTheme="minorHAnsi"/>
        </w:rPr>
      </w:pPr>
      <w:r w:rsidRPr="00260727">
        <w:rPr>
          <w:rFonts w:asciiTheme="minorHAnsi" w:hAnsiTheme="minorHAnsi"/>
        </w:rPr>
        <w:t>Inspector</w:t>
      </w:r>
    </w:p>
    <w:p w14:paraId="69DF7354" w14:textId="3C585268" w:rsidR="000A3AEA" w:rsidRPr="00260727" w:rsidRDefault="000A3AEA" w:rsidP="000A3AEA">
      <w:pPr>
        <w:pStyle w:val="TextBody"/>
        <w:rPr>
          <w:rFonts w:asciiTheme="minorHAnsi" w:hAnsiTheme="minorHAnsi"/>
        </w:rPr>
      </w:pPr>
      <w:r w:rsidRPr="00260727">
        <w:rPr>
          <w:rFonts w:asciiTheme="minorHAnsi" w:hAnsiTheme="minorHAnsi"/>
        </w:rPr>
        <w:t>Ask for one person to serve as Timekeeper.</w:t>
      </w:r>
    </w:p>
    <w:p w14:paraId="15465149" w14:textId="0E32ED04" w:rsidR="006908B1" w:rsidRPr="00260727" w:rsidRDefault="006908B1" w:rsidP="006908B1">
      <w:pPr>
        <w:pStyle w:val="TextBody"/>
        <w:rPr>
          <w:rFonts w:asciiTheme="minorHAnsi" w:hAnsiTheme="minorHAnsi"/>
        </w:rPr>
      </w:pPr>
      <w:r w:rsidRPr="00260727">
        <w:rPr>
          <w:rFonts w:asciiTheme="minorHAnsi" w:hAnsiTheme="minorHAnsi"/>
        </w:rPr>
        <w:t>For each round, the Tim</w:t>
      </w:r>
      <w:r w:rsidR="000A3AEA" w:rsidRPr="00260727">
        <w:rPr>
          <w:rFonts w:asciiTheme="minorHAnsi" w:hAnsiTheme="minorHAnsi"/>
        </w:rPr>
        <w:t>ekeep</w:t>
      </w:r>
      <w:r w:rsidRPr="00260727">
        <w:rPr>
          <w:rFonts w:asciiTheme="minorHAnsi" w:hAnsiTheme="minorHAnsi"/>
        </w:rPr>
        <w:t>er starts a 5 minute timer and says "Go." At the four-minute mark, the</w:t>
      </w:r>
      <w:r w:rsidR="000A3AEA" w:rsidRPr="00260727">
        <w:rPr>
          <w:rFonts w:asciiTheme="minorHAnsi" w:hAnsiTheme="minorHAnsi"/>
        </w:rPr>
        <w:t xml:space="preserve"> Timekeeper</w:t>
      </w:r>
      <w:r w:rsidRPr="00260727">
        <w:rPr>
          <w:rFonts w:asciiTheme="minorHAnsi" w:hAnsiTheme="minorHAnsi"/>
        </w:rPr>
        <w:t xml:space="preserve"> says "One minu</w:t>
      </w:r>
      <w:r w:rsidR="000A3AEA" w:rsidRPr="00260727">
        <w:rPr>
          <w:rFonts w:asciiTheme="minorHAnsi" w:hAnsiTheme="minorHAnsi"/>
        </w:rPr>
        <w:t>te!" At the 4:30 mark, the Timekeeper says "30 seconds!" The Timekeeper</w:t>
      </w:r>
      <w:r w:rsidRPr="00260727">
        <w:rPr>
          <w:rFonts w:asciiTheme="minorHAnsi" w:hAnsiTheme="minorHAnsi"/>
        </w:rPr>
        <w:t xml:space="preserve"> </w:t>
      </w:r>
      <w:r w:rsidR="000A3AEA" w:rsidRPr="00260727">
        <w:rPr>
          <w:rFonts w:asciiTheme="minorHAnsi" w:hAnsiTheme="minorHAnsi"/>
        </w:rPr>
        <w:t>counts down the last 10 seconds aloud and says "Stop!"</w:t>
      </w:r>
    </w:p>
    <w:p w14:paraId="0BE8069E" w14:textId="2D94C387" w:rsidR="006908B1" w:rsidRPr="00260727" w:rsidRDefault="006908B1" w:rsidP="006908B1">
      <w:pPr>
        <w:pStyle w:val="TextBody"/>
        <w:rPr>
          <w:rFonts w:asciiTheme="minorHAnsi" w:hAnsiTheme="minorHAnsi"/>
        </w:rPr>
      </w:pPr>
      <w:r w:rsidRPr="00260727">
        <w:rPr>
          <w:rFonts w:asciiTheme="minorHAnsi" w:hAnsiTheme="minorHAnsi"/>
        </w:rPr>
        <w:t xml:space="preserve">Round 1: Specialists. The Folder folds five sheets of paper and then passes them to the Stuffer. At that point, the Folder can begin to fold the next set of five sheet. The Stuffer puts the folded sheets inside envelopes. When five envelopes are stuffed, the Stuffer passes the five envelopes to the Addresser. At that point, the Stuffer can work on the next five. The Addresser writes an X on the outside of each envelope. When 5 envelopes have been marked, the Addresser passes them to the Inspector. At that point, the Addresser can work on the next set of 5. The Inspector </w:t>
      </w:r>
      <w:r w:rsidRPr="00260727">
        <w:rPr>
          <w:rFonts w:asciiTheme="minorHAnsi" w:hAnsiTheme="minorHAnsi"/>
        </w:rPr>
        <w:lastRenderedPageBreak/>
        <w:t xml:space="preserve">examines each envelope and decides whether the result is acceptable. He or she places each envelope in an "accepted" pile or a "rejected" pile. </w:t>
      </w:r>
      <w:r w:rsidR="0000230C" w:rsidRPr="00260727">
        <w:rPr>
          <w:rFonts w:asciiTheme="minorHAnsi" w:hAnsiTheme="minorHAnsi"/>
        </w:rPr>
        <w:t>Rejected envelopes</w:t>
      </w:r>
      <w:r w:rsidRPr="00260727">
        <w:rPr>
          <w:rFonts w:asciiTheme="minorHAnsi" w:hAnsiTheme="minorHAnsi"/>
        </w:rPr>
        <w:t xml:space="preserve"> are returned to the Folder, who must stop what </w:t>
      </w:r>
      <w:r w:rsidR="0000230C" w:rsidRPr="00260727">
        <w:rPr>
          <w:rFonts w:asciiTheme="minorHAnsi" w:hAnsiTheme="minorHAnsi"/>
        </w:rPr>
        <w:t>he/she is doing and re-fold the sheet. Record the number of accepted envelopes.</w:t>
      </w:r>
    </w:p>
    <w:p w14:paraId="1EEFC070" w14:textId="00CEA851" w:rsidR="00662438" w:rsidRPr="00260727" w:rsidRDefault="00662438" w:rsidP="006908B1">
      <w:pPr>
        <w:pStyle w:val="TextBody"/>
        <w:rPr>
          <w:rFonts w:asciiTheme="minorHAnsi" w:hAnsiTheme="minorHAnsi"/>
        </w:rPr>
      </w:pPr>
      <w:r w:rsidRPr="00260727">
        <w:rPr>
          <w:rFonts w:asciiTheme="minorHAnsi" w:hAnsiTheme="minorHAnsi"/>
        </w:rPr>
        <w:t xml:space="preserve">Round 2: Generalists. Each person folds, stuffs, labels, and inspects the envelopes one at a time. At the end, each team writes down the number of envelopes that were accepted. </w:t>
      </w:r>
    </w:p>
    <w:p w14:paraId="3B09C4C6" w14:textId="131BCA60" w:rsidR="00662438" w:rsidRPr="00260727" w:rsidRDefault="00662438" w:rsidP="006908B1">
      <w:pPr>
        <w:pStyle w:val="TextBody"/>
        <w:rPr>
          <w:rFonts w:asciiTheme="minorHAnsi" w:hAnsiTheme="minorHAnsi"/>
        </w:rPr>
      </w:pPr>
      <w:r w:rsidRPr="00260727">
        <w:rPr>
          <w:rFonts w:asciiTheme="minorHAnsi" w:hAnsiTheme="minorHAnsi"/>
        </w:rPr>
        <w:t xml:space="preserve">Debrief: The group discusses which approach was more effective and why. Ask for ideas on how the same principle could apply to software work. </w:t>
      </w:r>
    </w:p>
    <w:p w14:paraId="3ED9D021" w14:textId="68426D5E" w:rsidR="0098279A" w:rsidRPr="00724283" w:rsidRDefault="00806E62" w:rsidP="004E1CF2">
      <w:pPr>
        <w:pStyle w:val="TextBody"/>
        <w:rPr>
          <w:rFonts w:asciiTheme="minorHAnsi" w:hAnsiTheme="minorHAnsi"/>
          <w:b/>
        </w:rPr>
      </w:pPr>
      <w:r w:rsidRPr="00260727">
        <w:rPr>
          <w:rFonts w:asciiTheme="minorHAnsi" w:hAnsiTheme="minorHAnsi"/>
          <w:b/>
        </w:rPr>
        <w:t>ACTIVITY (SPEED) ENDS</w:t>
      </w:r>
    </w:p>
    <w:p w14:paraId="06F8CEB1" w14:textId="52C8E92F" w:rsidR="004E1CF2" w:rsidRPr="005B6075" w:rsidRDefault="00A06651" w:rsidP="004E1CF2">
      <w:pPr>
        <w:pStyle w:val="TextBody"/>
        <w:rPr>
          <w:rFonts w:asciiTheme="minorHAnsi" w:hAnsiTheme="minorHAnsi"/>
          <w:b/>
          <w:i/>
        </w:rPr>
      </w:pPr>
      <w:r w:rsidRPr="005B6075">
        <w:rPr>
          <w:rFonts w:asciiTheme="minorHAnsi" w:hAnsiTheme="minorHAnsi"/>
          <w:b/>
          <w:i/>
        </w:rPr>
        <w:t xml:space="preserve">Value </w:t>
      </w:r>
    </w:p>
    <w:p w14:paraId="451260C6" w14:textId="6D175D26" w:rsidR="0098279A" w:rsidRPr="00260727" w:rsidRDefault="0098279A" w:rsidP="004E1CF2">
      <w:pPr>
        <w:pStyle w:val="TextBody"/>
        <w:rPr>
          <w:rFonts w:asciiTheme="minorHAnsi" w:hAnsiTheme="minorHAnsi"/>
          <w:i/>
        </w:rPr>
      </w:pPr>
      <w:r>
        <w:rPr>
          <w:rFonts w:asciiTheme="minorHAnsi" w:hAnsiTheme="minorHAnsi"/>
          <w:i/>
        </w:rPr>
        <w:t>Slide: Value</w:t>
      </w:r>
    </w:p>
    <w:p w14:paraId="7633AC4A" w14:textId="23ADE5F2" w:rsidR="00A06651" w:rsidRPr="00260727" w:rsidRDefault="00A06651" w:rsidP="00A06651">
      <w:pPr>
        <w:pStyle w:val="TextBody"/>
        <w:numPr>
          <w:ilvl w:val="0"/>
          <w:numId w:val="19"/>
        </w:numPr>
        <w:rPr>
          <w:rFonts w:asciiTheme="minorHAnsi" w:hAnsiTheme="minorHAnsi"/>
        </w:rPr>
      </w:pPr>
      <w:r w:rsidRPr="00260727">
        <w:rPr>
          <w:rFonts w:asciiTheme="minorHAnsi" w:hAnsiTheme="minorHAnsi"/>
        </w:rPr>
        <w:t xml:space="preserve">Financial value is measured by dividing the return by the cost </w:t>
      </w:r>
    </w:p>
    <w:p w14:paraId="4AC932C7" w14:textId="54F492BE" w:rsidR="00A06651" w:rsidRPr="00260727" w:rsidRDefault="00630C5E" w:rsidP="00A06651">
      <w:pPr>
        <w:pStyle w:val="TextBody"/>
        <w:numPr>
          <w:ilvl w:val="0"/>
          <w:numId w:val="19"/>
        </w:numPr>
        <w:rPr>
          <w:rFonts w:asciiTheme="minorHAnsi" w:hAnsiTheme="minorHAnsi"/>
        </w:rPr>
      </w:pPr>
      <w:r w:rsidRPr="00260727">
        <w:rPr>
          <w:rFonts w:asciiTheme="minorHAnsi" w:hAnsiTheme="minorHAnsi"/>
        </w:rPr>
        <w:t>There are other forms of value</w:t>
      </w:r>
      <w:r w:rsidR="00A06651" w:rsidRPr="00260727">
        <w:rPr>
          <w:rFonts w:asciiTheme="minorHAnsi" w:hAnsiTheme="minorHAnsi"/>
        </w:rPr>
        <w:t xml:space="preserve"> f</w:t>
      </w:r>
      <w:r w:rsidR="00334CFA" w:rsidRPr="00260727">
        <w:rPr>
          <w:rFonts w:asciiTheme="minorHAnsi" w:hAnsiTheme="minorHAnsi"/>
        </w:rPr>
        <w:t xml:space="preserve">or customers, stakeholders, </w:t>
      </w:r>
      <w:r w:rsidR="00A06651" w:rsidRPr="00260727">
        <w:rPr>
          <w:rFonts w:asciiTheme="minorHAnsi" w:hAnsiTheme="minorHAnsi"/>
        </w:rPr>
        <w:t>employees</w:t>
      </w:r>
    </w:p>
    <w:p w14:paraId="01D00E81" w14:textId="08ACA7EB" w:rsidR="00A06651" w:rsidRPr="00260727" w:rsidRDefault="00A06651" w:rsidP="00A06651">
      <w:pPr>
        <w:pStyle w:val="TextBody"/>
        <w:numPr>
          <w:ilvl w:val="0"/>
          <w:numId w:val="19"/>
        </w:numPr>
        <w:rPr>
          <w:rFonts w:asciiTheme="minorHAnsi" w:hAnsiTheme="minorHAnsi"/>
        </w:rPr>
      </w:pPr>
      <w:r w:rsidRPr="00260727">
        <w:rPr>
          <w:rFonts w:asciiTheme="minorHAnsi" w:hAnsiTheme="minorHAnsi"/>
        </w:rPr>
        <w:t>Long-term value to the enterprise includes improving the organization's ability to deliver effectively</w:t>
      </w:r>
    </w:p>
    <w:p w14:paraId="009CC4D5" w14:textId="5EAFDBAD" w:rsidR="00334CFA" w:rsidRPr="00260727" w:rsidRDefault="00334CFA" w:rsidP="00334CFA">
      <w:pPr>
        <w:pStyle w:val="TextBody"/>
        <w:rPr>
          <w:rFonts w:asciiTheme="minorHAnsi" w:hAnsiTheme="minorHAnsi"/>
          <w:b/>
        </w:rPr>
      </w:pPr>
      <w:r w:rsidRPr="00260727">
        <w:rPr>
          <w:rFonts w:asciiTheme="minorHAnsi" w:hAnsiTheme="minorHAnsi"/>
          <w:b/>
        </w:rPr>
        <w:t>ACTIVITY</w:t>
      </w:r>
      <w:r w:rsidR="00806E62" w:rsidRPr="00260727">
        <w:rPr>
          <w:rFonts w:asciiTheme="minorHAnsi" w:hAnsiTheme="minorHAnsi"/>
          <w:b/>
        </w:rPr>
        <w:t xml:space="preserve"> (VALUE)</w:t>
      </w:r>
    </w:p>
    <w:p w14:paraId="35FB94E9" w14:textId="1B7FA430" w:rsidR="00260727" w:rsidRDefault="00260727" w:rsidP="00260727">
      <w:pPr>
        <w:pStyle w:val="NoSpacing"/>
      </w:pPr>
      <w:r>
        <w:t>[Collaboration]</w:t>
      </w:r>
    </w:p>
    <w:p w14:paraId="0F8C7C0C" w14:textId="1944C45E" w:rsidR="00260727" w:rsidRDefault="00260727" w:rsidP="00260727">
      <w:pPr>
        <w:pStyle w:val="NoSpacing"/>
      </w:pPr>
      <w:r>
        <w:t>[Collective ownership]</w:t>
      </w:r>
    </w:p>
    <w:p w14:paraId="0ACA9863" w14:textId="44A9FD55" w:rsidR="00260727" w:rsidRDefault="00260727" w:rsidP="00260727">
      <w:pPr>
        <w:pStyle w:val="NoSpacing"/>
      </w:pPr>
      <w:r>
        <w:t>[Self-organization]</w:t>
      </w:r>
    </w:p>
    <w:p w14:paraId="7E2DF8AD" w14:textId="486882B7" w:rsidR="00260727" w:rsidRDefault="00260727" w:rsidP="00260727">
      <w:pPr>
        <w:pStyle w:val="NoSpacing"/>
      </w:pPr>
      <w:r>
        <w:t>[Value focus]</w:t>
      </w:r>
    </w:p>
    <w:p w14:paraId="1937D9C0" w14:textId="77777777" w:rsidR="00334CFA" w:rsidRPr="00260727" w:rsidRDefault="00334CFA" w:rsidP="00334CFA">
      <w:pPr>
        <w:pStyle w:val="TextBody"/>
        <w:rPr>
          <w:rFonts w:asciiTheme="minorHAnsi" w:hAnsiTheme="minorHAnsi"/>
        </w:rPr>
      </w:pPr>
      <w:r w:rsidRPr="00260727">
        <w:rPr>
          <w:rFonts w:asciiTheme="minorHAnsi" w:hAnsiTheme="minorHAnsi"/>
        </w:rPr>
        <w:t xml:space="preserve">Ask participants to identify different stakeholders/customers of their work. Write down each one on a whiteboard or flip chart sheet, leaving space under or next to each one. </w:t>
      </w:r>
    </w:p>
    <w:p w14:paraId="1307E345" w14:textId="7EA374A7" w:rsidR="00334CFA" w:rsidRPr="00260727" w:rsidRDefault="00334CFA" w:rsidP="00334CFA">
      <w:pPr>
        <w:pStyle w:val="TextBody"/>
        <w:rPr>
          <w:rFonts w:asciiTheme="minorHAnsi" w:hAnsiTheme="minorHAnsi"/>
        </w:rPr>
      </w:pPr>
      <w:r w:rsidRPr="00260727">
        <w:rPr>
          <w:rFonts w:asciiTheme="minorHAnsi" w:hAnsiTheme="minorHAnsi"/>
        </w:rPr>
        <w:t>If participants do not think of any of the following, add them yourself and explain as you go:</w:t>
      </w:r>
    </w:p>
    <w:p w14:paraId="30A680AF" w14:textId="4245C105" w:rsidR="00334CFA" w:rsidRPr="00260727" w:rsidRDefault="00334CFA" w:rsidP="00334CFA">
      <w:pPr>
        <w:pStyle w:val="TextBody"/>
        <w:numPr>
          <w:ilvl w:val="0"/>
          <w:numId w:val="24"/>
        </w:numPr>
        <w:rPr>
          <w:rFonts w:asciiTheme="minorHAnsi" w:hAnsiTheme="minorHAnsi"/>
        </w:rPr>
      </w:pPr>
      <w:r w:rsidRPr="00260727">
        <w:rPr>
          <w:rFonts w:asciiTheme="minorHAnsi" w:hAnsiTheme="minorHAnsi"/>
        </w:rPr>
        <w:t>customers</w:t>
      </w:r>
    </w:p>
    <w:p w14:paraId="5FBF2044" w14:textId="7CA92A35" w:rsidR="00334CFA" w:rsidRPr="00260727" w:rsidRDefault="00334CFA" w:rsidP="00334CFA">
      <w:pPr>
        <w:pStyle w:val="TextBody"/>
        <w:numPr>
          <w:ilvl w:val="0"/>
          <w:numId w:val="24"/>
        </w:numPr>
        <w:rPr>
          <w:rFonts w:asciiTheme="minorHAnsi" w:hAnsiTheme="minorHAnsi"/>
        </w:rPr>
      </w:pPr>
      <w:r w:rsidRPr="00260727">
        <w:rPr>
          <w:rFonts w:asciiTheme="minorHAnsi" w:hAnsiTheme="minorHAnsi"/>
        </w:rPr>
        <w:t>internal stakeholders</w:t>
      </w:r>
    </w:p>
    <w:p w14:paraId="090AC160" w14:textId="262ED9E1" w:rsidR="00334CFA" w:rsidRPr="00260727" w:rsidRDefault="00334CFA" w:rsidP="00334CFA">
      <w:pPr>
        <w:pStyle w:val="TextBody"/>
        <w:numPr>
          <w:ilvl w:val="0"/>
          <w:numId w:val="24"/>
        </w:numPr>
        <w:rPr>
          <w:rFonts w:asciiTheme="minorHAnsi" w:hAnsiTheme="minorHAnsi"/>
        </w:rPr>
      </w:pPr>
      <w:r w:rsidRPr="00260727">
        <w:rPr>
          <w:rFonts w:asciiTheme="minorHAnsi" w:hAnsiTheme="minorHAnsi"/>
        </w:rPr>
        <w:t>yourself</w:t>
      </w:r>
    </w:p>
    <w:p w14:paraId="00C52526" w14:textId="59B9D9A8" w:rsidR="00334CFA" w:rsidRPr="00260727" w:rsidRDefault="00334CFA" w:rsidP="00334CFA">
      <w:pPr>
        <w:pStyle w:val="TextBody"/>
        <w:numPr>
          <w:ilvl w:val="0"/>
          <w:numId w:val="24"/>
        </w:numPr>
        <w:rPr>
          <w:rFonts w:asciiTheme="minorHAnsi" w:hAnsiTheme="minorHAnsi"/>
        </w:rPr>
      </w:pPr>
      <w:r w:rsidRPr="00260727">
        <w:rPr>
          <w:rFonts w:asciiTheme="minorHAnsi" w:hAnsiTheme="minorHAnsi"/>
        </w:rPr>
        <w:t>the company as a business entity</w:t>
      </w:r>
    </w:p>
    <w:p w14:paraId="6E69539E" w14:textId="2F2D6737" w:rsidR="00334CFA" w:rsidRPr="00260727" w:rsidRDefault="00334CFA" w:rsidP="00334CFA">
      <w:pPr>
        <w:pStyle w:val="TextBody"/>
        <w:numPr>
          <w:ilvl w:val="0"/>
          <w:numId w:val="24"/>
        </w:numPr>
        <w:rPr>
          <w:rFonts w:asciiTheme="minorHAnsi" w:hAnsiTheme="minorHAnsi"/>
        </w:rPr>
      </w:pPr>
      <w:r w:rsidRPr="00260727">
        <w:rPr>
          <w:rFonts w:asciiTheme="minorHAnsi" w:hAnsiTheme="minorHAnsi"/>
        </w:rPr>
        <w:t>the community</w:t>
      </w:r>
    </w:p>
    <w:p w14:paraId="49DFF100" w14:textId="7BDD7721" w:rsidR="00334CFA" w:rsidRPr="00260727" w:rsidRDefault="00334CFA" w:rsidP="00334CFA">
      <w:pPr>
        <w:pStyle w:val="TextBody"/>
        <w:numPr>
          <w:ilvl w:val="0"/>
          <w:numId w:val="24"/>
        </w:numPr>
        <w:rPr>
          <w:rFonts w:asciiTheme="minorHAnsi" w:hAnsiTheme="minorHAnsi"/>
        </w:rPr>
      </w:pPr>
      <w:r w:rsidRPr="00260727">
        <w:rPr>
          <w:rFonts w:asciiTheme="minorHAnsi" w:hAnsiTheme="minorHAnsi"/>
        </w:rPr>
        <w:t>the world</w:t>
      </w:r>
    </w:p>
    <w:p w14:paraId="0EA96156" w14:textId="77777777" w:rsidR="00334CFA" w:rsidRPr="00260727" w:rsidRDefault="00334CFA" w:rsidP="00334CFA">
      <w:pPr>
        <w:pStyle w:val="TextBody"/>
        <w:rPr>
          <w:rFonts w:asciiTheme="minorHAnsi" w:hAnsiTheme="minorHAnsi"/>
        </w:rPr>
      </w:pPr>
      <w:r w:rsidRPr="00260727">
        <w:rPr>
          <w:rFonts w:asciiTheme="minorHAnsi" w:hAnsiTheme="minorHAnsi"/>
        </w:rPr>
        <w:t xml:space="preserve">Next, ask participants to suggest different forms of </w:t>
      </w:r>
      <w:r w:rsidRPr="00260727">
        <w:rPr>
          <w:rFonts w:asciiTheme="minorHAnsi" w:hAnsiTheme="minorHAnsi"/>
          <w:i/>
        </w:rPr>
        <w:t>value</w:t>
      </w:r>
      <w:r w:rsidRPr="00260727">
        <w:rPr>
          <w:rFonts w:asciiTheme="minorHAnsi" w:hAnsiTheme="minorHAnsi"/>
        </w:rPr>
        <w:t xml:space="preserve"> that pertain to each category of </w:t>
      </w:r>
      <w:r w:rsidRPr="00260727">
        <w:rPr>
          <w:rFonts w:asciiTheme="minorHAnsi" w:hAnsiTheme="minorHAnsi"/>
        </w:rPr>
        <w:lastRenderedPageBreak/>
        <w:t>stakeholders. Write those down next to or under the stakeholders.</w:t>
      </w:r>
    </w:p>
    <w:p w14:paraId="62B28DE7" w14:textId="1B8B5F21" w:rsidR="00F84443" w:rsidRPr="00260727" w:rsidRDefault="00806E62" w:rsidP="00F84443">
      <w:pPr>
        <w:pStyle w:val="TextBody"/>
        <w:rPr>
          <w:rFonts w:asciiTheme="minorHAnsi" w:hAnsiTheme="minorHAnsi"/>
          <w:b/>
        </w:rPr>
      </w:pPr>
      <w:r w:rsidRPr="00260727">
        <w:rPr>
          <w:rFonts w:asciiTheme="minorHAnsi" w:hAnsiTheme="minorHAnsi"/>
          <w:b/>
        </w:rPr>
        <w:t>ACTIVITY (VALUE) ENDS</w:t>
      </w:r>
    </w:p>
    <w:p w14:paraId="76DD5891" w14:textId="22E76C9D" w:rsidR="00C42A69" w:rsidRPr="00260727" w:rsidRDefault="00C42A69">
      <w:pPr>
        <w:spacing w:after="0" w:line="240" w:lineRule="auto"/>
        <w:contextualSpacing w:val="0"/>
        <w:rPr>
          <w:rFonts w:eastAsiaTheme="majorEastAsia" w:cstheme="majorBidi"/>
          <w:b/>
          <w:color w:val="737373" w:themeColor="accent4"/>
          <w:spacing w:val="30"/>
          <w:szCs w:val="26"/>
        </w:rPr>
      </w:pPr>
    </w:p>
    <w:p w14:paraId="233E7D55" w14:textId="77777777" w:rsidR="00F74E42" w:rsidRPr="00260727" w:rsidRDefault="00F74E42">
      <w:pPr>
        <w:spacing w:after="0" w:line="240" w:lineRule="auto"/>
        <w:contextualSpacing w:val="0"/>
        <w:rPr>
          <w:rFonts w:eastAsiaTheme="majorEastAsia" w:cstheme="majorBidi"/>
          <w:b/>
          <w:color w:val="737373" w:themeColor="accent4"/>
          <w:spacing w:val="30"/>
          <w:szCs w:val="26"/>
        </w:rPr>
      </w:pPr>
    </w:p>
    <w:p w14:paraId="76FAC536" w14:textId="4FAE2E8F" w:rsidR="00F84443" w:rsidRPr="00260727" w:rsidRDefault="00297031" w:rsidP="00C42A69">
      <w:pPr>
        <w:pStyle w:val="Heading3"/>
        <w:rPr>
          <w:rFonts w:asciiTheme="minorHAnsi" w:hAnsiTheme="minorHAnsi"/>
        </w:rPr>
      </w:pPr>
      <w:r w:rsidRPr="00260727">
        <w:rPr>
          <w:rFonts w:asciiTheme="minorHAnsi" w:hAnsiTheme="minorHAnsi"/>
        </w:rPr>
        <w:t>01:00-01:45</w:t>
      </w:r>
      <w:r w:rsidR="005B6075">
        <w:rPr>
          <w:rFonts w:asciiTheme="minorHAnsi" w:hAnsiTheme="minorHAnsi"/>
        </w:rPr>
        <w:t xml:space="preserve"> </w:t>
      </w:r>
      <w:r w:rsidR="00C42A69" w:rsidRPr="00260727">
        <w:rPr>
          <w:rFonts w:asciiTheme="minorHAnsi" w:hAnsiTheme="minorHAnsi"/>
        </w:rPr>
        <w:t xml:space="preserve">Collaboration </w:t>
      </w:r>
    </w:p>
    <w:p w14:paraId="0F11F4E9" w14:textId="021F0B07" w:rsidR="00C42A69" w:rsidRPr="00260727" w:rsidRDefault="00C42A69" w:rsidP="00F84443">
      <w:pPr>
        <w:pStyle w:val="TextBody"/>
        <w:rPr>
          <w:rFonts w:asciiTheme="minorHAnsi" w:hAnsiTheme="minorHAnsi"/>
          <w:b/>
        </w:rPr>
      </w:pPr>
      <w:r w:rsidRPr="00260727">
        <w:rPr>
          <w:rFonts w:asciiTheme="minorHAnsi" w:hAnsiTheme="minorHAnsi"/>
          <w:b/>
        </w:rPr>
        <w:t>ACTIVITY (COLLABORATION)</w:t>
      </w:r>
    </w:p>
    <w:p w14:paraId="3F1B0C6A" w14:textId="0BB82563" w:rsidR="00D93ECF" w:rsidRPr="00260727" w:rsidRDefault="00D93ECF" w:rsidP="00D93ECF">
      <w:pPr>
        <w:pStyle w:val="NoSpacing"/>
      </w:pPr>
      <w:r w:rsidRPr="00260727">
        <w:t>[Collaboration]</w:t>
      </w:r>
    </w:p>
    <w:p w14:paraId="43AB551F" w14:textId="1EED53D1" w:rsidR="00D93ECF" w:rsidRDefault="00D93ECF" w:rsidP="00D93ECF">
      <w:pPr>
        <w:pStyle w:val="NoSpacing"/>
      </w:pPr>
      <w:r w:rsidRPr="00260727">
        <w:t>[Feedback]</w:t>
      </w:r>
    </w:p>
    <w:p w14:paraId="737437F7" w14:textId="4C940261" w:rsidR="00260727" w:rsidRPr="00260727" w:rsidRDefault="00260727" w:rsidP="00D93ECF">
      <w:pPr>
        <w:pStyle w:val="NoSpacing"/>
      </w:pPr>
      <w:r>
        <w:t>[Collective ownership]</w:t>
      </w:r>
    </w:p>
    <w:p w14:paraId="7BF6B44D" w14:textId="2847041D" w:rsidR="00C42A69" w:rsidRPr="00260727" w:rsidRDefault="00082A6C" w:rsidP="00F84443">
      <w:pPr>
        <w:pStyle w:val="TextBody"/>
        <w:rPr>
          <w:rFonts w:asciiTheme="minorHAnsi" w:hAnsiTheme="minorHAnsi"/>
        </w:rPr>
      </w:pPr>
      <w:r w:rsidRPr="00260727">
        <w:rPr>
          <w:rFonts w:asciiTheme="minorHAnsi" w:hAnsiTheme="minorHAnsi"/>
        </w:rPr>
        <w:t>James Shore's "Offing the Offsite Customer" game.</w:t>
      </w:r>
    </w:p>
    <w:p w14:paraId="2DA83005" w14:textId="47758D46" w:rsidR="00082A6C" w:rsidRPr="00260727" w:rsidRDefault="00082A6C" w:rsidP="00F84443">
      <w:pPr>
        <w:pStyle w:val="TextBody"/>
        <w:rPr>
          <w:rFonts w:asciiTheme="minorHAnsi" w:hAnsiTheme="minorHAnsi"/>
        </w:rPr>
      </w:pPr>
      <w:r w:rsidRPr="00260727">
        <w:rPr>
          <w:rFonts w:asciiTheme="minorHAnsi" w:hAnsiTheme="minorHAnsi"/>
        </w:rPr>
        <w:t xml:space="preserve">See Collaboration-Presenter.pdf and Collaboration-Handouts.pdf. The handouts must be printed in advance. </w:t>
      </w:r>
    </w:p>
    <w:p w14:paraId="426FE6FC" w14:textId="59FD2970" w:rsidR="00C42A69" w:rsidRPr="00260727" w:rsidRDefault="00C42A69" w:rsidP="00F84443">
      <w:pPr>
        <w:pStyle w:val="TextBody"/>
        <w:rPr>
          <w:rFonts w:asciiTheme="minorHAnsi" w:hAnsiTheme="minorHAnsi"/>
          <w:b/>
        </w:rPr>
      </w:pPr>
      <w:r w:rsidRPr="00260727">
        <w:rPr>
          <w:rFonts w:asciiTheme="minorHAnsi" w:hAnsiTheme="minorHAnsi"/>
          <w:b/>
        </w:rPr>
        <w:t>ACTIVITY (COLLABORATION) ENDS</w:t>
      </w:r>
    </w:p>
    <w:p w14:paraId="5AD9ED07" w14:textId="77777777" w:rsidR="00355464" w:rsidRPr="00260727" w:rsidRDefault="00355464" w:rsidP="00F84443">
      <w:pPr>
        <w:pStyle w:val="TextBody"/>
        <w:rPr>
          <w:rFonts w:asciiTheme="minorHAnsi" w:hAnsiTheme="minorHAnsi"/>
          <w:b/>
        </w:rPr>
      </w:pPr>
    </w:p>
    <w:p w14:paraId="7567109D" w14:textId="77777777" w:rsidR="00355464" w:rsidRPr="00260727" w:rsidRDefault="00355464" w:rsidP="00F84443">
      <w:pPr>
        <w:pStyle w:val="TextBody"/>
        <w:rPr>
          <w:rFonts w:asciiTheme="minorHAnsi" w:hAnsiTheme="minorHAnsi"/>
          <w:b/>
        </w:rPr>
      </w:pPr>
    </w:p>
    <w:p w14:paraId="703ED509" w14:textId="07C9D595" w:rsidR="00355464" w:rsidRPr="00260727" w:rsidRDefault="00297031" w:rsidP="00355464">
      <w:pPr>
        <w:pStyle w:val="Heading3"/>
        <w:rPr>
          <w:rFonts w:asciiTheme="minorHAnsi" w:hAnsiTheme="minorHAnsi"/>
        </w:rPr>
      </w:pPr>
      <w:r w:rsidRPr="00260727">
        <w:rPr>
          <w:rFonts w:asciiTheme="minorHAnsi" w:hAnsiTheme="minorHAnsi"/>
        </w:rPr>
        <w:t>01:45-02:15</w:t>
      </w:r>
      <w:r w:rsidR="005B6075">
        <w:rPr>
          <w:rFonts w:asciiTheme="minorHAnsi" w:hAnsiTheme="minorHAnsi"/>
        </w:rPr>
        <w:t xml:space="preserve"> </w:t>
      </w:r>
      <w:r w:rsidR="00370DD6" w:rsidRPr="00260727">
        <w:rPr>
          <w:rFonts w:asciiTheme="minorHAnsi" w:hAnsiTheme="minorHAnsi"/>
        </w:rPr>
        <w:t>Self-Organization</w:t>
      </w:r>
    </w:p>
    <w:p w14:paraId="357FB7C7" w14:textId="0DC4BB2A" w:rsidR="00355464" w:rsidRPr="00260727" w:rsidRDefault="00355464" w:rsidP="00355464">
      <w:pPr>
        <w:pStyle w:val="TextBody"/>
        <w:rPr>
          <w:rFonts w:asciiTheme="minorHAnsi" w:hAnsiTheme="minorHAnsi"/>
          <w:b/>
        </w:rPr>
      </w:pPr>
      <w:r w:rsidRPr="00260727">
        <w:rPr>
          <w:rFonts w:asciiTheme="minorHAnsi" w:hAnsiTheme="minorHAnsi"/>
          <w:b/>
        </w:rPr>
        <w:t>ACTIVITY (SELF-ORGANIZATION</w:t>
      </w:r>
      <w:r w:rsidR="0000230C" w:rsidRPr="00260727">
        <w:rPr>
          <w:rFonts w:asciiTheme="minorHAnsi" w:hAnsiTheme="minorHAnsi"/>
          <w:b/>
        </w:rPr>
        <w:t>)</w:t>
      </w:r>
    </w:p>
    <w:p w14:paraId="327F0981" w14:textId="4E9C58BA" w:rsidR="00D93ECF" w:rsidRPr="00260727" w:rsidRDefault="00D93ECF" w:rsidP="00D93ECF">
      <w:pPr>
        <w:pStyle w:val="NoSpacing"/>
      </w:pPr>
      <w:r w:rsidRPr="00260727">
        <w:t>[Self-organization]</w:t>
      </w:r>
    </w:p>
    <w:p w14:paraId="11B52C54" w14:textId="346F0ADB" w:rsidR="00D93ECF" w:rsidRPr="00260727" w:rsidRDefault="00D93ECF" w:rsidP="00D93ECF">
      <w:pPr>
        <w:pStyle w:val="NoSpacing"/>
      </w:pPr>
      <w:r w:rsidRPr="00260727">
        <w:t>[Collaboration]</w:t>
      </w:r>
    </w:p>
    <w:p w14:paraId="6E725D37" w14:textId="5BDA286B" w:rsidR="00D93ECF" w:rsidRPr="00260727" w:rsidRDefault="00D93ECF" w:rsidP="00D93ECF">
      <w:pPr>
        <w:pStyle w:val="NoSpacing"/>
      </w:pPr>
      <w:r w:rsidRPr="00260727">
        <w:t>[Continuous improvement]</w:t>
      </w:r>
    </w:p>
    <w:p w14:paraId="23004169" w14:textId="5B4D7174" w:rsidR="00D93ECF" w:rsidRPr="00260727" w:rsidRDefault="00D93ECF" w:rsidP="00D93ECF">
      <w:pPr>
        <w:pStyle w:val="NoSpacing"/>
      </w:pPr>
      <w:r w:rsidRPr="00260727">
        <w:t>[Feedback]</w:t>
      </w:r>
    </w:p>
    <w:p w14:paraId="2E78F7A9" w14:textId="067922F5" w:rsidR="00C42A69" w:rsidRPr="00260727" w:rsidRDefault="00355464" w:rsidP="00F84443">
      <w:pPr>
        <w:pStyle w:val="TextBody"/>
        <w:rPr>
          <w:rFonts w:asciiTheme="minorHAnsi" w:hAnsiTheme="minorHAnsi"/>
        </w:rPr>
      </w:pPr>
      <w:r w:rsidRPr="00260727">
        <w:rPr>
          <w:rFonts w:asciiTheme="minorHAnsi" w:hAnsiTheme="minorHAnsi"/>
        </w:rPr>
        <w:t xml:space="preserve">Ball Point Game. See Ball_Point_Game.pdf. </w:t>
      </w:r>
    </w:p>
    <w:p w14:paraId="4DA039F4" w14:textId="2BECBA94" w:rsidR="00355464" w:rsidRPr="00260727" w:rsidRDefault="00355464" w:rsidP="00355464">
      <w:pPr>
        <w:pStyle w:val="TextBody"/>
        <w:rPr>
          <w:rFonts w:asciiTheme="minorHAnsi" w:hAnsiTheme="minorHAnsi"/>
          <w:b/>
        </w:rPr>
      </w:pPr>
      <w:r w:rsidRPr="00260727">
        <w:rPr>
          <w:rFonts w:asciiTheme="minorHAnsi" w:hAnsiTheme="minorHAnsi"/>
          <w:b/>
        </w:rPr>
        <w:t>ACTIVITY (SELF-ORGANIZATION) ENDS</w:t>
      </w:r>
    </w:p>
    <w:p w14:paraId="79E980AB" w14:textId="77777777" w:rsidR="00355464" w:rsidRPr="00260727" w:rsidRDefault="00355464" w:rsidP="00F84443">
      <w:pPr>
        <w:pStyle w:val="TextBody"/>
        <w:rPr>
          <w:rFonts w:asciiTheme="minorHAnsi" w:hAnsiTheme="minorHAnsi"/>
        </w:rPr>
      </w:pPr>
    </w:p>
    <w:p w14:paraId="4FC52CBC" w14:textId="77777777" w:rsidR="00D400F1" w:rsidRPr="00260727" w:rsidRDefault="00D400F1" w:rsidP="00F84443">
      <w:pPr>
        <w:pStyle w:val="TextBody"/>
        <w:rPr>
          <w:rFonts w:asciiTheme="minorHAnsi" w:hAnsiTheme="minorHAnsi"/>
        </w:rPr>
      </w:pPr>
    </w:p>
    <w:p w14:paraId="0BCBC23E" w14:textId="77777777" w:rsidR="00F74E42" w:rsidRPr="00260727" w:rsidRDefault="00F74E42">
      <w:pPr>
        <w:spacing w:after="0" w:line="240" w:lineRule="auto"/>
        <w:contextualSpacing w:val="0"/>
        <w:rPr>
          <w:rFonts w:eastAsiaTheme="majorEastAsia" w:cstheme="majorBidi"/>
          <w:b/>
          <w:color w:val="737373" w:themeColor="accent4"/>
          <w:spacing w:val="30"/>
          <w:szCs w:val="26"/>
        </w:rPr>
      </w:pPr>
      <w:r w:rsidRPr="00260727">
        <w:br w:type="page"/>
      </w:r>
    </w:p>
    <w:p w14:paraId="78B9D79F" w14:textId="5D0C6E47" w:rsidR="00564010" w:rsidRPr="00260727" w:rsidRDefault="00297031" w:rsidP="005F3278">
      <w:pPr>
        <w:pStyle w:val="Heading3"/>
        <w:rPr>
          <w:rFonts w:asciiTheme="minorHAnsi" w:hAnsiTheme="minorHAnsi"/>
        </w:rPr>
      </w:pPr>
      <w:r w:rsidRPr="00260727">
        <w:rPr>
          <w:rFonts w:asciiTheme="minorHAnsi" w:hAnsiTheme="minorHAnsi"/>
        </w:rPr>
        <w:lastRenderedPageBreak/>
        <w:t>02:15</w:t>
      </w:r>
      <w:r w:rsidR="00564010" w:rsidRPr="00260727">
        <w:rPr>
          <w:rFonts w:asciiTheme="minorHAnsi" w:hAnsiTheme="minorHAnsi"/>
        </w:rPr>
        <w:t>-</w:t>
      </w:r>
      <w:r w:rsidRPr="00260727">
        <w:rPr>
          <w:rFonts w:asciiTheme="minorHAnsi" w:hAnsiTheme="minorHAnsi"/>
        </w:rPr>
        <w:t>02:45</w:t>
      </w:r>
      <w:r w:rsidR="005B6075">
        <w:rPr>
          <w:rFonts w:asciiTheme="minorHAnsi" w:hAnsiTheme="minorHAnsi"/>
        </w:rPr>
        <w:t xml:space="preserve"> </w:t>
      </w:r>
      <w:r w:rsidR="005F3278" w:rsidRPr="00260727">
        <w:rPr>
          <w:rFonts w:asciiTheme="minorHAnsi" w:hAnsiTheme="minorHAnsi"/>
        </w:rPr>
        <w:t>Transparency and Trust</w:t>
      </w:r>
    </w:p>
    <w:p w14:paraId="6C0199AA" w14:textId="506CE2CE" w:rsidR="005F3278" w:rsidRPr="00260727" w:rsidRDefault="005F3278" w:rsidP="00F84443">
      <w:pPr>
        <w:pStyle w:val="TextBody"/>
        <w:rPr>
          <w:rFonts w:asciiTheme="minorHAnsi" w:hAnsiTheme="minorHAnsi"/>
          <w:b/>
        </w:rPr>
      </w:pPr>
      <w:r w:rsidRPr="00260727">
        <w:rPr>
          <w:rFonts w:asciiTheme="minorHAnsi" w:hAnsiTheme="minorHAnsi"/>
          <w:b/>
        </w:rPr>
        <w:t>ACTIVITY (TRANSPARENCY)</w:t>
      </w:r>
    </w:p>
    <w:p w14:paraId="0CCF81F9" w14:textId="6719D7F6" w:rsidR="00B80E19" w:rsidRDefault="00B80E19" w:rsidP="00B80E19">
      <w:pPr>
        <w:pStyle w:val="NoSpacing"/>
      </w:pPr>
      <w:r>
        <w:t>[Collaboration]</w:t>
      </w:r>
    </w:p>
    <w:p w14:paraId="0FB9D47F" w14:textId="657EF1AD" w:rsidR="00B80E19" w:rsidRDefault="00B80E19" w:rsidP="00B80E19">
      <w:pPr>
        <w:pStyle w:val="NoSpacing"/>
      </w:pPr>
      <w:r>
        <w:t>[Collective ownership]</w:t>
      </w:r>
    </w:p>
    <w:p w14:paraId="520A569C" w14:textId="0CC353CD" w:rsidR="00B80E19" w:rsidRDefault="00B80E19" w:rsidP="00B80E19">
      <w:pPr>
        <w:pStyle w:val="NoSpacing"/>
      </w:pPr>
      <w:r>
        <w:t>[Value focus]</w:t>
      </w:r>
    </w:p>
    <w:p w14:paraId="71A97390" w14:textId="3C7295F2" w:rsidR="00B80E19" w:rsidRDefault="00B80E19" w:rsidP="00B80E19">
      <w:pPr>
        <w:pStyle w:val="NoSpacing"/>
      </w:pPr>
      <w:r>
        <w:t>[Continuous improvement]</w:t>
      </w:r>
    </w:p>
    <w:p w14:paraId="4F357240" w14:textId="7C2E6512" w:rsidR="005F3278" w:rsidRPr="00260727" w:rsidRDefault="008B4F18" w:rsidP="00F84443">
      <w:pPr>
        <w:pStyle w:val="TextBody"/>
        <w:rPr>
          <w:rFonts w:asciiTheme="minorHAnsi" w:hAnsiTheme="minorHAnsi"/>
        </w:rPr>
      </w:pPr>
      <w:r w:rsidRPr="00260727">
        <w:rPr>
          <w:rFonts w:asciiTheme="minorHAnsi" w:hAnsiTheme="minorHAnsi"/>
        </w:rPr>
        <w:t xml:space="preserve">Ask for six volunteers. Divide them into two teams of three. Give most of the Lego blocks to Team A, and two blocks to Team B. </w:t>
      </w:r>
    </w:p>
    <w:p w14:paraId="444DE8B3" w14:textId="77777777" w:rsidR="008B4F18" w:rsidRPr="00260727" w:rsidRDefault="008B4F18" w:rsidP="00F84443">
      <w:pPr>
        <w:pStyle w:val="TextBody"/>
        <w:rPr>
          <w:rFonts w:asciiTheme="minorHAnsi" w:hAnsiTheme="minorHAnsi"/>
        </w:rPr>
      </w:pPr>
      <w:r w:rsidRPr="00260727">
        <w:rPr>
          <w:rFonts w:asciiTheme="minorHAnsi" w:hAnsiTheme="minorHAnsi"/>
        </w:rPr>
        <w:t xml:space="preserve">Arrange the two teams so that neither can see what the other team is building with the blocks. </w:t>
      </w:r>
    </w:p>
    <w:p w14:paraId="1AE85117" w14:textId="69A87C72" w:rsidR="008B4F18" w:rsidRPr="00260727" w:rsidRDefault="008B4F18" w:rsidP="00F84443">
      <w:pPr>
        <w:pStyle w:val="TextBody"/>
        <w:rPr>
          <w:rFonts w:asciiTheme="minorHAnsi" w:hAnsiTheme="minorHAnsi"/>
        </w:rPr>
      </w:pPr>
      <w:r w:rsidRPr="00260727">
        <w:rPr>
          <w:rFonts w:asciiTheme="minorHAnsi" w:hAnsiTheme="minorHAnsi"/>
        </w:rPr>
        <w:t xml:space="preserve">Team A has a backlog of two items. The higher-priority item has a dependency on Team B. The lower-priority item has no external dependencies. </w:t>
      </w:r>
    </w:p>
    <w:p w14:paraId="06EFDE01" w14:textId="3B247E44" w:rsidR="008B4F18" w:rsidRPr="00260727" w:rsidRDefault="008B4F18" w:rsidP="00F84443">
      <w:pPr>
        <w:pStyle w:val="TextBody"/>
        <w:rPr>
          <w:rFonts w:asciiTheme="minorHAnsi" w:hAnsiTheme="minorHAnsi"/>
        </w:rPr>
      </w:pPr>
      <w:r w:rsidRPr="00260727">
        <w:rPr>
          <w:rFonts w:asciiTheme="minorHAnsi" w:hAnsiTheme="minorHAnsi"/>
        </w:rPr>
        <w:t xml:space="preserve">Team B has a backlog of one item. It is to assemble their two bricks. This assembly is required for Team A to complete its high-priority backlog item. </w:t>
      </w:r>
    </w:p>
    <w:p w14:paraId="5D7B98F9" w14:textId="7FBB0225" w:rsidR="008B4F18" w:rsidRPr="00260727" w:rsidRDefault="008B4F18" w:rsidP="00F84443">
      <w:pPr>
        <w:pStyle w:val="TextBody"/>
        <w:rPr>
          <w:rFonts w:asciiTheme="minorHAnsi" w:hAnsiTheme="minorHAnsi"/>
        </w:rPr>
      </w:pPr>
      <w:r w:rsidRPr="00260727">
        <w:rPr>
          <w:rFonts w:asciiTheme="minorHAnsi" w:hAnsiTheme="minorHAnsi"/>
        </w:rPr>
        <w:t>In each "iteration" the teams can add one block to one of their products.</w:t>
      </w:r>
    </w:p>
    <w:p w14:paraId="020CCF7F" w14:textId="2EB61E8C" w:rsidR="008B4F18" w:rsidRPr="00260727" w:rsidRDefault="008B4F18" w:rsidP="00F84443">
      <w:pPr>
        <w:pStyle w:val="TextBody"/>
        <w:rPr>
          <w:rFonts w:asciiTheme="minorHAnsi" w:hAnsiTheme="minorHAnsi"/>
        </w:rPr>
      </w:pPr>
      <w:r w:rsidRPr="00260727">
        <w:rPr>
          <w:rFonts w:asciiTheme="minorHAnsi" w:hAnsiTheme="minorHAnsi"/>
        </w:rPr>
        <w:t>Secretly instruct Team B not to assemble their bricks and to conceal their progress from Team A.</w:t>
      </w:r>
    </w:p>
    <w:p w14:paraId="4080F7FB" w14:textId="7EB26D6E" w:rsidR="008B4F18" w:rsidRPr="00260727" w:rsidRDefault="008B4F18" w:rsidP="00F84443">
      <w:pPr>
        <w:pStyle w:val="TextBody"/>
        <w:rPr>
          <w:rFonts w:asciiTheme="minorHAnsi" w:hAnsiTheme="minorHAnsi"/>
        </w:rPr>
      </w:pPr>
      <w:r w:rsidRPr="00260727">
        <w:rPr>
          <w:rFonts w:asciiTheme="minorHAnsi" w:hAnsiTheme="minorHAnsi"/>
        </w:rPr>
        <w:t xml:space="preserve">At the end of each iteration, Team A determines which backlog item to work on in the next iteration. They ask Team B how things are going, and Team B always reports they are on track to complete their work on time. </w:t>
      </w:r>
    </w:p>
    <w:p w14:paraId="7A392E4E" w14:textId="493928B6" w:rsidR="008B4F18" w:rsidRPr="00260727" w:rsidRDefault="008B4F18" w:rsidP="00F84443">
      <w:pPr>
        <w:pStyle w:val="TextBody"/>
        <w:rPr>
          <w:rFonts w:asciiTheme="minorHAnsi" w:hAnsiTheme="minorHAnsi"/>
        </w:rPr>
      </w:pPr>
      <w:r w:rsidRPr="00260727">
        <w:rPr>
          <w:rFonts w:asciiTheme="minorHAnsi" w:hAnsiTheme="minorHAnsi"/>
        </w:rPr>
        <w:t xml:space="preserve">After </w:t>
      </w:r>
      <w:r w:rsidRPr="00260727">
        <w:rPr>
          <w:rFonts w:asciiTheme="minorHAnsi" w:hAnsiTheme="minorHAnsi"/>
          <w:i/>
        </w:rPr>
        <w:t>n</w:t>
      </w:r>
      <w:r w:rsidRPr="00260727">
        <w:rPr>
          <w:rFonts w:asciiTheme="minorHAnsi" w:hAnsiTheme="minorHAnsi"/>
        </w:rPr>
        <w:t xml:space="preserve"> iterations, stop and see how much value the organization has delivered. Most likely, Team A elected to work on their high-priority item because Team B was telling them their dependency would be completed on time. If so, then the organization as a whole didn't deliver any value. </w:t>
      </w:r>
    </w:p>
    <w:p w14:paraId="7C45E5B4" w14:textId="2FA33046" w:rsidR="005F3278" w:rsidRPr="00260727" w:rsidRDefault="008B4F18" w:rsidP="00F84443">
      <w:pPr>
        <w:pStyle w:val="TextBody"/>
        <w:rPr>
          <w:rFonts w:asciiTheme="minorHAnsi" w:hAnsiTheme="minorHAnsi"/>
        </w:rPr>
      </w:pPr>
      <w:r w:rsidRPr="00260727">
        <w:rPr>
          <w:rFonts w:asciiTheme="minorHAnsi" w:hAnsiTheme="minorHAnsi"/>
        </w:rPr>
        <w:t xml:space="preserve">Debrief. </w:t>
      </w:r>
      <w:r w:rsidR="009A0778" w:rsidRPr="00260727">
        <w:rPr>
          <w:rFonts w:asciiTheme="minorHAnsi" w:hAnsiTheme="minorHAnsi"/>
        </w:rPr>
        <w:t>Discuss trust.</w:t>
      </w:r>
    </w:p>
    <w:p w14:paraId="208A27AC" w14:textId="6F20BFEF" w:rsidR="005F3278" w:rsidRPr="00260727" w:rsidRDefault="005F3278" w:rsidP="00F84443">
      <w:pPr>
        <w:pStyle w:val="TextBody"/>
        <w:rPr>
          <w:rFonts w:asciiTheme="minorHAnsi" w:hAnsiTheme="minorHAnsi"/>
          <w:b/>
        </w:rPr>
      </w:pPr>
      <w:r w:rsidRPr="00260727">
        <w:rPr>
          <w:rFonts w:asciiTheme="minorHAnsi" w:hAnsiTheme="minorHAnsi"/>
          <w:b/>
        </w:rPr>
        <w:t>ACTIVITY (TRANSPARENCY) ENDS</w:t>
      </w:r>
    </w:p>
    <w:p w14:paraId="0DFA1264" w14:textId="12EF40C7" w:rsidR="00B80E19" w:rsidRDefault="00B80E19">
      <w:pPr>
        <w:spacing w:after="0" w:line="240" w:lineRule="auto"/>
        <w:contextualSpacing w:val="0"/>
        <w:rPr>
          <w:rFonts w:eastAsia="Arial Unicode MS" w:cs="Arial Unicode MS"/>
          <w:color w:val="auto"/>
          <w:lang w:eastAsia="zh-CN" w:bidi="hi-IN"/>
        </w:rPr>
      </w:pPr>
      <w:r>
        <w:br w:type="page"/>
      </w:r>
    </w:p>
    <w:p w14:paraId="7F94E04A" w14:textId="54814274" w:rsidR="00355464" w:rsidRDefault="005B6075" w:rsidP="00B80E19">
      <w:pPr>
        <w:pStyle w:val="Heading3"/>
      </w:pPr>
      <w:r>
        <w:lastRenderedPageBreak/>
        <w:t xml:space="preserve">02:45-03:00 </w:t>
      </w:r>
      <w:r w:rsidR="00B80E19">
        <w:t xml:space="preserve">Day 1 Morning Retrospective </w:t>
      </w:r>
    </w:p>
    <w:p w14:paraId="0E8B944E" w14:textId="79273F1B" w:rsidR="00B80E19" w:rsidRDefault="00B80E19" w:rsidP="00B80E19">
      <w:pPr>
        <w:pStyle w:val="NoSpacing"/>
      </w:pPr>
      <w:r>
        <w:t>[Feedback]</w:t>
      </w:r>
    </w:p>
    <w:p w14:paraId="115D2338" w14:textId="18CEF694" w:rsidR="00B80E19" w:rsidRDefault="00B80E19" w:rsidP="00B80E19">
      <w:pPr>
        <w:pStyle w:val="NoSpacing"/>
      </w:pPr>
      <w:r>
        <w:t>[Collaboration]</w:t>
      </w:r>
    </w:p>
    <w:p w14:paraId="3D1CE6CC" w14:textId="56D656C5" w:rsidR="00B80E19" w:rsidRDefault="00B80E19" w:rsidP="00B80E19">
      <w:pPr>
        <w:pStyle w:val="NoSpacing"/>
      </w:pPr>
      <w:r>
        <w:t>[Collective ownership]</w:t>
      </w:r>
    </w:p>
    <w:p w14:paraId="1BC53FA4" w14:textId="71ACE86A" w:rsidR="00B80E19" w:rsidRDefault="00B80E19" w:rsidP="00B80E19">
      <w:pPr>
        <w:pStyle w:val="NoSpacing"/>
      </w:pPr>
      <w:r>
        <w:t>[Continuous improvement]</w:t>
      </w:r>
    </w:p>
    <w:p w14:paraId="0D6D7A76" w14:textId="155D5DFB" w:rsidR="00B80E19" w:rsidRDefault="00B80E19" w:rsidP="00F84443">
      <w:pPr>
        <w:pStyle w:val="TextBody"/>
        <w:rPr>
          <w:rFonts w:asciiTheme="minorHAnsi" w:hAnsiTheme="minorHAnsi"/>
        </w:rPr>
      </w:pPr>
      <w:r>
        <w:rPr>
          <w:rFonts w:asciiTheme="minorHAnsi" w:hAnsiTheme="minorHAnsi"/>
        </w:rPr>
        <w:t>Facilitate a retrospective using whatever format you prefer, or a format that the coaches are encouraging these teams to use. Let people express what they thought was useful or not useful, what went well, what could be improved, etc.</w:t>
      </w:r>
    </w:p>
    <w:p w14:paraId="5E1E9C18" w14:textId="57572E84" w:rsidR="00514FAE" w:rsidRDefault="00514FAE" w:rsidP="00F84443">
      <w:pPr>
        <w:pStyle w:val="TextBody"/>
        <w:rPr>
          <w:rFonts w:asciiTheme="minorHAnsi" w:hAnsiTheme="minorHAnsi"/>
        </w:rPr>
      </w:pPr>
      <w:r>
        <w:rPr>
          <w:rFonts w:asciiTheme="minorHAnsi" w:hAnsiTheme="minorHAnsi"/>
        </w:rPr>
        <w:t xml:space="preserve">Refer to the Parking Lot and address any questions and comments there. </w:t>
      </w:r>
    </w:p>
    <w:p w14:paraId="5B7CE83A" w14:textId="296FF6CC" w:rsidR="00B80E19" w:rsidRDefault="00B80E19" w:rsidP="00F84443">
      <w:pPr>
        <w:pStyle w:val="TextBody"/>
        <w:rPr>
          <w:rFonts w:asciiTheme="minorHAnsi" w:hAnsiTheme="minorHAnsi"/>
        </w:rPr>
      </w:pPr>
      <w:r>
        <w:rPr>
          <w:rFonts w:asciiTheme="minorHAnsi" w:hAnsiTheme="minorHAnsi"/>
        </w:rPr>
        <w:t xml:space="preserve">Also connect the dots between some of the key concepts and the activities the people experienced in the morning. Refer to the Chart and discuss how it shows progress and blockers. Refer to the Team Goals and Team Agreements and solicit feedback from the group about how well or poorly those are being achieved. </w:t>
      </w:r>
    </w:p>
    <w:p w14:paraId="4B5170E3" w14:textId="77777777" w:rsidR="00514FAE" w:rsidRDefault="00514FAE" w:rsidP="00F84443">
      <w:pPr>
        <w:pStyle w:val="TextBody"/>
        <w:rPr>
          <w:rFonts w:asciiTheme="minorHAnsi" w:hAnsiTheme="minorHAnsi"/>
        </w:rPr>
      </w:pPr>
    </w:p>
    <w:p w14:paraId="0E649427" w14:textId="77777777" w:rsidR="00514FAE" w:rsidRDefault="00514FAE" w:rsidP="00F84443">
      <w:pPr>
        <w:pStyle w:val="TextBody"/>
        <w:rPr>
          <w:rFonts w:asciiTheme="minorHAnsi" w:hAnsiTheme="minorHAnsi"/>
        </w:rPr>
      </w:pPr>
    </w:p>
    <w:p w14:paraId="61E5D827" w14:textId="1CB09963" w:rsidR="00B80E19" w:rsidRDefault="003D2B9C" w:rsidP="00B80E19">
      <w:pPr>
        <w:pStyle w:val="Heading3"/>
      </w:pPr>
      <w:r>
        <w:t>03:00-03:45</w:t>
      </w:r>
      <w:r w:rsidR="005B6075">
        <w:t xml:space="preserve"> </w:t>
      </w:r>
      <w:r w:rsidR="00B80E19">
        <w:t>Verify technical setup</w:t>
      </w:r>
    </w:p>
    <w:p w14:paraId="49A23D43" w14:textId="132F7C5E" w:rsidR="00B80E19" w:rsidRDefault="000A0F23" w:rsidP="00F84443">
      <w:pPr>
        <w:pStyle w:val="TextBody"/>
        <w:rPr>
          <w:rFonts w:asciiTheme="minorHAnsi" w:hAnsiTheme="minorHAnsi"/>
        </w:rPr>
      </w:pPr>
      <w:r>
        <w:rPr>
          <w:rFonts w:asciiTheme="minorHAnsi" w:hAnsiTheme="minorHAnsi"/>
        </w:rPr>
        <w:t xml:space="preserve">The rest of the workshop will focus on technical activities. Help the group get the starter project downloaded and ensure their tools are installed and their internet access is working. </w:t>
      </w:r>
      <w:r w:rsidR="00AF5921">
        <w:rPr>
          <w:rFonts w:asciiTheme="minorHAnsi" w:hAnsiTheme="minorHAnsi"/>
        </w:rPr>
        <w:t xml:space="preserve">They need </w:t>
      </w:r>
      <w:r w:rsidR="00AF5921" w:rsidRPr="00AF5921">
        <w:rPr>
          <w:rFonts w:asciiTheme="minorHAnsi" w:hAnsiTheme="minorHAnsi"/>
          <w:i/>
        </w:rPr>
        <w:t>public</w:t>
      </w:r>
      <w:r w:rsidR="00AF5921">
        <w:rPr>
          <w:rFonts w:asciiTheme="minorHAnsi" w:hAnsiTheme="minorHAnsi"/>
        </w:rPr>
        <w:t xml:space="preserve"> internet access, not their corporate network.</w:t>
      </w:r>
    </w:p>
    <w:p w14:paraId="41AE73E7" w14:textId="20B67393" w:rsidR="00E121FE" w:rsidRDefault="00E121FE" w:rsidP="00F84443">
      <w:pPr>
        <w:pStyle w:val="TextBody"/>
        <w:rPr>
          <w:rFonts w:asciiTheme="minorHAnsi" w:hAnsiTheme="minorHAnsi"/>
        </w:rPr>
      </w:pPr>
      <w:r>
        <w:rPr>
          <w:rFonts w:asciiTheme="minorHAnsi" w:hAnsiTheme="minorHAnsi"/>
        </w:rPr>
        <w:t>Each computer that will be used in the software development activities needs:</w:t>
      </w:r>
    </w:p>
    <w:p w14:paraId="31EE5EC5" w14:textId="50C2A18D" w:rsidR="00E121FE" w:rsidRDefault="00E121FE" w:rsidP="00E121FE">
      <w:pPr>
        <w:pStyle w:val="TextBody"/>
        <w:numPr>
          <w:ilvl w:val="0"/>
          <w:numId w:val="33"/>
        </w:numPr>
        <w:rPr>
          <w:rFonts w:asciiTheme="minorHAnsi" w:hAnsiTheme="minorHAnsi"/>
        </w:rPr>
      </w:pPr>
      <w:r>
        <w:rPr>
          <w:rFonts w:asciiTheme="minorHAnsi" w:hAnsiTheme="minorHAnsi"/>
        </w:rPr>
        <w:t>Public Internet access (not firewalled corporate network)</w:t>
      </w:r>
    </w:p>
    <w:p w14:paraId="6F817350" w14:textId="5431A6E4" w:rsidR="00E121FE" w:rsidRDefault="00E121FE" w:rsidP="00E121FE">
      <w:pPr>
        <w:pStyle w:val="TextBody"/>
        <w:numPr>
          <w:ilvl w:val="0"/>
          <w:numId w:val="33"/>
        </w:numPr>
        <w:rPr>
          <w:rFonts w:asciiTheme="minorHAnsi" w:hAnsiTheme="minorHAnsi"/>
        </w:rPr>
      </w:pPr>
      <w:r>
        <w:rPr>
          <w:rFonts w:asciiTheme="minorHAnsi" w:hAnsiTheme="minorHAnsi"/>
        </w:rPr>
        <w:t>Git client</w:t>
      </w:r>
    </w:p>
    <w:p w14:paraId="127C973C" w14:textId="3C7BD6C9" w:rsidR="00E121FE" w:rsidRDefault="00E121FE" w:rsidP="00E121FE">
      <w:pPr>
        <w:pStyle w:val="TextBody"/>
        <w:numPr>
          <w:ilvl w:val="0"/>
          <w:numId w:val="33"/>
        </w:numPr>
        <w:rPr>
          <w:rFonts w:asciiTheme="minorHAnsi" w:hAnsiTheme="minorHAnsi"/>
        </w:rPr>
      </w:pPr>
      <w:r>
        <w:rPr>
          <w:rFonts w:asciiTheme="minorHAnsi" w:hAnsiTheme="minorHAnsi"/>
        </w:rPr>
        <w:t>The IDE they will use at work</w:t>
      </w:r>
    </w:p>
    <w:p w14:paraId="55BC865F" w14:textId="6BC7EAA4" w:rsidR="00E121FE" w:rsidRDefault="00E121FE" w:rsidP="00E121FE">
      <w:pPr>
        <w:pStyle w:val="TextBody"/>
        <w:numPr>
          <w:ilvl w:val="0"/>
          <w:numId w:val="33"/>
        </w:numPr>
        <w:rPr>
          <w:rFonts w:asciiTheme="minorHAnsi" w:hAnsiTheme="minorHAnsi"/>
        </w:rPr>
      </w:pPr>
      <w:r>
        <w:rPr>
          <w:rFonts w:asciiTheme="minorHAnsi" w:hAnsiTheme="minorHAnsi"/>
        </w:rPr>
        <w:t>MySQL database system</w:t>
      </w:r>
    </w:p>
    <w:p w14:paraId="75EBA28D" w14:textId="15BA9500" w:rsidR="00E121FE" w:rsidRDefault="00E121FE" w:rsidP="00E121FE">
      <w:pPr>
        <w:pStyle w:val="TextBody"/>
        <w:numPr>
          <w:ilvl w:val="0"/>
          <w:numId w:val="33"/>
        </w:numPr>
        <w:rPr>
          <w:rFonts w:asciiTheme="minorHAnsi" w:hAnsiTheme="minorHAnsi"/>
        </w:rPr>
      </w:pPr>
      <w:r>
        <w:rPr>
          <w:rFonts w:asciiTheme="minorHAnsi" w:hAnsiTheme="minorHAnsi"/>
        </w:rPr>
        <w:t>The FizzBuzz starter project (http://github.com/neopragma/java-fizzbuzz)</w:t>
      </w:r>
    </w:p>
    <w:p w14:paraId="0FDC6926" w14:textId="31F2CB56" w:rsidR="00E121FE" w:rsidRDefault="00E121FE" w:rsidP="00E121FE">
      <w:pPr>
        <w:pStyle w:val="TextBody"/>
        <w:numPr>
          <w:ilvl w:val="0"/>
          <w:numId w:val="33"/>
        </w:numPr>
        <w:rPr>
          <w:rFonts w:asciiTheme="minorHAnsi" w:hAnsiTheme="minorHAnsi"/>
        </w:rPr>
      </w:pPr>
      <w:r>
        <w:rPr>
          <w:rFonts w:asciiTheme="minorHAnsi" w:hAnsiTheme="minorHAnsi"/>
        </w:rPr>
        <w:t>The World's Smallest Bookstore starter project (http://TBD)</w:t>
      </w:r>
    </w:p>
    <w:p w14:paraId="43944DEC" w14:textId="77777777" w:rsidR="00514FAE" w:rsidRDefault="00514FAE" w:rsidP="00F84443">
      <w:pPr>
        <w:pStyle w:val="TextBody"/>
        <w:rPr>
          <w:rFonts w:asciiTheme="minorHAnsi" w:hAnsiTheme="minorHAnsi"/>
        </w:rPr>
      </w:pPr>
    </w:p>
    <w:p w14:paraId="41774728" w14:textId="677578AE" w:rsidR="000A0F23" w:rsidRDefault="000A0F23">
      <w:pPr>
        <w:spacing w:after="0" w:line="240" w:lineRule="auto"/>
        <w:contextualSpacing w:val="0"/>
        <w:rPr>
          <w:rFonts w:asciiTheme="majorHAnsi" w:eastAsiaTheme="majorEastAsia" w:hAnsiTheme="majorHAnsi" w:cstheme="majorBidi"/>
          <w:b/>
          <w:color w:val="000000" w:themeColor="text1"/>
          <w:spacing w:val="60"/>
          <w:sz w:val="44"/>
          <w:szCs w:val="32"/>
        </w:rPr>
      </w:pPr>
      <w:r>
        <w:br w:type="page"/>
      </w:r>
    </w:p>
    <w:p w14:paraId="77C5F449" w14:textId="511C3056" w:rsidR="006963A5" w:rsidRDefault="006963A5" w:rsidP="000A0F23">
      <w:pPr>
        <w:pStyle w:val="Heading1"/>
      </w:pPr>
      <w:r w:rsidRPr="00260727">
        <w:lastRenderedPageBreak/>
        <w:t>Day 1 - Afternoon</w:t>
      </w:r>
    </w:p>
    <w:p w14:paraId="532E5972" w14:textId="2CEA9782" w:rsidR="00514FAE" w:rsidRDefault="00E93050" w:rsidP="00514FAE">
      <w:pPr>
        <w:pStyle w:val="Heading3"/>
      </w:pPr>
      <w:r>
        <w:t>00:00-00:45</w:t>
      </w:r>
      <w:r w:rsidR="00CF73BA">
        <w:t xml:space="preserve"> </w:t>
      </w:r>
      <w:r w:rsidR="00185E22">
        <w:t>TDD Kickstart</w:t>
      </w:r>
    </w:p>
    <w:p w14:paraId="0EC95C07" w14:textId="5DDC25B9" w:rsidR="00AF7407" w:rsidRPr="00434990" w:rsidRDefault="00AF7407" w:rsidP="00514FAE">
      <w:pPr>
        <w:rPr>
          <w:i/>
        </w:rPr>
      </w:pPr>
      <w:r w:rsidRPr="00434990">
        <w:rPr>
          <w:i/>
        </w:rPr>
        <w:t>No slides</w:t>
      </w:r>
    </w:p>
    <w:p w14:paraId="1B6F7D29" w14:textId="14BC4A66" w:rsidR="00514FAE" w:rsidRDefault="00514FAE" w:rsidP="00514FAE">
      <w:r>
        <w:t xml:space="preserve">The purpose of this section is to </w:t>
      </w:r>
      <w:r w:rsidR="00185E22">
        <w:t>"shock the water" with respect to TDD. The reason for approaching it this way is that everyone already has some level of understandi</w:t>
      </w:r>
      <w:r w:rsidR="00FB2D69">
        <w:t>ng about TDD. I</w:t>
      </w:r>
      <w:r w:rsidR="00185E22">
        <w:t>n a</w:t>
      </w:r>
      <w:r w:rsidR="00FB2D69">
        <w:t xml:space="preserve">n </w:t>
      </w:r>
      <w:r w:rsidR="00185E22">
        <w:t>organization where technical coaching is needed</w:t>
      </w:r>
      <w:r w:rsidR="00FB2D69">
        <w:t>,</w:t>
      </w:r>
      <w:r w:rsidR="00185E22">
        <w:t xml:space="preserve"> the technical staff's understanding of TDD is </w:t>
      </w:r>
      <w:r w:rsidR="00FB2D69">
        <w:t>likely to be incorrect and inconsistent</w:t>
      </w:r>
      <w:r>
        <w:t>.</w:t>
      </w:r>
      <w:r w:rsidR="00185E22">
        <w:t xml:space="preserve"> </w:t>
      </w:r>
      <w:r w:rsidR="00FB2D69">
        <w:t xml:space="preserve">Participants in the workshop will come to the table with a set of preconceptions and (possibly) closed minds. </w:t>
      </w:r>
      <w:r w:rsidR="00185E22">
        <w:t xml:space="preserve">So the first step has to be to pull people out of their comfort zone. </w:t>
      </w:r>
    </w:p>
    <w:p w14:paraId="6B1EBC28" w14:textId="77777777" w:rsidR="00CA19F8" w:rsidRDefault="00CA19F8" w:rsidP="00514FAE"/>
    <w:p w14:paraId="21632FD9" w14:textId="286F1A83" w:rsidR="00CA19F8" w:rsidRDefault="00CA19F8" w:rsidP="00514FAE">
      <w:r>
        <w:t>[Pull]</w:t>
      </w:r>
    </w:p>
    <w:p w14:paraId="25863369" w14:textId="7268B457" w:rsidR="00CA19F8" w:rsidRDefault="00CA19F8" w:rsidP="00514FAE">
      <w:r>
        <w:t>[Iterative and incremental]</w:t>
      </w:r>
    </w:p>
    <w:p w14:paraId="4958E57C" w14:textId="3A789955" w:rsidR="00CA19F8" w:rsidRDefault="00CA19F8" w:rsidP="00514FAE">
      <w:r>
        <w:t>[Collaboration]</w:t>
      </w:r>
    </w:p>
    <w:p w14:paraId="35DB55D5" w14:textId="55BF41A6" w:rsidR="00CA19F8" w:rsidRDefault="00CA19F8" w:rsidP="00514FAE">
      <w:r>
        <w:t>[Pairing]</w:t>
      </w:r>
    </w:p>
    <w:p w14:paraId="3F9F1A43" w14:textId="254657D2" w:rsidR="00CA19F8" w:rsidRDefault="00CA19F8" w:rsidP="00514FAE">
      <w:r>
        <w:t>[Test-Driven Development]</w:t>
      </w:r>
    </w:p>
    <w:p w14:paraId="4EBDC307" w14:textId="60EFC3F9" w:rsidR="009B4413" w:rsidRDefault="009B4413" w:rsidP="00514FAE">
      <w:r>
        <w:t>[Feedback]</w:t>
      </w:r>
    </w:p>
    <w:p w14:paraId="2A14849C" w14:textId="77777777" w:rsidR="0087796E" w:rsidRDefault="0087796E" w:rsidP="00514FAE"/>
    <w:p w14:paraId="4661A2BB" w14:textId="66818025" w:rsidR="002301F7" w:rsidRPr="002301F7" w:rsidRDefault="003E5C6C" w:rsidP="00514FAE">
      <w:pPr>
        <w:rPr>
          <w:b/>
        </w:rPr>
      </w:pPr>
      <w:r>
        <w:rPr>
          <w:b/>
        </w:rPr>
        <w:t>Important</w:t>
      </w:r>
      <w:r w:rsidR="00E65FD6">
        <w:rPr>
          <w:b/>
        </w:rPr>
        <w:t xml:space="preserve"> </w:t>
      </w:r>
    </w:p>
    <w:p w14:paraId="5EC646E4" w14:textId="5D84D784" w:rsidR="006B50AB" w:rsidRDefault="006B50AB" w:rsidP="002301F7">
      <w:pPr>
        <w:pStyle w:val="ListParagraph"/>
        <w:numPr>
          <w:ilvl w:val="0"/>
          <w:numId w:val="29"/>
        </w:numPr>
      </w:pPr>
      <w:r>
        <w:t xml:space="preserve">Don't explain what TDD means beforehand. </w:t>
      </w:r>
      <w:r w:rsidR="002301F7">
        <w:t xml:space="preserve">Let </w:t>
      </w:r>
      <w:r w:rsidR="003E5C6C">
        <w:t>participants</w:t>
      </w:r>
      <w:r w:rsidR="002301F7">
        <w:t xml:space="preserve"> act initially</w:t>
      </w:r>
      <w:r w:rsidR="003E5C6C">
        <w:t xml:space="preserve"> on their current understanding.</w:t>
      </w:r>
    </w:p>
    <w:p w14:paraId="6E8C7414" w14:textId="3886CF3A" w:rsidR="002301F7" w:rsidRDefault="002301F7" w:rsidP="002301F7">
      <w:pPr>
        <w:pStyle w:val="ListParagraph"/>
        <w:numPr>
          <w:ilvl w:val="0"/>
          <w:numId w:val="29"/>
        </w:numPr>
      </w:pPr>
      <w:r>
        <w:t>Don't explain the mechanics or good practices for pairing.</w:t>
      </w:r>
    </w:p>
    <w:p w14:paraId="1D4E195B" w14:textId="582F75B9" w:rsidR="002301F7" w:rsidRDefault="002301F7" w:rsidP="002301F7">
      <w:pPr>
        <w:pStyle w:val="ListParagraph"/>
        <w:numPr>
          <w:ilvl w:val="0"/>
          <w:numId w:val="29"/>
        </w:numPr>
      </w:pPr>
      <w:r>
        <w:t xml:space="preserve">Don't tell them explicitly that they can ask you clarifying questions. They </w:t>
      </w:r>
      <w:r w:rsidRPr="002301F7">
        <w:rPr>
          <w:i/>
        </w:rPr>
        <w:t>can</w:t>
      </w:r>
      <w:r>
        <w:t xml:space="preserve"> do so, but wait and see if they think of it. </w:t>
      </w:r>
    </w:p>
    <w:p w14:paraId="4E3A3149" w14:textId="7A6D6B76" w:rsidR="002301F7" w:rsidRDefault="002301F7" w:rsidP="00514FAE">
      <w:pPr>
        <w:pStyle w:val="ListParagraph"/>
        <w:numPr>
          <w:ilvl w:val="0"/>
          <w:numId w:val="29"/>
        </w:numPr>
      </w:pPr>
      <w:r>
        <w:t>Don't explain anything about decomposing stories into tasks.</w:t>
      </w:r>
    </w:p>
    <w:p w14:paraId="1493493B" w14:textId="716D0A10" w:rsidR="00F22E2B" w:rsidRDefault="00F22E2B" w:rsidP="00514FAE">
      <w:pPr>
        <w:pStyle w:val="ListParagraph"/>
        <w:numPr>
          <w:ilvl w:val="0"/>
          <w:numId w:val="29"/>
        </w:numPr>
      </w:pPr>
      <w:r>
        <w:t>Don't explain anything about frequent commits to version control.</w:t>
      </w:r>
    </w:p>
    <w:p w14:paraId="79902A2E" w14:textId="6DF0C972" w:rsidR="009C1F9A" w:rsidRDefault="009C1F9A" w:rsidP="00514FAE">
      <w:pPr>
        <w:pStyle w:val="ListParagraph"/>
        <w:numPr>
          <w:ilvl w:val="0"/>
          <w:numId w:val="29"/>
        </w:numPr>
      </w:pPr>
      <w:r>
        <w:t>Don't tell them all the usual requirements for FizzBuzz. The user stories that have been prepared for the exercise will spoon-feed the requirement</w:t>
      </w:r>
      <w:r w:rsidR="00E34BBA">
        <w:t>s</w:t>
      </w:r>
      <w:r>
        <w:t xml:space="preserve"> t</w:t>
      </w:r>
      <w:r w:rsidR="00E34BBA">
        <w:t xml:space="preserve">o them in a way that is designed to support the experiential aspects of the exercise. </w:t>
      </w:r>
    </w:p>
    <w:p w14:paraId="52C08946" w14:textId="4F249FDD" w:rsidR="005C5EC2" w:rsidRDefault="0041629B" w:rsidP="00514FAE">
      <w:r>
        <w:rPr>
          <w:b/>
        </w:rPr>
        <w:t>Development</w:t>
      </w:r>
      <w:r w:rsidR="00E24E25">
        <w:rPr>
          <w:b/>
        </w:rPr>
        <w:t xml:space="preserve"> round 1</w:t>
      </w:r>
      <w:r>
        <w:rPr>
          <w:b/>
        </w:rPr>
        <w:t xml:space="preserve"> (randori)</w:t>
      </w:r>
    </w:p>
    <w:p w14:paraId="60CC3D27" w14:textId="6025FF17" w:rsidR="00185E22" w:rsidRDefault="00185E22" w:rsidP="00514FAE">
      <w:r>
        <w:t>The initial setup for this is randori-style even if we're using pairing for the rest of the exercises.</w:t>
      </w:r>
      <w:r w:rsidR="00FB2D69">
        <w:t xml:space="preserve"> We'll do the next to activities in this format.</w:t>
      </w:r>
    </w:p>
    <w:p w14:paraId="2C8FC6A8" w14:textId="1B780703" w:rsidR="002301F7" w:rsidRDefault="002301F7" w:rsidP="005C5EC2">
      <w:pPr>
        <w:pStyle w:val="ListParagraph"/>
        <w:numPr>
          <w:ilvl w:val="0"/>
          <w:numId w:val="30"/>
        </w:numPr>
      </w:pPr>
      <w:r>
        <w:t>Ask for two volunteers</w:t>
      </w:r>
      <w:r w:rsidR="005C15C5">
        <w:t xml:space="preserve"> who have not used TDD before</w:t>
      </w:r>
      <w:r>
        <w:t>.</w:t>
      </w:r>
      <w:r w:rsidR="005C15C5">
        <w:t xml:space="preserve"> (If everyone has done TDD before, ask for people who don't use it often or who feel they don't understand it deeply.) </w:t>
      </w:r>
      <w:r>
        <w:t>They will be the first pair, working at the front of the room on a computer connected to an overhead projector.</w:t>
      </w:r>
    </w:p>
    <w:p w14:paraId="7B9CB25A" w14:textId="457325C6" w:rsidR="002301F7" w:rsidRDefault="002301F7" w:rsidP="005C5EC2">
      <w:pPr>
        <w:pStyle w:val="ListParagraph"/>
        <w:numPr>
          <w:ilvl w:val="0"/>
          <w:numId w:val="30"/>
        </w:numPr>
      </w:pPr>
      <w:r>
        <w:lastRenderedPageBreak/>
        <w:t xml:space="preserve">Set  a timer for 10 minutes. </w:t>
      </w:r>
    </w:p>
    <w:p w14:paraId="15B5FB56" w14:textId="6EF66EDD" w:rsidR="002301F7" w:rsidRDefault="002301F7" w:rsidP="005C5EC2">
      <w:pPr>
        <w:pStyle w:val="ListParagraph"/>
        <w:numPr>
          <w:ilvl w:val="0"/>
          <w:numId w:val="30"/>
        </w:numPr>
      </w:pPr>
      <w:r>
        <w:t xml:space="preserve">The first story card has a lot of acceptance criteria on it. </w:t>
      </w:r>
      <w:r w:rsidR="005C5EC2">
        <w:t>Let the first pair work with it on their own. Debrief later.</w:t>
      </w:r>
    </w:p>
    <w:p w14:paraId="6D7CF92A" w14:textId="742049A4" w:rsidR="002301F7" w:rsidRDefault="002301F7" w:rsidP="005C5EC2">
      <w:pPr>
        <w:pStyle w:val="ListParagraph"/>
        <w:numPr>
          <w:ilvl w:val="0"/>
          <w:numId w:val="30"/>
        </w:numPr>
      </w:pPr>
      <w:r>
        <w:t xml:space="preserve">The starter project has a single example to serve as an example of how to write examples, but it isn't the example we would want as the first red-green-refactor pass. </w:t>
      </w:r>
    </w:p>
    <w:p w14:paraId="7CEC86DC" w14:textId="11EFE89E" w:rsidR="002301F7" w:rsidRDefault="00185E22" w:rsidP="00514FAE">
      <w:pPr>
        <w:rPr>
          <w:b/>
        </w:rPr>
      </w:pPr>
      <w:r w:rsidRPr="00185E22">
        <w:rPr>
          <w:b/>
        </w:rPr>
        <w:t>Debrief</w:t>
      </w:r>
    </w:p>
    <w:p w14:paraId="22270F4E" w14:textId="6FDB7C77" w:rsidR="00D00DB9" w:rsidRPr="00D00DB9" w:rsidRDefault="00D00DB9" w:rsidP="00514FAE">
      <w:pPr>
        <w:rPr>
          <w:i/>
        </w:rPr>
      </w:pPr>
      <w:r w:rsidRPr="00D00DB9">
        <w:rPr>
          <w:i/>
        </w:rPr>
        <w:t xml:space="preserve">Gut feel impressions </w:t>
      </w:r>
    </w:p>
    <w:p w14:paraId="658664F2" w14:textId="016A7DCC" w:rsidR="00D00DB9" w:rsidRDefault="006E14CF" w:rsidP="00514FAE">
      <w:r>
        <w:t>Immediately after the initial round, a</w:t>
      </w:r>
      <w:r w:rsidR="00D00DB9">
        <w:t xml:space="preserve">sk participants to write single adjectives that describe their feelings about what they just experienced or observed, writing </w:t>
      </w:r>
      <w:r w:rsidR="00D00DB9" w:rsidRPr="00D00DB9">
        <w:rPr>
          <w:i/>
        </w:rPr>
        <w:t>a single adjective on each sticky note</w:t>
      </w:r>
      <w:r w:rsidR="00D00DB9">
        <w:t xml:space="preserve"> and using as many sticky notes as they need. Give them a 60-second time limit.</w:t>
      </w:r>
    </w:p>
    <w:p w14:paraId="1C0BE93D" w14:textId="59A7B081" w:rsidR="00D00DB9" w:rsidRDefault="00D00DB9" w:rsidP="00514FAE">
      <w:r>
        <w:t>Collect the sticky notes and affinity-group them on the wall.</w:t>
      </w:r>
    </w:p>
    <w:p w14:paraId="4F82E546" w14:textId="77777777" w:rsidR="00D00DB9" w:rsidRDefault="00D00DB9" w:rsidP="00514FAE"/>
    <w:p w14:paraId="6BA28246" w14:textId="77777777" w:rsidR="00D00DB9" w:rsidRPr="00D00DB9" w:rsidRDefault="00D00DB9" w:rsidP="00514FAE">
      <w:pPr>
        <w:rPr>
          <w:i/>
        </w:rPr>
      </w:pPr>
      <w:r w:rsidRPr="00D00DB9">
        <w:rPr>
          <w:i/>
        </w:rPr>
        <w:t>Discussion</w:t>
      </w:r>
    </w:p>
    <w:p w14:paraId="527BFDA4" w14:textId="6D689E53" w:rsidR="00F22E2B" w:rsidRPr="00F22E2B" w:rsidRDefault="00F22E2B" w:rsidP="00514FAE">
      <w:r w:rsidRPr="00F22E2B">
        <w:t xml:space="preserve">Guide </w:t>
      </w:r>
      <w:r w:rsidR="00E24E25">
        <w:t>participants</w:t>
      </w:r>
      <w:r w:rsidRPr="00F22E2B">
        <w:t xml:space="preserve"> toward thinking about the practical effects of TDD and pairing </w:t>
      </w:r>
      <w:r w:rsidR="00D00DB9">
        <w:t xml:space="preserve">that they just experienced or observed, </w:t>
      </w:r>
      <w:r w:rsidRPr="00F22E2B">
        <w:t xml:space="preserve">as well as how those techniques made them feel, and </w:t>
      </w:r>
      <w:r w:rsidR="00D00DB9">
        <w:t>steer them away from</w:t>
      </w:r>
      <w:r w:rsidRPr="00F22E2B">
        <w:t xml:space="preserve"> moralistic or philosophical </w:t>
      </w:r>
      <w:r w:rsidR="00D00DB9">
        <w:t>comments about whether TDD is a "good practice" or not</w:t>
      </w:r>
      <w:r w:rsidR="005E367D">
        <w:t xml:space="preserve">. </w:t>
      </w:r>
      <w:r w:rsidR="006E14CF">
        <w:t xml:space="preserve">Connect their comments with the adjectives they wrote in the immediate aftermath of the first pairing session. </w:t>
      </w:r>
      <w:r w:rsidR="005E367D">
        <w:t>When interesting questions and comments come up that are outside the immediate scope of this section, add them to the Parking Lot.</w:t>
      </w:r>
    </w:p>
    <w:p w14:paraId="7D53114B" w14:textId="77777777" w:rsidR="00D00DB9" w:rsidRPr="00185E22" w:rsidRDefault="00D00DB9" w:rsidP="00D00DB9">
      <w:pPr>
        <w:pStyle w:val="ListParagraph"/>
        <w:numPr>
          <w:ilvl w:val="0"/>
          <w:numId w:val="31"/>
        </w:numPr>
      </w:pPr>
      <w:r>
        <w:t>What about the TDD process made it easy or hard to complete the work?</w:t>
      </w:r>
    </w:p>
    <w:p w14:paraId="76CB7742" w14:textId="1CFD834A" w:rsidR="00D00DB9" w:rsidRPr="00185E22" w:rsidRDefault="00D00DB9" w:rsidP="00D00DB9">
      <w:pPr>
        <w:pStyle w:val="ListParagraph"/>
        <w:numPr>
          <w:ilvl w:val="0"/>
          <w:numId w:val="31"/>
        </w:numPr>
      </w:pPr>
      <w:r>
        <w:t>What about pairing made it easy or hard to complete the work?</w:t>
      </w:r>
    </w:p>
    <w:p w14:paraId="27A0FE30" w14:textId="4D3CAED4" w:rsidR="00185E22" w:rsidRDefault="003E5C6C" w:rsidP="00185E22">
      <w:pPr>
        <w:pStyle w:val="ListParagraph"/>
        <w:numPr>
          <w:ilvl w:val="0"/>
          <w:numId w:val="31"/>
        </w:numPr>
      </w:pPr>
      <w:r>
        <w:t>In what way(s) did the experience make you feel competent or productive or effective?</w:t>
      </w:r>
    </w:p>
    <w:p w14:paraId="28367BEB" w14:textId="266C41DA" w:rsidR="003E5C6C" w:rsidRPr="00185E22" w:rsidRDefault="003E5C6C" w:rsidP="00185E22">
      <w:pPr>
        <w:pStyle w:val="ListParagraph"/>
        <w:numPr>
          <w:ilvl w:val="0"/>
          <w:numId w:val="31"/>
        </w:numPr>
      </w:pPr>
      <w:r>
        <w:t xml:space="preserve">In what way(s) did the experience make you feel frustrated or </w:t>
      </w:r>
      <w:r w:rsidR="00D00DB9">
        <w:t>confused</w:t>
      </w:r>
      <w:r>
        <w:t xml:space="preserve"> or ineffective?</w:t>
      </w:r>
    </w:p>
    <w:p w14:paraId="654829F7" w14:textId="6C2D89AF" w:rsidR="00185E22" w:rsidRPr="00185E22" w:rsidRDefault="003E5C6C" w:rsidP="00185E22">
      <w:pPr>
        <w:pStyle w:val="ListParagraph"/>
        <w:numPr>
          <w:ilvl w:val="0"/>
          <w:numId w:val="31"/>
        </w:numPr>
      </w:pPr>
      <w:r>
        <w:t>What effects did these methods have on the speed and quality of delivery?</w:t>
      </w:r>
    </w:p>
    <w:p w14:paraId="473D1E3A" w14:textId="15B81F39" w:rsidR="00185E22" w:rsidRDefault="00185E22" w:rsidP="00185E22">
      <w:pPr>
        <w:pStyle w:val="ListParagraph"/>
        <w:numPr>
          <w:ilvl w:val="0"/>
          <w:numId w:val="31"/>
        </w:numPr>
      </w:pPr>
      <w:r w:rsidRPr="00185E22">
        <w:t>What do you think could be done differently (better) next time?</w:t>
      </w:r>
    </w:p>
    <w:p w14:paraId="634793B2" w14:textId="0C02F54B" w:rsidR="00185E22" w:rsidRDefault="003E5C6C" w:rsidP="00185E22">
      <w:pPr>
        <w:pStyle w:val="ListParagraph"/>
        <w:numPr>
          <w:ilvl w:val="0"/>
          <w:numId w:val="31"/>
        </w:numPr>
      </w:pPr>
      <w:r>
        <w:t>If you visualize using these techniques in your real work, in what ways do you see them helping or hindering effective delivery?</w:t>
      </w:r>
    </w:p>
    <w:p w14:paraId="75895CF9" w14:textId="12A9CEC1" w:rsidR="006B50AB" w:rsidRDefault="00185E22" w:rsidP="00514FAE">
      <w:pPr>
        <w:pStyle w:val="ListParagraph"/>
        <w:numPr>
          <w:ilvl w:val="0"/>
          <w:numId w:val="31"/>
        </w:numPr>
      </w:pPr>
      <w:r>
        <w:t>(Additional questions based on how the group responds, at your discretion)</w:t>
      </w:r>
    </w:p>
    <w:p w14:paraId="261EC226" w14:textId="587B73EF" w:rsidR="00763695" w:rsidRPr="003736D7" w:rsidRDefault="003736D7" w:rsidP="005E367D">
      <w:pPr>
        <w:rPr>
          <w:b/>
        </w:rPr>
      </w:pPr>
      <w:r>
        <w:rPr>
          <w:b/>
        </w:rPr>
        <w:t>Explanation and demonstration</w:t>
      </w:r>
    </w:p>
    <w:p w14:paraId="0F2A078E" w14:textId="1F8DF0CD" w:rsidR="00763695" w:rsidRDefault="00763695" w:rsidP="005E367D">
      <w:r>
        <w:t>Brief</w:t>
      </w:r>
      <w:r w:rsidR="003736D7">
        <w:t xml:space="preserve">ly explain there's more to effective TDD than an </w:t>
      </w:r>
      <w:r w:rsidR="003736D7" w:rsidRPr="003736D7">
        <w:rPr>
          <w:i/>
        </w:rPr>
        <w:t>ad hoc</w:t>
      </w:r>
      <w:r w:rsidR="003736D7">
        <w:t xml:space="preserve"> approximation of the red-green-refactor cycle. It's a technique that supports </w:t>
      </w:r>
      <w:r w:rsidR="003736D7" w:rsidRPr="003736D7">
        <w:rPr>
          <w:i/>
        </w:rPr>
        <w:t>emergent design</w:t>
      </w:r>
      <w:r w:rsidR="003736D7">
        <w:t xml:space="preserve">. Emergent design is a process of driving out the low-level technical design of software by running fine-grained, concrete examples of interactions with the API and ensuring the results of those interactions are as expected. </w:t>
      </w:r>
    </w:p>
    <w:p w14:paraId="549FDA2D" w14:textId="77777777" w:rsidR="003736D7" w:rsidRDefault="003736D7" w:rsidP="005E367D"/>
    <w:p w14:paraId="38F58AF6" w14:textId="77777777" w:rsidR="003736D7" w:rsidRDefault="003736D7" w:rsidP="005E367D">
      <w:r>
        <w:t xml:space="preserve">There are different approaches to TDD depending on whether we are writing new code or modifying existing code. To accomplish that goal effectively when developing new code, as </w:t>
      </w:r>
      <w:r>
        <w:lastRenderedPageBreak/>
        <w:t xml:space="preserve">we're doing in this exercise, practitioners have learned that it's best to start with the simplest possible implementation and gradually add complexity, taking care not to implement any more behavior than is called for by the examples. </w:t>
      </w:r>
    </w:p>
    <w:p w14:paraId="51B7A669" w14:textId="77777777" w:rsidR="003736D7" w:rsidRDefault="003736D7" w:rsidP="005E367D"/>
    <w:p w14:paraId="12FFBC22" w14:textId="3EE0D0D1" w:rsidR="003736D7" w:rsidRDefault="003736D7" w:rsidP="005E367D">
      <w:r>
        <w:t xml:space="preserve">To extend or refine the behavior of the implementation, we design more and more examples. The rule of thumb is: As the examples become more specific, the implementation becomes more general. </w:t>
      </w:r>
    </w:p>
    <w:p w14:paraId="0D77E4BC" w14:textId="77777777" w:rsidR="003736D7" w:rsidRDefault="003736D7" w:rsidP="005E367D"/>
    <w:p w14:paraId="646AE365" w14:textId="73A27C85" w:rsidR="00434990" w:rsidRPr="00434990" w:rsidRDefault="00434990" w:rsidP="005E367D">
      <w:pPr>
        <w:rPr>
          <w:i/>
        </w:rPr>
      </w:pPr>
      <w:r w:rsidRPr="00434990">
        <w:rPr>
          <w:i/>
        </w:rPr>
        <w:t>Slide: Transformations</w:t>
      </w:r>
    </w:p>
    <w:p w14:paraId="3875B12D" w14:textId="1B264DB0" w:rsidR="003736D7" w:rsidRDefault="003736D7" w:rsidP="003736D7">
      <w:r>
        <w:t xml:space="preserve">Display the slide that shows the code transformation priorities and leave it up while participants work the </w:t>
      </w:r>
      <w:r w:rsidR="00434990">
        <w:t>rest</w:t>
      </w:r>
      <w:r>
        <w:t xml:space="preserve"> of the exercise. </w:t>
      </w:r>
    </w:p>
    <w:p w14:paraId="21A34AEE" w14:textId="77777777" w:rsidR="003736D7" w:rsidRDefault="003736D7" w:rsidP="003736D7"/>
    <w:p w14:paraId="1DACB5CC" w14:textId="77777777" w:rsidR="0041629B" w:rsidRDefault="003736D7" w:rsidP="003736D7">
      <w:r>
        <w:t>Using the results of the first pair as a starting point, demonstrate the process of emergent design of FizzBuzz through fine-grained examples.</w:t>
      </w:r>
      <w:r w:rsidR="0041629B">
        <w:t xml:space="preserve"> Start by deleting the implementation that was done before. </w:t>
      </w:r>
    </w:p>
    <w:p w14:paraId="41096682" w14:textId="77777777" w:rsidR="0041629B" w:rsidRDefault="0041629B" w:rsidP="003736D7"/>
    <w:p w14:paraId="4B8ECAED" w14:textId="5B272B59" w:rsidR="003736D7" w:rsidRDefault="0041629B" w:rsidP="003736D7">
      <w:r>
        <w:t xml:space="preserve">Switch between the slide and the code as you show how to build up some of the FizzBuzz functionality in this manner. Go through a few of the transformations step by step. As you work, commit to the local git repository frequently and call that out as a recommended practice. </w:t>
      </w:r>
    </w:p>
    <w:p w14:paraId="12E36647" w14:textId="77777777" w:rsidR="00C70698" w:rsidRDefault="00C70698" w:rsidP="003736D7"/>
    <w:p w14:paraId="38D771AC" w14:textId="3408C482" w:rsidR="00C70698" w:rsidRDefault="00EB1B1C" w:rsidP="003736D7">
      <w:r>
        <w:t xml:space="preserve">Opportunistically point out when you are changing hats between programmer thinking and tester thinking to be sure you aren't leaving holes in the design. </w:t>
      </w:r>
    </w:p>
    <w:p w14:paraId="400BBCA4" w14:textId="77777777" w:rsidR="003736D7" w:rsidRDefault="003736D7" w:rsidP="003736D7"/>
    <w:p w14:paraId="230B6D31" w14:textId="33FD8C13" w:rsidR="00B76848" w:rsidRDefault="0041629B" w:rsidP="003736D7">
      <w:r>
        <w:t xml:space="preserve">Finish the demonstration by deleting your implementation and examples and committing. </w:t>
      </w:r>
    </w:p>
    <w:p w14:paraId="3A44E5DE" w14:textId="77777777" w:rsidR="00054B25" w:rsidRDefault="00054B25">
      <w:pPr>
        <w:spacing w:after="0" w:line="240" w:lineRule="auto"/>
        <w:contextualSpacing w:val="0"/>
        <w:rPr>
          <w:rFonts w:asciiTheme="majorHAnsi" w:eastAsiaTheme="majorEastAsia" w:hAnsiTheme="majorHAnsi" w:cstheme="majorBidi"/>
          <w:b/>
          <w:color w:val="737373" w:themeColor="accent4"/>
          <w:spacing w:val="30"/>
          <w:szCs w:val="26"/>
        </w:rPr>
      </w:pPr>
      <w:r>
        <w:br w:type="page"/>
      </w:r>
    </w:p>
    <w:p w14:paraId="0868C8FF" w14:textId="31D76D2C" w:rsidR="00B76848" w:rsidRDefault="00E93050" w:rsidP="00054B25">
      <w:pPr>
        <w:pStyle w:val="Heading3"/>
      </w:pPr>
      <w:r>
        <w:lastRenderedPageBreak/>
        <w:t>00:45-01:45</w:t>
      </w:r>
      <w:r w:rsidR="00CF73BA">
        <w:t xml:space="preserve"> </w:t>
      </w:r>
      <w:r w:rsidR="00054B25">
        <w:t>TDD for Greenfield Development</w:t>
      </w:r>
    </w:p>
    <w:p w14:paraId="20C3144C" w14:textId="76EE6DF7" w:rsidR="00054B25" w:rsidRPr="00054B25" w:rsidRDefault="00054B25" w:rsidP="00054B25">
      <w:r>
        <w:t>This section continues with the FizzBuzz project.</w:t>
      </w:r>
    </w:p>
    <w:p w14:paraId="46632B12" w14:textId="77777777" w:rsidR="0043781A" w:rsidRDefault="0043781A" w:rsidP="003736D7"/>
    <w:p w14:paraId="6578345E" w14:textId="2C95DBEA" w:rsidR="0043781A" w:rsidRDefault="0043781A" w:rsidP="003736D7">
      <w:pPr>
        <w:rPr>
          <w:b/>
        </w:rPr>
      </w:pPr>
      <w:r w:rsidRPr="0043781A">
        <w:rPr>
          <w:b/>
        </w:rPr>
        <w:t>Story decomposition</w:t>
      </w:r>
    </w:p>
    <w:p w14:paraId="27A2988C" w14:textId="23C30A4E" w:rsidR="007230A3" w:rsidRPr="007230A3" w:rsidRDefault="007230A3" w:rsidP="003736D7">
      <w:pPr>
        <w:rPr>
          <w:i/>
        </w:rPr>
      </w:pPr>
      <w:r w:rsidRPr="007230A3">
        <w:rPr>
          <w:i/>
        </w:rPr>
        <w:t>No slides</w:t>
      </w:r>
    </w:p>
    <w:p w14:paraId="4F7DEA64" w14:textId="1520802A" w:rsidR="0043781A" w:rsidRDefault="0043781A" w:rsidP="003736D7">
      <w:r>
        <w:t xml:space="preserve">Walk the group through a lightweight decomposition process to identify the sequence of steps to test-drive the implementation of the first FizzBuzz user story. </w:t>
      </w:r>
      <w:r w:rsidR="003230FD">
        <w:t xml:space="preserve">Refer to the transformations as needed to keep them from going overboard. </w:t>
      </w:r>
      <w:r>
        <w:t>Result is a simple list of steps on a whiteboard or flip chart sheet, such as:</w:t>
      </w:r>
    </w:p>
    <w:p w14:paraId="0C2274D5" w14:textId="3EED2741" w:rsidR="0043781A" w:rsidRDefault="0043781A" w:rsidP="0043781A">
      <w:pPr>
        <w:pStyle w:val="ListParagraph"/>
        <w:numPr>
          <w:ilvl w:val="0"/>
          <w:numId w:val="32"/>
        </w:numPr>
      </w:pPr>
      <w:r>
        <w:t xml:space="preserve">handles null input </w:t>
      </w:r>
    </w:p>
    <w:p w14:paraId="1A54B695" w14:textId="627C9C2A" w:rsidR="0043781A" w:rsidRDefault="0043781A" w:rsidP="0043781A">
      <w:pPr>
        <w:pStyle w:val="ListParagraph"/>
        <w:numPr>
          <w:ilvl w:val="0"/>
          <w:numId w:val="32"/>
        </w:numPr>
      </w:pPr>
      <w:r>
        <w:t>echoes the number entered</w:t>
      </w:r>
    </w:p>
    <w:p w14:paraId="2B07BA23" w14:textId="04C3E15D" w:rsidR="0043781A" w:rsidRDefault="0043781A" w:rsidP="0043781A">
      <w:pPr>
        <w:pStyle w:val="ListParagraph"/>
        <w:numPr>
          <w:ilvl w:val="0"/>
          <w:numId w:val="32"/>
        </w:numPr>
      </w:pPr>
      <w:r>
        <w:t>returns "Fizz" for 3</w:t>
      </w:r>
    </w:p>
    <w:p w14:paraId="617FF416" w14:textId="20D927C8" w:rsidR="0043781A" w:rsidRDefault="0043781A" w:rsidP="0043781A">
      <w:pPr>
        <w:pStyle w:val="ListParagraph"/>
        <w:numPr>
          <w:ilvl w:val="0"/>
          <w:numId w:val="32"/>
        </w:numPr>
      </w:pPr>
      <w:r>
        <w:t>returns "Fizz" for 9</w:t>
      </w:r>
    </w:p>
    <w:p w14:paraId="69A95971" w14:textId="12A90777" w:rsidR="0043781A" w:rsidRDefault="0043781A" w:rsidP="003736D7">
      <w:r>
        <w:t>and so on at that level of detail, nothing more elaborate</w:t>
      </w:r>
      <w:r w:rsidR="009C1F9A">
        <w:t xml:space="preserve">. They'll be getting another story for round 3 and they will be able to decompose it on their own. </w:t>
      </w:r>
    </w:p>
    <w:p w14:paraId="3BB83D1F" w14:textId="77777777" w:rsidR="003736D7" w:rsidRDefault="003736D7" w:rsidP="003736D7"/>
    <w:p w14:paraId="054EBB57" w14:textId="209AAE19" w:rsidR="003736D7" w:rsidRDefault="0041629B" w:rsidP="005E367D">
      <w:pPr>
        <w:rPr>
          <w:b/>
        </w:rPr>
      </w:pPr>
      <w:r w:rsidRPr="0041629B">
        <w:rPr>
          <w:b/>
        </w:rPr>
        <w:t>Development round 2 (randori or in pairs)</w:t>
      </w:r>
    </w:p>
    <w:p w14:paraId="0C6F04D7" w14:textId="1A196FEB" w:rsidR="007230A3" w:rsidRPr="007230A3" w:rsidRDefault="007230A3" w:rsidP="005E367D">
      <w:pPr>
        <w:rPr>
          <w:i/>
        </w:rPr>
      </w:pPr>
      <w:r w:rsidRPr="007230A3">
        <w:rPr>
          <w:i/>
        </w:rPr>
        <w:t>Slide: Transformations</w:t>
      </w:r>
    </w:p>
    <w:p w14:paraId="586DDCCB" w14:textId="77777777" w:rsidR="002A51EE" w:rsidRDefault="002A51EE" w:rsidP="005E367D">
      <w:r>
        <w:t xml:space="preserve">Set a timer for 10 minutes. </w:t>
      </w:r>
    </w:p>
    <w:p w14:paraId="79DCA45E" w14:textId="38EED5D5" w:rsidR="0041629B" w:rsidRDefault="003B53D7" w:rsidP="005E367D">
      <w:r>
        <w:t>Let participants work through</w:t>
      </w:r>
      <w:r w:rsidR="00B5052C">
        <w:t xml:space="preserve"> the first couple of FizzBuzz stories. If some people get ahead, there are some additional stories they can pull. </w:t>
      </w:r>
    </w:p>
    <w:p w14:paraId="2A519265" w14:textId="77777777" w:rsidR="005E367D" w:rsidRDefault="005E367D" w:rsidP="005E367D"/>
    <w:p w14:paraId="7180339E" w14:textId="5CE74C9B" w:rsidR="00D8414D" w:rsidRDefault="00D8414D" w:rsidP="005E367D">
      <w:r w:rsidRPr="00D8414D">
        <w:rPr>
          <w:b/>
        </w:rPr>
        <w:t xml:space="preserve">If using the randori format: </w:t>
      </w:r>
      <w:r w:rsidR="008E6C18">
        <w:t>At the end of each</w:t>
      </w:r>
      <w:r>
        <w:t xml:space="preserve"> 10 minute time-box, one person retires and another member of the group joins in at the front of the room. After each time-box, the person who has been at the front for two consecutive turns retires. Each person stays up there for two turns.</w:t>
      </w:r>
      <w:r w:rsidR="007230A3">
        <w:t xml:space="preserve"> If there is only one overhead projector, you may have to switch to the Transformations slide from time to time for clarification.</w:t>
      </w:r>
    </w:p>
    <w:p w14:paraId="5E49320D" w14:textId="77777777" w:rsidR="00D8414D" w:rsidRDefault="00D8414D" w:rsidP="005E367D"/>
    <w:p w14:paraId="1581C540" w14:textId="3072C607" w:rsidR="002A51EE" w:rsidRDefault="00D8414D" w:rsidP="005E367D">
      <w:r w:rsidRPr="00D8414D">
        <w:rPr>
          <w:b/>
        </w:rPr>
        <w:t>If using the pairing format:</w:t>
      </w:r>
      <w:r>
        <w:t xml:space="preserve"> At the end of each</w:t>
      </w:r>
      <w:r w:rsidR="002A51EE">
        <w:t xml:space="preserve"> 10 minute time-box, tell participants that one person in each pair must now shift to the workstation to their right, with the right-most person wrapping around to the left-most workstation. </w:t>
      </w:r>
      <w:r w:rsidR="007230A3">
        <w:t>Leave the Transformations slide up.</w:t>
      </w:r>
    </w:p>
    <w:p w14:paraId="6C784489" w14:textId="77777777" w:rsidR="002A51EE" w:rsidRDefault="002A51EE" w:rsidP="005E367D"/>
    <w:p w14:paraId="5D497B7E" w14:textId="6DC6B4AA" w:rsidR="0012124F" w:rsidRDefault="002A51EE" w:rsidP="005E367D">
      <w:r>
        <w:t xml:space="preserve">Let participants work through the first FizzBuzz user story. As each pair completes </w:t>
      </w:r>
      <w:r w:rsidR="00F867A2">
        <w:t>a</w:t>
      </w:r>
      <w:r>
        <w:t xml:space="preserve"> story, let them pull the </w:t>
      </w:r>
      <w:r w:rsidR="00F867A2">
        <w:t>next user story, decompose it, and work it.</w:t>
      </w:r>
    </w:p>
    <w:p w14:paraId="0071EC16" w14:textId="77777777" w:rsidR="00D8414D" w:rsidRDefault="00D8414D" w:rsidP="005E367D"/>
    <w:p w14:paraId="2D7AB447" w14:textId="1764C00A" w:rsidR="00D8414D" w:rsidRDefault="00D8414D" w:rsidP="005E367D">
      <w:r>
        <w:lastRenderedPageBreak/>
        <w:t>Depending on time available</w:t>
      </w:r>
      <w:r w:rsidR="00160439">
        <w:t xml:space="preserve"> and your perception of the group's learning</w:t>
      </w:r>
      <w:r>
        <w:t>, stop the ex</w:t>
      </w:r>
      <w:r w:rsidR="008E6C18">
        <w:t xml:space="preserve">ercise after about four rounds or when you feel it's time to stop to ensure there will be time for the remaining work of the day. </w:t>
      </w:r>
    </w:p>
    <w:p w14:paraId="0F780C38" w14:textId="77777777" w:rsidR="0012124F" w:rsidRDefault="0012124F" w:rsidP="005E367D"/>
    <w:p w14:paraId="32ABBB71" w14:textId="76DA9FE7" w:rsidR="005B055F" w:rsidRDefault="005B055F" w:rsidP="005B055F">
      <w:pPr>
        <w:pStyle w:val="Heading3"/>
      </w:pPr>
      <w:r>
        <w:t>01:45-02:00 TDD Introduction - Retrospective</w:t>
      </w:r>
    </w:p>
    <w:p w14:paraId="0142B306" w14:textId="56BDECDB" w:rsidR="005B055F" w:rsidRDefault="005B055F" w:rsidP="005E367D">
      <w:r>
        <w:t xml:space="preserve">Facilitate a short retrospective about the TDD exercise so far. </w:t>
      </w:r>
      <w:r w:rsidR="00FA2BFD">
        <w:t xml:space="preserve">Connect the dots with Team Goals and </w:t>
      </w:r>
      <w:r w:rsidR="00A30570">
        <w:t xml:space="preserve">Parking Lot items, as appropriate. </w:t>
      </w:r>
    </w:p>
    <w:p w14:paraId="59F9945F" w14:textId="194E7A47" w:rsidR="00A30570" w:rsidRDefault="00A30570" w:rsidP="005E367D">
      <w:r>
        <w:t xml:space="preserve">Ask for participants' ideas about what would make TDD challenging when they're working with an existing code base instead of writing new code. </w:t>
      </w:r>
      <w:r w:rsidR="004D5525">
        <w:t>Capture their ideas on a whiteboard or flipchart sheet for later reference.</w:t>
      </w:r>
    </w:p>
    <w:p w14:paraId="2EB3EDC0" w14:textId="1998E323" w:rsidR="004D5525" w:rsidRDefault="004D5525" w:rsidP="005E367D">
      <w:r>
        <w:t xml:space="preserve">Ask how participants' previous understanding or assumptions about TDD have been challenged by their experiences in this exercise. </w:t>
      </w:r>
    </w:p>
    <w:p w14:paraId="4F34806C" w14:textId="77777777" w:rsidR="00A30570" w:rsidRDefault="00A30570" w:rsidP="005E367D"/>
    <w:p w14:paraId="34B6A0F4" w14:textId="77777777" w:rsidR="0012124F" w:rsidRDefault="0012124F" w:rsidP="005E367D"/>
    <w:p w14:paraId="31444767" w14:textId="77777777" w:rsidR="00C41AA4" w:rsidRDefault="00C41AA4">
      <w:pPr>
        <w:spacing w:after="0" w:line="240" w:lineRule="auto"/>
        <w:contextualSpacing w:val="0"/>
        <w:rPr>
          <w:rFonts w:asciiTheme="majorHAnsi" w:eastAsiaTheme="majorEastAsia" w:hAnsiTheme="majorHAnsi" w:cstheme="majorBidi"/>
          <w:b/>
          <w:color w:val="737373" w:themeColor="accent4"/>
          <w:spacing w:val="30"/>
          <w:szCs w:val="26"/>
        </w:rPr>
      </w:pPr>
      <w:r>
        <w:br w:type="page"/>
      </w:r>
    </w:p>
    <w:p w14:paraId="166A064F" w14:textId="773389C9" w:rsidR="005E367D" w:rsidRDefault="00916F6F" w:rsidP="001131A6">
      <w:pPr>
        <w:pStyle w:val="Heading3"/>
      </w:pPr>
      <w:r>
        <w:lastRenderedPageBreak/>
        <w:t>02:00-02:10</w:t>
      </w:r>
      <w:r w:rsidR="00037FFB">
        <w:t xml:space="preserve"> </w:t>
      </w:r>
      <w:r w:rsidR="00632961">
        <w:t>Compass Reading</w:t>
      </w:r>
    </w:p>
    <w:p w14:paraId="45984039" w14:textId="22054648" w:rsidR="00815063" w:rsidRDefault="00815063" w:rsidP="005E367D">
      <w:r>
        <w:t xml:space="preserve">Now we'll give participants a break from heads-down coding, provide some contextual information, and also avoid starting a long activity late in the day. </w:t>
      </w:r>
    </w:p>
    <w:p w14:paraId="7CE4A6DE" w14:textId="77777777" w:rsidR="00815063" w:rsidRDefault="00815063" w:rsidP="005E367D"/>
    <w:p w14:paraId="69B315D0" w14:textId="7E07D517" w:rsidR="001131A6" w:rsidRDefault="00815063" w:rsidP="005E367D">
      <w:r>
        <w:t>Lecture content</w:t>
      </w:r>
    </w:p>
    <w:p w14:paraId="21EC3707" w14:textId="0BDD587C" w:rsidR="00815063" w:rsidRPr="00815063" w:rsidRDefault="00815063" w:rsidP="005E367D">
      <w:pPr>
        <w:rPr>
          <w:i/>
        </w:rPr>
      </w:pPr>
      <w:r w:rsidRPr="00815063">
        <w:rPr>
          <w:i/>
        </w:rPr>
        <w:t>Slide: Basecamps &amp; Technical Practices</w:t>
      </w:r>
    </w:p>
    <w:p w14:paraId="3F65EBEF" w14:textId="53771D9B" w:rsidR="00815063" w:rsidRDefault="00815063" w:rsidP="005E367D">
      <w:r>
        <w:t xml:space="preserve">Briefly review the LeadingAgile Basecamp model, which may already be familiar to the participants, and describe the part of the journey their teams are taking in their current expedition. </w:t>
      </w:r>
    </w:p>
    <w:p w14:paraId="741B396E" w14:textId="7047F320" w:rsidR="00815063" w:rsidRDefault="00815063" w:rsidP="005E367D">
      <w:r>
        <w:t xml:space="preserve">Mention that there is no one-for-one correlation between Basecamps and technical practices. We identify the capabilities an organization must have in order to opertate at each Basecamp, and we back up from there to the point where the organization is currently in order to determine when to begin introducing technical practices. </w:t>
      </w:r>
    </w:p>
    <w:p w14:paraId="1BB7ABD6" w14:textId="28486529" w:rsidR="00815063" w:rsidRDefault="00815063" w:rsidP="005E367D">
      <w:r>
        <w:t xml:space="preserve">It take a long time for organizations to internalize and master these practices. For that reason, it's necessary to </w:t>
      </w:r>
      <w:r w:rsidRPr="00815063">
        <w:rPr>
          <w:i/>
        </w:rPr>
        <w:t>begin</w:t>
      </w:r>
      <w:r>
        <w:t xml:space="preserve"> introducing them well ahead of the time when the organization plans to reach a Basecamp where such practices are a prerequisite to success. </w:t>
      </w:r>
    </w:p>
    <w:p w14:paraId="0D86D37C" w14:textId="18BFC315" w:rsidR="00815063" w:rsidRDefault="00F436AB" w:rsidP="005E367D">
      <w:r>
        <w:t xml:space="preserve">Put this into context according to where the teams and the organization are. This will vary from one group to another. </w:t>
      </w:r>
    </w:p>
    <w:p w14:paraId="1BC613AC" w14:textId="0D0B26AE" w:rsidR="00D40657" w:rsidRDefault="00916F6F" w:rsidP="00D40657">
      <w:pPr>
        <w:pStyle w:val="Heading3"/>
      </w:pPr>
      <w:r>
        <w:t>02:10-02:2</w:t>
      </w:r>
      <w:r w:rsidR="0090270E">
        <w:t>5</w:t>
      </w:r>
      <w:r w:rsidR="00037FFB">
        <w:t xml:space="preserve"> </w:t>
      </w:r>
      <w:r w:rsidR="00D40657">
        <w:t>Test Automation Pyramid</w:t>
      </w:r>
    </w:p>
    <w:p w14:paraId="18ED6A7B" w14:textId="77777777" w:rsidR="00D40657" w:rsidRDefault="00D40657" w:rsidP="00D40657">
      <w:r>
        <w:t>Lecture content</w:t>
      </w:r>
    </w:p>
    <w:p w14:paraId="671A9E9D" w14:textId="167C7B42" w:rsidR="00D40657" w:rsidRPr="00815063" w:rsidRDefault="00D40657" w:rsidP="00D40657">
      <w:pPr>
        <w:rPr>
          <w:i/>
        </w:rPr>
      </w:pPr>
      <w:r w:rsidRPr="00815063">
        <w:rPr>
          <w:i/>
        </w:rPr>
        <w:t xml:space="preserve">Slide: </w:t>
      </w:r>
      <w:r>
        <w:rPr>
          <w:i/>
        </w:rPr>
        <w:t>Test Automation Pyramid</w:t>
      </w:r>
    </w:p>
    <w:p w14:paraId="6597E530" w14:textId="33F5FBD1" w:rsidR="001131A6" w:rsidRDefault="00297DE1" w:rsidP="005E367D">
      <w:r>
        <w:t xml:space="preserve">Describe the purpose and scope of tests and checks at each level of the pyramid. </w:t>
      </w:r>
    </w:p>
    <w:p w14:paraId="059EB0EC" w14:textId="7ECA4F99" w:rsidR="00297DE1" w:rsidRDefault="00297DE1" w:rsidP="005E367D">
      <w:r>
        <w:t xml:space="preserve">Put it into context based on what you know about the way teams currently work in the organization. </w:t>
      </w:r>
    </w:p>
    <w:p w14:paraId="054022BF" w14:textId="0E9ABCA7" w:rsidR="00D40657" w:rsidRDefault="00916F6F" w:rsidP="00D40657">
      <w:pPr>
        <w:pStyle w:val="Heading3"/>
      </w:pPr>
      <w:r>
        <w:t>02:2</w:t>
      </w:r>
      <w:r w:rsidR="0090270E">
        <w:t>5</w:t>
      </w:r>
      <w:r w:rsidR="00D40657">
        <w:t>-</w:t>
      </w:r>
      <w:r w:rsidR="00305797">
        <w:t>02:55</w:t>
      </w:r>
      <w:r w:rsidR="00037FFB">
        <w:t xml:space="preserve"> </w:t>
      </w:r>
      <w:r w:rsidR="00D40657">
        <w:t>Continuous Delivery</w:t>
      </w:r>
    </w:p>
    <w:p w14:paraId="0881A3CD" w14:textId="77777777" w:rsidR="00D40657" w:rsidRDefault="00D40657" w:rsidP="00D40657">
      <w:r>
        <w:t>Lecture content</w:t>
      </w:r>
    </w:p>
    <w:p w14:paraId="70759B9A" w14:textId="71D4920A" w:rsidR="00D40657" w:rsidRPr="00815063" w:rsidRDefault="00D40657" w:rsidP="00D40657">
      <w:pPr>
        <w:rPr>
          <w:i/>
        </w:rPr>
      </w:pPr>
      <w:r w:rsidRPr="00815063">
        <w:rPr>
          <w:i/>
        </w:rPr>
        <w:t xml:space="preserve">Slide: </w:t>
      </w:r>
      <w:r>
        <w:rPr>
          <w:i/>
        </w:rPr>
        <w:t>Continuous Delivery</w:t>
      </w:r>
    </w:p>
    <w:p w14:paraId="057FC452" w14:textId="40CEF43A" w:rsidR="001E57CC" w:rsidRDefault="00297DE1" w:rsidP="005E367D">
      <w:r>
        <w:t xml:space="preserve">Describe the concept of Continuous Delivery (CD) and supporting concepts and practices like Continuous Integration, DevOps, automated deployment, feature toggles, dynamic infrastructure, Platform as a Service, elastic cloud, containerization, </w:t>
      </w:r>
      <w:r w:rsidR="002E129B">
        <w:t>canary deployment, blue/green deployment, configuration drift, and phoenix servers.</w:t>
      </w:r>
    </w:p>
    <w:p w14:paraId="1D605B9D" w14:textId="7134FC4B" w:rsidR="00322E8A" w:rsidRDefault="00322E8A" w:rsidP="005E367D">
      <w:r>
        <w:t xml:space="preserve">Briefly demonstrate the World's Smallest Bookstore application to show how it starts in Github and flows through various cloud-based services to end up in production on Heroku. </w:t>
      </w:r>
      <w:r w:rsidR="007C1DEB">
        <w:t>This will be the application they work with tomorrow, when they apply good practices to existing code.</w:t>
      </w:r>
    </w:p>
    <w:p w14:paraId="0A72E73B" w14:textId="77777777" w:rsidR="001E57CC" w:rsidRDefault="001E57CC" w:rsidP="005E367D"/>
    <w:p w14:paraId="5CFC3948" w14:textId="7B07425B" w:rsidR="00514FAE" w:rsidRDefault="00514FAE">
      <w:pPr>
        <w:spacing w:after="0" w:line="240" w:lineRule="auto"/>
        <w:contextualSpacing w:val="0"/>
        <w:rPr>
          <w:rFonts w:asciiTheme="majorHAnsi" w:eastAsiaTheme="majorEastAsia" w:hAnsiTheme="majorHAnsi" w:cstheme="majorBidi"/>
          <w:b/>
          <w:color w:val="000000" w:themeColor="text1"/>
          <w:spacing w:val="60"/>
          <w:sz w:val="44"/>
          <w:szCs w:val="32"/>
        </w:rPr>
      </w:pPr>
    </w:p>
    <w:p w14:paraId="38A73603" w14:textId="6D792E90" w:rsidR="006963A5" w:rsidRPr="00260727" w:rsidRDefault="006963A5" w:rsidP="000A0F23">
      <w:pPr>
        <w:pStyle w:val="Heading1"/>
      </w:pPr>
      <w:r w:rsidRPr="00260727">
        <w:lastRenderedPageBreak/>
        <w:t>Day 2 - Morning</w:t>
      </w:r>
    </w:p>
    <w:p w14:paraId="28871893" w14:textId="4CB4A8A3" w:rsidR="006017DA" w:rsidRDefault="006017DA" w:rsidP="006017DA">
      <w:pPr>
        <w:pStyle w:val="Heading3"/>
      </w:pPr>
      <w:r>
        <w:t>00:00-</w:t>
      </w:r>
      <w:r w:rsidR="00FF33AC">
        <w:t>02</w:t>
      </w:r>
      <w:r w:rsidR="00210BF1">
        <w:t>:00</w:t>
      </w:r>
      <w:r w:rsidR="00C35637">
        <w:t xml:space="preserve"> Refactoring</w:t>
      </w:r>
      <w:r w:rsidR="00A6709E">
        <w:t xml:space="preserve"> Kickstart </w:t>
      </w:r>
    </w:p>
    <w:p w14:paraId="350485D9" w14:textId="1ADD232B" w:rsidR="00A6709E" w:rsidRDefault="00A6709E" w:rsidP="00A6709E">
      <w:pPr>
        <w:rPr>
          <w:i/>
        </w:rPr>
      </w:pPr>
      <w:r w:rsidRPr="00431B11">
        <w:rPr>
          <w:i/>
        </w:rPr>
        <w:t xml:space="preserve">No slides </w:t>
      </w:r>
    </w:p>
    <w:p w14:paraId="711D89D0" w14:textId="52D912F7" w:rsidR="00635543" w:rsidRPr="00635543" w:rsidRDefault="00635543" w:rsidP="00635543">
      <w:pPr>
        <w:pStyle w:val="TextBody"/>
        <w:rPr>
          <w:rFonts w:asciiTheme="minorHAnsi" w:hAnsiTheme="minorHAnsi"/>
        </w:rPr>
      </w:pPr>
      <w:r>
        <w:rPr>
          <w:rFonts w:asciiTheme="minorHAnsi" w:hAnsiTheme="minorHAnsi"/>
        </w:rPr>
        <w:t xml:space="preserve">The Gilded Rose Refactoring Kata is one of the most popular </w:t>
      </w:r>
      <w:r w:rsidR="003E7313">
        <w:rPr>
          <w:rFonts w:asciiTheme="minorHAnsi" w:hAnsiTheme="minorHAnsi"/>
        </w:rPr>
        <w:t>refactoring katas. The scene is set in</w:t>
      </w:r>
      <w:r>
        <w:rPr>
          <w:rFonts w:asciiTheme="minorHAnsi" w:hAnsiTheme="minorHAnsi"/>
        </w:rPr>
        <w:t xml:space="preserve"> a fictional establishment in Stormwind City, a locale from the game World of Warcraft</w:t>
      </w:r>
      <w:r w:rsidR="00D67D30">
        <w:rPr>
          <w:rFonts w:asciiTheme="minorHAnsi" w:hAnsiTheme="minorHAnsi"/>
        </w:rPr>
        <w:t xml:space="preserve"> (see </w:t>
      </w:r>
      <w:r w:rsidR="00D67D30" w:rsidRPr="00D67D30">
        <w:rPr>
          <w:rFonts w:asciiTheme="minorHAnsi" w:hAnsiTheme="minorHAnsi"/>
        </w:rPr>
        <w:t>http://wowwiki.wikia.com/wiki/Gilded_Rose</w:t>
      </w:r>
      <w:r w:rsidR="00D67D30">
        <w:rPr>
          <w:rFonts w:asciiTheme="minorHAnsi" w:hAnsiTheme="minorHAnsi"/>
        </w:rPr>
        <w:t>)</w:t>
      </w:r>
      <w:r>
        <w:rPr>
          <w:rFonts w:asciiTheme="minorHAnsi" w:hAnsiTheme="minorHAnsi"/>
        </w:rPr>
        <w:t xml:space="preserve">. </w:t>
      </w:r>
      <w:r w:rsidR="003E7313">
        <w:rPr>
          <w:rFonts w:asciiTheme="minorHAnsi" w:hAnsiTheme="minorHAnsi"/>
        </w:rPr>
        <w:t xml:space="preserve">The gnarly code, however, is disturbingly real. </w:t>
      </w:r>
      <w:r>
        <w:rPr>
          <w:rFonts w:asciiTheme="minorHAnsi" w:hAnsiTheme="minorHAnsi"/>
        </w:rPr>
        <w:t xml:space="preserve">We're going to have the participants in the workshop tackle it without any preparation. </w:t>
      </w:r>
    </w:p>
    <w:p w14:paraId="13A0E22C" w14:textId="1B30533E" w:rsidR="00431B11" w:rsidRPr="00431B11" w:rsidRDefault="00431B11" w:rsidP="00A6709E">
      <w:pPr>
        <w:rPr>
          <w:b/>
        </w:rPr>
      </w:pPr>
      <w:r w:rsidRPr="00431B11">
        <w:rPr>
          <w:b/>
        </w:rPr>
        <w:t>Important: Before the first round...</w:t>
      </w:r>
    </w:p>
    <w:p w14:paraId="675408CD" w14:textId="69D493A0" w:rsidR="00431B11" w:rsidRDefault="00431B11" w:rsidP="00431B11">
      <w:pPr>
        <w:pStyle w:val="ListParagraph"/>
        <w:numPr>
          <w:ilvl w:val="0"/>
          <w:numId w:val="39"/>
        </w:numPr>
      </w:pPr>
      <w:r>
        <w:t>Don't explain anything about refactoring</w:t>
      </w:r>
    </w:p>
    <w:p w14:paraId="14DCDC57" w14:textId="5B3AC60E" w:rsidR="00431B11" w:rsidRDefault="00431B11" w:rsidP="00431B11">
      <w:pPr>
        <w:pStyle w:val="ListParagraph"/>
        <w:numPr>
          <w:ilvl w:val="0"/>
          <w:numId w:val="39"/>
        </w:numPr>
      </w:pPr>
      <w:r>
        <w:t>Don't ask participants anything about their previous experience with refactoring</w:t>
      </w:r>
    </w:p>
    <w:p w14:paraId="204DE4ED" w14:textId="21FA724A" w:rsidR="00431B11" w:rsidRDefault="00431B11" w:rsidP="00A6709E">
      <w:pPr>
        <w:pStyle w:val="ListParagraph"/>
        <w:numPr>
          <w:ilvl w:val="0"/>
          <w:numId w:val="39"/>
        </w:numPr>
      </w:pPr>
      <w:r>
        <w:t>Don't demonstrate refactoring</w:t>
      </w:r>
    </w:p>
    <w:p w14:paraId="309AF340" w14:textId="211A6A76" w:rsidR="00A6709E" w:rsidRDefault="00A6709E" w:rsidP="00A6709E">
      <w:r>
        <w:t>Have participants clone the Git repo for th</w:t>
      </w:r>
      <w:r w:rsidR="00431B11">
        <w:t>e Gilded Rose Refactoring Kata:</w:t>
      </w:r>
    </w:p>
    <w:p w14:paraId="12CFC66B" w14:textId="77777777" w:rsidR="00A6709E" w:rsidRDefault="00A6709E" w:rsidP="00A6709E"/>
    <w:p w14:paraId="228EA1B8" w14:textId="6704BBD1" w:rsidR="00A6709E" w:rsidRPr="00431B11" w:rsidRDefault="00DF3F10" w:rsidP="00A6709E">
      <w:pPr>
        <w:rPr>
          <w:rFonts w:ascii="Courier New" w:hAnsi="Courier New" w:cs="Courier New"/>
          <w:b/>
          <w:bCs/>
          <w:sz w:val="20"/>
          <w:szCs w:val="20"/>
        </w:rPr>
      </w:pPr>
      <w:r w:rsidRPr="00431B11">
        <w:rPr>
          <w:rFonts w:ascii="Courier New" w:hAnsi="Courier New" w:cs="Courier New"/>
          <w:b/>
          <w:bCs/>
          <w:sz w:val="20"/>
          <w:szCs w:val="20"/>
        </w:rPr>
        <w:t xml:space="preserve">git clone </w:t>
      </w:r>
      <w:r w:rsidR="00A6709E" w:rsidRPr="00431B11">
        <w:rPr>
          <w:rFonts w:ascii="Courier New" w:hAnsi="Courier New" w:cs="Courier New"/>
          <w:b/>
          <w:bCs/>
          <w:sz w:val="20"/>
          <w:szCs w:val="20"/>
        </w:rPr>
        <w:t>https://github.com/emilybache/GildedRose-Refactoring-Kata</w:t>
      </w:r>
      <w:r w:rsidRPr="00431B11">
        <w:rPr>
          <w:rFonts w:ascii="Courier New" w:hAnsi="Courier New" w:cs="Courier New"/>
          <w:b/>
          <w:bCs/>
          <w:sz w:val="20"/>
          <w:szCs w:val="20"/>
        </w:rPr>
        <w:t xml:space="preserve">.git </w:t>
      </w:r>
    </w:p>
    <w:p w14:paraId="5C7DF3F4" w14:textId="77777777" w:rsidR="00DF3F10" w:rsidRDefault="00DF3F10" w:rsidP="00A6709E"/>
    <w:p w14:paraId="3BA63B82" w14:textId="577106FC" w:rsidR="00DF3F10" w:rsidRDefault="00DF3F10" w:rsidP="00A6709E">
      <w:r>
        <w:t xml:space="preserve">The Java version is in subdirectory Java. </w:t>
      </w:r>
    </w:p>
    <w:p w14:paraId="7345CA5B" w14:textId="77777777" w:rsidR="00DF3F10" w:rsidRDefault="00DF3F10" w:rsidP="00A6709E"/>
    <w:p w14:paraId="2625CA30" w14:textId="5894ACDA" w:rsidR="00DF3F10" w:rsidRDefault="00DF3F10" w:rsidP="00A6709E">
      <w:r>
        <w:t>Have participants import the project into their IDE. They can see if it was installed correctly by running the unit tests:</w:t>
      </w:r>
    </w:p>
    <w:p w14:paraId="00585A81" w14:textId="77777777" w:rsidR="00DF3F10" w:rsidRDefault="00DF3F10" w:rsidP="00A6709E"/>
    <w:p w14:paraId="5AB8048E" w14:textId="1CDD59F9" w:rsidR="00DF3F10" w:rsidRPr="00431B11" w:rsidRDefault="00DF3F10" w:rsidP="00DF3F10">
      <w:pPr>
        <w:rPr>
          <w:rFonts w:ascii="Courier New" w:hAnsi="Courier New" w:cs="Courier New"/>
          <w:b/>
          <w:bCs/>
          <w:sz w:val="20"/>
          <w:szCs w:val="20"/>
        </w:rPr>
      </w:pPr>
      <w:r w:rsidRPr="00431B11">
        <w:rPr>
          <w:rFonts w:ascii="Courier New" w:hAnsi="Courier New" w:cs="Courier New"/>
          <w:b/>
          <w:bCs/>
          <w:sz w:val="20"/>
          <w:szCs w:val="20"/>
        </w:rPr>
        <w:t xml:space="preserve">mvn test </w:t>
      </w:r>
    </w:p>
    <w:p w14:paraId="6093B03F" w14:textId="77777777" w:rsidR="00DF3F10" w:rsidRDefault="00DF3F10" w:rsidP="00A6709E"/>
    <w:p w14:paraId="72D16D4F" w14:textId="3AFD55F0" w:rsidR="00DF3F10" w:rsidRDefault="00DF3F10" w:rsidP="00A6709E">
      <w:r>
        <w:t>They should see output like this:</w:t>
      </w:r>
    </w:p>
    <w:p w14:paraId="0D72EE9D" w14:textId="77777777" w:rsidR="00431B11" w:rsidRDefault="00431B11" w:rsidP="00A6709E"/>
    <w:p w14:paraId="0D38A3ED" w14:textId="742F5D18" w:rsidR="00431B11" w:rsidRPr="00431B11" w:rsidRDefault="00431B11" w:rsidP="00A6709E">
      <w:pPr>
        <w:rPr>
          <w:rFonts w:ascii="Courier New" w:hAnsi="Courier New" w:cs="Courier New"/>
          <w:b/>
          <w:bCs/>
          <w:sz w:val="20"/>
          <w:szCs w:val="20"/>
        </w:rPr>
      </w:pPr>
      <w:r w:rsidRPr="00431B11">
        <w:rPr>
          <w:rFonts w:ascii="Courier New" w:hAnsi="Courier New" w:cs="Courier New"/>
          <w:b/>
          <w:bCs/>
          <w:sz w:val="20"/>
          <w:szCs w:val="20"/>
        </w:rPr>
        <w:t>Failed tests:   foo(com.gildedrose.GildedRoseTest): expected:&lt;f[ixme&gt; but was:&lt;f[oo]&gt;</w:t>
      </w:r>
    </w:p>
    <w:p w14:paraId="50F578FD" w14:textId="77777777" w:rsidR="00431B11" w:rsidRPr="00431B11" w:rsidRDefault="00431B11" w:rsidP="00A6709E">
      <w:pPr>
        <w:rPr>
          <w:rFonts w:ascii="Courier New" w:hAnsi="Courier New" w:cs="Courier New"/>
          <w:b/>
          <w:bCs/>
          <w:sz w:val="20"/>
          <w:szCs w:val="20"/>
        </w:rPr>
      </w:pPr>
    </w:p>
    <w:p w14:paraId="58136418" w14:textId="7AF3C8A7" w:rsidR="00431B11" w:rsidRPr="00431B11" w:rsidRDefault="00431B11" w:rsidP="00A6709E">
      <w:pPr>
        <w:rPr>
          <w:rFonts w:ascii="Courier New" w:hAnsi="Courier New" w:cs="Courier New"/>
          <w:b/>
          <w:bCs/>
          <w:sz w:val="20"/>
          <w:szCs w:val="20"/>
        </w:rPr>
      </w:pPr>
      <w:r w:rsidRPr="00431B11">
        <w:rPr>
          <w:rFonts w:ascii="Courier New" w:hAnsi="Courier New" w:cs="Courier New"/>
          <w:b/>
          <w:bCs/>
          <w:sz w:val="20"/>
          <w:szCs w:val="20"/>
        </w:rPr>
        <w:t>Tests run: 1, Failures: 1, Errors: 0, Skipped: 0</w:t>
      </w:r>
    </w:p>
    <w:p w14:paraId="11BD570A" w14:textId="52E693E5" w:rsidR="006963A5" w:rsidRDefault="006545C7" w:rsidP="008C2F78">
      <w:pPr>
        <w:pStyle w:val="TextBody"/>
        <w:rPr>
          <w:rFonts w:asciiTheme="minorHAnsi" w:hAnsiTheme="minorHAnsi"/>
        </w:rPr>
      </w:pPr>
      <w:r>
        <w:rPr>
          <w:rFonts w:asciiTheme="minorHAnsi" w:hAnsiTheme="minorHAnsi"/>
        </w:rPr>
        <w:t>The requirements for the exercise are documented in the root directory of the downloaded project (not in the Java subdirectory) under the name GildeRoseRequirements.txt.</w:t>
      </w:r>
    </w:p>
    <w:p w14:paraId="4A30E901" w14:textId="590F5747" w:rsidR="00522D87" w:rsidRDefault="00522D87" w:rsidP="008C2F78">
      <w:pPr>
        <w:pStyle w:val="TextBody"/>
        <w:rPr>
          <w:rFonts w:asciiTheme="minorHAnsi" w:hAnsiTheme="minorHAnsi"/>
          <w:b/>
        </w:rPr>
      </w:pPr>
      <w:r w:rsidRPr="00522D87">
        <w:rPr>
          <w:rFonts w:asciiTheme="minorHAnsi" w:hAnsiTheme="minorHAnsi"/>
          <w:b/>
        </w:rPr>
        <w:t>Gilded Rose round 1</w:t>
      </w:r>
      <w:r w:rsidR="00B361D0">
        <w:rPr>
          <w:rFonts w:asciiTheme="minorHAnsi" w:hAnsiTheme="minorHAnsi"/>
          <w:b/>
        </w:rPr>
        <w:t xml:space="preserve"> (randori or in pairs)</w:t>
      </w:r>
    </w:p>
    <w:p w14:paraId="5195A388" w14:textId="51D02DD6" w:rsidR="00B361D0" w:rsidRDefault="00B361D0" w:rsidP="008C2F78">
      <w:pPr>
        <w:pStyle w:val="TextBody"/>
        <w:rPr>
          <w:rFonts w:asciiTheme="minorHAnsi" w:hAnsiTheme="minorHAnsi"/>
        </w:rPr>
      </w:pPr>
      <w:r>
        <w:rPr>
          <w:rFonts w:asciiTheme="minorHAnsi" w:hAnsiTheme="minorHAnsi"/>
          <w:b/>
        </w:rPr>
        <w:t xml:space="preserve">If using the randori format: </w:t>
      </w:r>
      <w:r w:rsidRPr="00B361D0">
        <w:rPr>
          <w:rFonts w:asciiTheme="minorHAnsi" w:hAnsiTheme="minorHAnsi"/>
        </w:rPr>
        <w:t>Read the requirement aloud to the group and solicit questions.</w:t>
      </w:r>
      <w:r>
        <w:rPr>
          <w:rFonts w:asciiTheme="minorHAnsi" w:hAnsiTheme="minorHAnsi"/>
          <w:b/>
        </w:rPr>
        <w:t xml:space="preserve"> </w:t>
      </w:r>
      <w:r w:rsidRPr="00B361D0">
        <w:rPr>
          <w:rFonts w:asciiTheme="minorHAnsi" w:hAnsiTheme="minorHAnsi"/>
        </w:rPr>
        <w:t>Don't spend more than about five minutes on this.</w:t>
      </w:r>
      <w:r>
        <w:rPr>
          <w:rFonts w:asciiTheme="minorHAnsi" w:hAnsiTheme="minorHAnsi"/>
        </w:rPr>
        <w:t xml:space="preserve"> Set the timer for 5 minutes and rotate someout out of the pair after each 5 minute interval. Let them work for 5 rounds (25 minutes). </w:t>
      </w:r>
    </w:p>
    <w:p w14:paraId="58BFD160" w14:textId="3B0F3F54" w:rsidR="00B361D0" w:rsidRDefault="00B361D0" w:rsidP="008C2F78">
      <w:pPr>
        <w:pStyle w:val="TextBody"/>
        <w:rPr>
          <w:rFonts w:asciiTheme="minorHAnsi" w:hAnsiTheme="minorHAnsi"/>
        </w:rPr>
      </w:pPr>
      <w:r w:rsidRPr="00B361D0">
        <w:rPr>
          <w:rFonts w:asciiTheme="minorHAnsi" w:hAnsiTheme="minorHAnsi"/>
          <w:b/>
        </w:rPr>
        <w:lastRenderedPageBreak/>
        <w:t>If using the pairing format:</w:t>
      </w:r>
      <w:r>
        <w:rPr>
          <w:rFonts w:asciiTheme="minorHAnsi" w:hAnsiTheme="minorHAnsi"/>
        </w:rPr>
        <w:t xml:space="preserve"> Give everyone five minutes to read over the requirements and discuss them with their partners. Set the timer for 12 minutes. After 12 minutes, rotate people around so that everyone is working with a different partner. Set the timer for another 12 minutes.</w:t>
      </w:r>
    </w:p>
    <w:p w14:paraId="52FD4365" w14:textId="17C13931" w:rsidR="00B361D0" w:rsidRPr="00B361D0" w:rsidRDefault="00B361D0" w:rsidP="008C2F78">
      <w:pPr>
        <w:pStyle w:val="TextBody"/>
        <w:rPr>
          <w:rFonts w:asciiTheme="minorHAnsi" w:hAnsiTheme="minorHAnsi"/>
          <w:b/>
        </w:rPr>
      </w:pPr>
      <w:r w:rsidRPr="00B361D0">
        <w:rPr>
          <w:rFonts w:asciiTheme="minorHAnsi" w:hAnsiTheme="minorHAnsi"/>
          <w:b/>
        </w:rPr>
        <w:t xml:space="preserve">Round 1 debrief </w:t>
      </w:r>
    </w:p>
    <w:p w14:paraId="3C94139D" w14:textId="40DD492E" w:rsidR="00B361D0" w:rsidRDefault="00B361D0" w:rsidP="008C2F78">
      <w:pPr>
        <w:pStyle w:val="TextBody"/>
        <w:rPr>
          <w:rFonts w:asciiTheme="minorHAnsi" w:hAnsiTheme="minorHAnsi"/>
        </w:rPr>
      </w:pPr>
      <w:r w:rsidRPr="00B361D0">
        <w:rPr>
          <w:rFonts w:asciiTheme="minorHAnsi" w:hAnsiTheme="minorHAnsi"/>
          <w:b/>
        </w:rPr>
        <w:t>If using the randori format:</w:t>
      </w:r>
      <w:r>
        <w:rPr>
          <w:rFonts w:asciiTheme="minorHAnsi" w:hAnsiTheme="minorHAnsi"/>
        </w:rPr>
        <w:t xml:space="preserve"> Walk through the code and discuss the results.</w:t>
      </w:r>
    </w:p>
    <w:p w14:paraId="6ABBC764" w14:textId="21E63840" w:rsidR="00B361D0" w:rsidRDefault="00B361D0" w:rsidP="008C2F78">
      <w:pPr>
        <w:pStyle w:val="TextBody"/>
        <w:rPr>
          <w:rFonts w:asciiTheme="minorHAnsi" w:hAnsiTheme="minorHAnsi"/>
        </w:rPr>
      </w:pPr>
      <w:r w:rsidRPr="00B361D0">
        <w:rPr>
          <w:rFonts w:asciiTheme="minorHAnsi" w:hAnsiTheme="minorHAnsi"/>
          <w:b/>
        </w:rPr>
        <w:t>If using the pairing format:</w:t>
      </w:r>
      <w:r>
        <w:rPr>
          <w:rFonts w:asciiTheme="minorHAnsi" w:hAnsiTheme="minorHAnsi"/>
        </w:rPr>
        <w:t xml:space="preserve"> Ask for two volunteer pairs (one at a time) to plug into the projector and show their code. Walk through the code and discuss the results.</w:t>
      </w:r>
    </w:p>
    <w:p w14:paraId="1808C5B8" w14:textId="2395EED9" w:rsidR="00B361D0" w:rsidRPr="00B361D0" w:rsidRDefault="00B361D0" w:rsidP="008C2F78">
      <w:pPr>
        <w:pStyle w:val="TextBody"/>
        <w:rPr>
          <w:rFonts w:asciiTheme="minorHAnsi" w:hAnsiTheme="minorHAnsi"/>
        </w:rPr>
      </w:pPr>
      <w:r>
        <w:rPr>
          <w:rFonts w:asciiTheme="minorHAnsi" w:hAnsiTheme="minorHAnsi"/>
        </w:rPr>
        <w:t xml:space="preserve">Ask the group what they thought was challenging about the exercise. </w:t>
      </w:r>
    </w:p>
    <w:p w14:paraId="32AE7237" w14:textId="522F4D2E" w:rsidR="00C35637" w:rsidRPr="00ED357A" w:rsidRDefault="00ED357A" w:rsidP="008C2F78">
      <w:pPr>
        <w:pStyle w:val="TextBody"/>
        <w:rPr>
          <w:rFonts w:asciiTheme="minorHAnsi" w:hAnsiTheme="minorHAnsi"/>
          <w:b/>
        </w:rPr>
      </w:pPr>
      <w:r w:rsidRPr="00ED357A">
        <w:rPr>
          <w:rFonts w:asciiTheme="minorHAnsi" w:hAnsiTheme="minorHAnsi"/>
          <w:b/>
        </w:rPr>
        <w:t>Lecture and demonstration</w:t>
      </w:r>
    </w:p>
    <w:p w14:paraId="3C0134B8" w14:textId="15504838" w:rsidR="0090241A" w:rsidRPr="009A1E11" w:rsidRDefault="009A1E11" w:rsidP="008C2F78">
      <w:pPr>
        <w:pStyle w:val="TextBody"/>
        <w:rPr>
          <w:rFonts w:asciiTheme="minorHAnsi" w:hAnsiTheme="minorHAnsi"/>
          <w:i/>
        </w:rPr>
      </w:pPr>
      <w:r w:rsidRPr="009A1E11">
        <w:rPr>
          <w:rFonts w:asciiTheme="minorHAnsi" w:hAnsiTheme="minorHAnsi"/>
          <w:i/>
        </w:rPr>
        <w:t>Slide: Working with existing code</w:t>
      </w:r>
    </w:p>
    <w:p w14:paraId="4DF15BA1" w14:textId="3FBD85DF" w:rsidR="0090241A" w:rsidRDefault="0090241A" w:rsidP="0090241A">
      <w:r>
        <w:t xml:space="preserve">Ways to get started with existing code. </w:t>
      </w:r>
    </w:p>
    <w:p w14:paraId="64C5A296" w14:textId="77777777" w:rsidR="0090241A" w:rsidRDefault="0090241A" w:rsidP="0090241A"/>
    <w:p w14:paraId="57301495" w14:textId="77777777" w:rsidR="00C5345A" w:rsidRPr="0090241A" w:rsidRDefault="00C5345A" w:rsidP="00C5345A">
      <w:pPr>
        <w:rPr>
          <w:i/>
        </w:rPr>
      </w:pPr>
      <w:r w:rsidRPr="0090241A">
        <w:rPr>
          <w:i/>
        </w:rPr>
        <w:t>Slide: The Squint Test</w:t>
      </w:r>
    </w:p>
    <w:p w14:paraId="6253E715" w14:textId="55F14B08" w:rsidR="00C966D9" w:rsidRPr="00C966D9" w:rsidRDefault="00C966D9" w:rsidP="0090241A">
      <w:r w:rsidRPr="00C966D9">
        <w:t>Info: https://www.youtube.com/watch?v=8bZh5LMaSmE</w:t>
      </w:r>
    </w:p>
    <w:p w14:paraId="20CF8349" w14:textId="77777777" w:rsidR="0090241A" w:rsidRDefault="0090241A" w:rsidP="0090241A">
      <w:r>
        <w:t xml:space="preserve">After Sandi Metz: Squint your eyes and look at the code. You're looking for changes in shape and changes in color. Changes in shape mean there are nested conditionals, which are always hard to reason about. Changes in color (in an IDE) mean the code is at different levels of abstraction, which is always hard to reason about. </w:t>
      </w:r>
    </w:p>
    <w:p w14:paraId="2CA80BE2" w14:textId="77777777" w:rsidR="0090241A" w:rsidRDefault="0090241A" w:rsidP="0090241A">
      <w:r>
        <w:t>Things to squint about:</w:t>
      </w:r>
    </w:p>
    <w:p w14:paraId="45DCA0D6" w14:textId="77777777" w:rsidR="0090241A" w:rsidRDefault="0090241A" w:rsidP="0090241A">
      <w:pPr>
        <w:pStyle w:val="ListParagraph"/>
        <w:numPr>
          <w:ilvl w:val="0"/>
          <w:numId w:val="40"/>
        </w:numPr>
      </w:pPr>
      <w:r>
        <w:t>if statements</w:t>
      </w:r>
    </w:p>
    <w:p w14:paraId="3C131360" w14:textId="77777777" w:rsidR="0090241A" w:rsidRDefault="0090241A" w:rsidP="0090241A">
      <w:pPr>
        <w:pStyle w:val="ListParagraph"/>
        <w:numPr>
          <w:ilvl w:val="0"/>
          <w:numId w:val="40"/>
        </w:numPr>
      </w:pPr>
      <w:r>
        <w:t xml:space="preserve">!= </w:t>
      </w:r>
    </w:p>
    <w:p w14:paraId="42DB175A" w14:textId="77777777" w:rsidR="0090241A" w:rsidRDefault="0090241A" w:rsidP="0090241A">
      <w:pPr>
        <w:pStyle w:val="ListParagraph"/>
        <w:numPr>
          <w:ilvl w:val="0"/>
          <w:numId w:val="40"/>
        </w:numPr>
      </w:pPr>
      <w:r>
        <w:t>!= with &amp;&amp;</w:t>
      </w:r>
    </w:p>
    <w:p w14:paraId="6A1BAA7D" w14:textId="77777777" w:rsidR="0090241A" w:rsidRDefault="0090241A" w:rsidP="0090241A">
      <w:pPr>
        <w:pStyle w:val="ListParagraph"/>
        <w:numPr>
          <w:ilvl w:val="0"/>
          <w:numId w:val="40"/>
        </w:numPr>
      </w:pPr>
      <w:r>
        <w:t xml:space="preserve">magic strings </w:t>
      </w:r>
    </w:p>
    <w:p w14:paraId="42687299" w14:textId="77777777" w:rsidR="0090241A" w:rsidRDefault="0090241A" w:rsidP="0090241A">
      <w:pPr>
        <w:pStyle w:val="ListParagraph"/>
        <w:numPr>
          <w:ilvl w:val="0"/>
          <w:numId w:val="40"/>
        </w:numPr>
      </w:pPr>
      <w:r>
        <w:t xml:space="preserve">magic numbers </w:t>
      </w:r>
    </w:p>
    <w:p w14:paraId="7AA6533B" w14:textId="6F0CCE84" w:rsidR="009A1E11" w:rsidRDefault="00C40AA4" w:rsidP="008C2F78">
      <w:pPr>
        <w:pStyle w:val="TextBody"/>
        <w:rPr>
          <w:rFonts w:asciiTheme="minorHAnsi" w:hAnsiTheme="minorHAnsi"/>
        </w:rPr>
      </w:pPr>
      <w:r>
        <w:rPr>
          <w:rFonts w:asciiTheme="minorHAnsi" w:hAnsiTheme="minorHAnsi"/>
        </w:rPr>
        <w:t xml:space="preserve">Also from Sandi Metz: People have a tendency to follow whatever pattern they see. Most people are afraid to add new objects, etc. The first impulse in changing the code is to look for a pattern similar to what we want to implement and add more code at that point. If the pattern is a good one, we get away with it. If the pattern is a bad one, we exacerbate the problem. </w:t>
      </w:r>
    </w:p>
    <w:p w14:paraId="49F8CDDA" w14:textId="4268267B" w:rsidR="00B361D0" w:rsidRPr="007F7ED7" w:rsidRDefault="00465C2C" w:rsidP="008C2F78">
      <w:pPr>
        <w:pStyle w:val="TextBody"/>
        <w:rPr>
          <w:rFonts w:asciiTheme="minorHAnsi" w:hAnsiTheme="minorHAnsi"/>
          <w:i/>
        </w:rPr>
      </w:pPr>
      <w:r w:rsidRPr="007F7ED7">
        <w:rPr>
          <w:rFonts w:asciiTheme="minorHAnsi" w:hAnsiTheme="minorHAnsi"/>
          <w:i/>
        </w:rPr>
        <w:t>Slide: Important!</w:t>
      </w:r>
    </w:p>
    <w:p w14:paraId="68FE07EC" w14:textId="4D24A7B6" w:rsidR="00B361D0" w:rsidRDefault="007F7ED7" w:rsidP="008C2F78">
      <w:pPr>
        <w:pStyle w:val="TextBody"/>
        <w:rPr>
          <w:rFonts w:asciiTheme="minorHAnsi" w:hAnsiTheme="minorHAnsi"/>
        </w:rPr>
      </w:pPr>
      <w:r>
        <w:rPr>
          <w:rFonts w:asciiTheme="minorHAnsi" w:hAnsiTheme="minorHAnsi"/>
        </w:rPr>
        <w:t xml:space="preserve">You don't have to understand the code in order to refactor it. Refactoring means changing the structure of code without changing its behavior. You can see and change structure without understanding the "meaning" or "purpose" of the application. </w:t>
      </w:r>
    </w:p>
    <w:p w14:paraId="1242CFC1" w14:textId="7D2989F1" w:rsidR="007F7ED7" w:rsidRPr="00E54D70" w:rsidRDefault="00D84E59" w:rsidP="008C2F78">
      <w:pPr>
        <w:pStyle w:val="TextBody"/>
        <w:rPr>
          <w:rFonts w:asciiTheme="minorHAnsi" w:hAnsiTheme="minorHAnsi"/>
          <w:i/>
        </w:rPr>
      </w:pPr>
      <w:r w:rsidRPr="00E54D70">
        <w:rPr>
          <w:rFonts w:asciiTheme="minorHAnsi" w:hAnsiTheme="minorHAnsi"/>
          <w:i/>
        </w:rPr>
        <w:lastRenderedPageBreak/>
        <w:t>Slide: Not Anna Karenina</w:t>
      </w:r>
    </w:p>
    <w:p w14:paraId="3D9DE441" w14:textId="6D4A5545" w:rsidR="00D84E59" w:rsidRDefault="00D84E59" w:rsidP="008C2F78">
      <w:pPr>
        <w:pStyle w:val="TextBody"/>
        <w:rPr>
          <w:rFonts w:asciiTheme="minorHAnsi" w:hAnsiTheme="minorHAnsi"/>
        </w:rPr>
      </w:pPr>
      <w:r>
        <w:rPr>
          <w:rFonts w:asciiTheme="minorHAnsi" w:hAnsiTheme="minorHAnsi"/>
        </w:rPr>
        <w:t xml:space="preserve">"Happy families are all alike; unhappy families are unhappy in their own way." (Leo Tolstoy, </w:t>
      </w:r>
      <w:r w:rsidRPr="00D84E59">
        <w:rPr>
          <w:rFonts w:asciiTheme="minorHAnsi" w:hAnsiTheme="minorHAnsi"/>
          <w:i/>
        </w:rPr>
        <w:t>Anna Karenina</w:t>
      </w:r>
      <w:r>
        <w:rPr>
          <w:rFonts w:asciiTheme="minorHAnsi" w:hAnsiTheme="minorHAnsi"/>
        </w:rPr>
        <w:t>).</w:t>
      </w:r>
    </w:p>
    <w:p w14:paraId="2828E267" w14:textId="4CF8F896" w:rsidR="007F7ED7" w:rsidRDefault="00D84E59" w:rsidP="008C2F78">
      <w:pPr>
        <w:pStyle w:val="TextBody"/>
        <w:rPr>
          <w:rFonts w:asciiTheme="minorHAnsi" w:hAnsiTheme="minorHAnsi"/>
        </w:rPr>
      </w:pPr>
      <w:r>
        <w:rPr>
          <w:rFonts w:asciiTheme="minorHAnsi" w:hAnsiTheme="minorHAnsi"/>
        </w:rPr>
        <w:t xml:space="preserve">Bad code is all alike; good code bases are good in their own way. When you can deal with any bad code, you can deal with all bad code. </w:t>
      </w:r>
    </w:p>
    <w:p w14:paraId="57B63918" w14:textId="53D8EC71" w:rsidR="00D84E59" w:rsidRPr="008E34D6" w:rsidRDefault="008E34D6" w:rsidP="008C2F78">
      <w:pPr>
        <w:pStyle w:val="TextBody"/>
        <w:rPr>
          <w:rFonts w:asciiTheme="minorHAnsi" w:hAnsiTheme="minorHAnsi"/>
          <w:i/>
        </w:rPr>
      </w:pPr>
      <w:r w:rsidRPr="008E34D6">
        <w:rPr>
          <w:rFonts w:asciiTheme="minorHAnsi" w:hAnsiTheme="minorHAnsi"/>
          <w:i/>
        </w:rPr>
        <w:t>Slide: The Golden Master</w:t>
      </w:r>
    </w:p>
    <w:p w14:paraId="04B91F78" w14:textId="5B781DC7" w:rsidR="00D84E59" w:rsidRDefault="008E34D6" w:rsidP="008C2F78">
      <w:pPr>
        <w:pStyle w:val="TextBody"/>
        <w:rPr>
          <w:rFonts w:asciiTheme="minorHAnsi" w:hAnsiTheme="minorHAnsi"/>
        </w:rPr>
      </w:pPr>
      <w:r>
        <w:rPr>
          <w:rFonts w:asciiTheme="minorHAnsi" w:hAnsiTheme="minorHAnsi"/>
        </w:rPr>
        <w:t xml:space="preserve">Switch to the code. Open src/test/java/com/gildedrose/TesttextFixture.java and show the code. Execute the code and show the output. Describe how you could extend this and use it as a crude check to be sure you haven't ruined everything as you proceed with refactoring. It's just one approach. It isn't required. </w:t>
      </w:r>
    </w:p>
    <w:p w14:paraId="52579E2D" w14:textId="12F6C051" w:rsidR="00A8714C" w:rsidRPr="00A8714C" w:rsidRDefault="00A8714C" w:rsidP="008C2F78">
      <w:pPr>
        <w:pStyle w:val="TextBody"/>
        <w:rPr>
          <w:rFonts w:asciiTheme="minorHAnsi" w:hAnsiTheme="minorHAnsi"/>
          <w:i/>
        </w:rPr>
      </w:pPr>
      <w:r w:rsidRPr="00A8714C">
        <w:rPr>
          <w:rFonts w:asciiTheme="minorHAnsi" w:hAnsiTheme="minorHAnsi"/>
          <w:i/>
        </w:rPr>
        <w:t>Slide: Finding Seams</w:t>
      </w:r>
    </w:p>
    <w:p w14:paraId="4004AF26" w14:textId="77777777" w:rsidR="00FC7974" w:rsidRDefault="00FC7974" w:rsidP="008C2F78">
      <w:pPr>
        <w:pStyle w:val="TextBody"/>
        <w:rPr>
          <w:rFonts w:asciiTheme="minorHAnsi" w:hAnsiTheme="minorHAnsi"/>
        </w:rPr>
      </w:pPr>
      <w:r>
        <w:rPr>
          <w:rFonts w:asciiTheme="minorHAnsi" w:hAnsiTheme="minorHAnsi"/>
        </w:rPr>
        <w:t xml:space="preserve">Switch to the slides. </w:t>
      </w:r>
    </w:p>
    <w:p w14:paraId="065C0349" w14:textId="0EC01E46" w:rsidR="00A8714C" w:rsidRDefault="00A8714C" w:rsidP="008C2F78">
      <w:pPr>
        <w:pStyle w:val="TextBody"/>
        <w:rPr>
          <w:rFonts w:asciiTheme="minorHAnsi" w:hAnsiTheme="minorHAnsi"/>
        </w:rPr>
      </w:pPr>
      <w:r>
        <w:rPr>
          <w:rFonts w:asciiTheme="minorHAnsi" w:hAnsiTheme="minorHAnsi"/>
        </w:rPr>
        <w:t xml:space="preserve">The idea of "seams" comes from Michael Feathers' book, </w:t>
      </w:r>
      <w:r w:rsidRPr="00A8714C">
        <w:rPr>
          <w:rFonts w:asciiTheme="minorHAnsi" w:hAnsiTheme="minorHAnsi"/>
          <w:i/>
        </w:rPr>
        <w:t>Working Effectively With Legacy Code</w:t>
      </w:r>
      <w:r>
        <w:rPr>
          <w:rFonts w:asciiTheme="minorHAnsi" w:hAnsiTheme="minorHAnsi"/>
        </w:rPr>
        <w:t xml:space="preserve"> (highly recommended). The metaphor is that if you ripped your clothes off, they would likely come apart wherever there are seams rather than in the middle of fabric panels. </w:t>
      </w:r>
      <w:r w:rsidR="002C685A">
        <w:rPr>
          <w:rFonts w:asciiTheme="minorHAnsi" w:hAnsiTheme="minorHAnsi"/>
        </w:rPr>
        <w:t xml:space="preserve">Code is the same way. It's easier to split it apart along its natural seams than it is to chop it up in a random way. </w:t>
      </w:r>
    </w:p>
    <w:p w14:paraId="02D5D5F4" w14:textId="34CD38B1" w:rsidR="002C685A" w:rsidRDefault="00FC7974" w:rsidP="008C2F78">
      <w:pPr>
        <w:pStyle w:val="TextBody"/>
        <w:rPr>
          <w:rFonts w:asciiTheme="minorHAnsi" w:hAnsiTheme="minorHAnsi"/>
        </w:rPr>
      </w:pPr>
      <w:r>
        <w:rPr>
          <w:rFonts w:asciiTheme="minorHAnsi" w:hAnsiTheme="minorHAnsi"/>
        </w:rPr>
        <w:t xml:space="preserve">Switch to the code. </w:t>
      </w:r>
    </w:p>
    <w:p w14:paraId="7B561242" w14:textId="757D818F" w:rsidR="00FC7974" w:rsidRDefault="00FC7974" w:rsidP="008C2F78">
      <w:pPr>
        <w:pStyle w:val="TextBody"/>
        <w:rPr>
          <w:rFonts w:asciiTheme="minorHAnsi" w:hAnsiTheme="minorHAnsi"/>
        </w:rPr>
      </w:pPr>
      <w:r>
        <w:rPr>
          <w:rFonts w:asciiTheme="minorHAnsi" w:hAnsiTheme="minorHAnsi"/>
        </w:rPr>
        <w:t xml:space="preserve">Show src/main/java/com/gildedrose/GildedRose.java. Walk through the code and ask participants where they see seams. Do an </w:t>
      </w:r>
      <w:r w:rsidRPr="00FC7974">
        <w:rPr>
          <w:rFonts w:asciiTheme="minorHAnsi" w:hAnsiTheme="minorHAnsi"/>
          <w:i/>
        </w:rPr>
        <w:t>extract method</w:t>
      </w:r>
      <w:r>
        <w:rPr>
          <w:rFonts w:asciiTheme="minorHAnsi" w:hAnsiTheme="minorHAnsi"/>
        </w:rPr>
        <w:t xml:space="preserve"> refactoring to pull something out, like an else block or whatever looks convenient to you. Explain what you're doing and why.</w:t>
      </w:r>
    </w:p>
    <w:p w14:paraId="71A17E53" w14:textId="35CD55AA" w:rsidR="008E34D6" w:rsidRDefault="00FC7974" w:rsidP="008C2F78">
      <w:pPr>
        <w:pStyle w:val="TextBody"/>
        <w:rPr>
          <w:rFonts w:asciiTheme="minorHAnsi" w:hAnsiTheme="minorHAnsi"/>
        </w:rPr>
      </w:pPr>
      <w:r>
        <w:rPr>
          <w:rFonts w:asciiTheme="minorHAnsi" w:hAnsiTheme="minorHAnsi"/>
        </w:rPr>
        <w:t xml:space="preserve">Switch to the slides. </w:t>
      </w:r>
    </w:p>
    <w:p w14:paraId="6AE03139" w14:textId="231FE3C2" w:rsidR="00FC7974" w:rsidRPr="004242CB" w:rsidRDefault="007333A8" w:rsidP="008C2F78">
      <w:pPr>
        <w:pStyle w:val="TextBody"/>
        <w:rPr>
          <w:rFonts w:asciiTheme="minorHAnsi" w:hAnsiTheme="minorHAnsi"/>
          <w:i/>
        </w:rPr>
      </w:pPr>
      <w:r w:rsidRPr="004242CB">
        <w:rPr>
          <w:rFonts w:asciiTheme="minorHAnsi" w:hAnsiTheme="minorHAnsi"/>
          <w:i/>
        </w:rPr>
        <w:t>Slide: Making Seams</w:t>
      </w:r>
    </w:p>
    <w:p w14:paraId="6B186D24" w14:textId="19714FB0" w:rsidR="007333A8" w:rsidRDefault="007333A8" w:rsidP="008C2F78">
      <w:pPr>
        <w:pStyle w:val="TextBody"/>
        <w:rPr>
          <w:rFonts w:asciiTheme="minorHAnsi" w:hAnsiTheme="minorHAnsi"/>
        </w:rPr>
      </w:pPr>
      <w:r>
        <w:rPr>
          <w:rFonts w:asciiTheme="minorHAnsi" w:hAnsiTheme="minorHAnsi"/>
        </w:rPr>
        <w:t xml:space="preserve">Sometimes it's hard to discern where the natural seams are in a long procedural routine. It's possible there aren't any natural seams. </w:t>
      </w:r>
    </w:p>
    <w:p w14:paraId="43F37B00" w14:textId="6887457F" w:rsidR="008E34D6" w:rsidRDefault="004242CB" w:rsidP="008C2F78">
      <w:pPr>
        <w:pStyle w:val="TextBody"/>
        <w:rPr>
          <w:rFonts w:asciiTheme="minorHAnsi" w:hAnsiTheme="minorHAnsi"/>
        </w:rPr>
      </w:pPr>
      <w:r>
        <w:rPr>
          <w:rFonts w:asciiTheme="minorHAnsi" w:hAnsiTheme="minorHAnsi"/>
        </w:rPr>
        <w:t>Switch to the code.</w:t>
      </w:r>
    </w:p>
    <w:p w14:paraId="2C342BF6" w14:textId="493E1E05" w:rsidR="004242CB" w:rsidRDefault="00903666" w:rsidP="008C2F78">
      <w:pPr>
        <w:pStyle w:val="TextBody"/>
        <w:rPr>
          <w:rFonts w:asciiTheme="minorHAnsi" w:hAnsiTheme="minorHAnsi"/>
        </w:rPr>
      </w:pPr>
      <w:r>
        <w:rPr>
          <w:rFonts w:asciiTheme="minorHAnsi" w:hAnsiTheme="minorHAnsi"/>
        </w:rPr>
        <w:t>Note that this much of the code:</w:t>
      </w:r>
    </w:p>
    <w:p w14:paraId="5FC7B5CD" w14:textId="77777777" w:rsidR="00903666" w:rsidRPr="00903666" w:rsidRDefault="00903666" w:rsidP="009036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Menlo" w:hAnsi="Menlo" w:cs="Menlo"/>
          <w:color w:val="A9B7C6"/>
        </w:rPr>
      </w:pPr>
      <w:r w:rsidRPr="00903666">
        <w:rPr>
          <w:rFonts w:ascii="Menlo" w:hAnsi="Menlo" w:cs="Menlo"/>
          <w:color w:val="CC7832"/>
        </w:rPr>
        <w:t xml:space="preserve">public void </w:t>
      </w:r>
      <w:r w:rsidRPr="00903666">
        <w:rPr>
          <w:rFonts w:ascii="Menlo" w:hAnsi="Menlo" w:cs="Menlo"/>
          <w:color w:val="FFC66D"/>
        </w:rPr>
        <w:t>updateQuality</w:t>
      </w:r>
      <w:r w:rsidRPr="00903666">
        <w:rPr>
          <w:rFonts w:ascii="Menlo" w:hAnsi="Menlo" w:cs="Menlo"/>
          <w:color w:val="A9B7C6"/>
        </w:rPr>
        <w:t>() {</w:t>
      </w:r>
      <w:r w:rsidRPr="00903666">
        <w:rPr>
          <w:rFonts w:ascii="Menlo" w:hAnsi="Menlo" w:cs="Menlo"/>
          <w:color w:val="A9B7C6"/>
        </w:rPr>
        <w:br/>
        <w:t xml:space="preserve">    </w:t>
      </w:r>
      <w:r w:rsidRPr="00903666">
        <w:rPr>
          <w:rFonts w:ascii="Menlo" w:hAnsi="Menlo" w:cs="Menlo"/>
          <w:color w:val="CC7832"/>
        </w:rPr>
        <w:t xml:space="preserve">for </w:t>
      </w:r>
      <w:r w:rsidRPr="00903666">
        <w:rPr>
          <w:rFonts w:ascii="Menlo" w:hAnsi="Menlo" w:cs="Menlo"/>
          <w:color w:val="A9B7C6"/>
        </w:rPr>
        <w:t>(</w:t>
      </w:r>
      <w:r w:rsidRPr="00903666">
        <w:rPr>
          <w:rFonts w:ascii="Menlo" w:hAnsi="Menlo" w:cs="Menlo"/>
          <w:color w:val="CC7832"/>
        </w:rPr>
        <w:t xml:space="preserve">int </w:t>
      </w:r>
      <w:r w:rsidRPr="00903666">
        <w:rPr>
          <w:rFonts w:ascii="Menlo" w:hAnsi="Menlo" w:cs="Menlo"/>
          <w:color w:val="A9B7C6"/>
        </w:rPr>
        <w:t xml:space="preserve">i = </w:t>
      </w:r>
      <w:r w:rsidRPr="00903666">
        <w:rPr>
          <w:rFonts w:ascii="Menlo" w:hAnsi="Menlo" w:cs="Menlo"/>
          <w:color w:val="6897BB"/>
        </w:rPr>
        <w:t>0</w:t>
      </w:r>
      <w:r w:rsidRPr="00903666">
        <w:rPr>
          <w:rFonts w:ascii="Menlo" w:hAnsi="Menlo" w:cs="Menlo"/>
          <w:color w:val="CC7832"/>
        </w:rPr>
        <w:t xml:space="preserve">; </w:t>
      </w:r>
      <w:r w:rsidRPr="00903666">
        <w:rPr>
          <w:rFonts w:ascii="Menlo" w:hAnsi="Menlo" w:cs="Menlo"/>
          <w:color w:val="A9B7C6"/>
        </w:rPr>
        <w:t xml:space="preserve">i &lt; </w:t>
      </w:r>
      <w:r w:rsidRPr="00903666">
        <w:rPr>
          <w:rFonts w:ascii="Menlo" w:hAnsi="Menlo" w:cs="Menlo"/>
          <w:color w:val="9876AA"/>
        </w:rPr>
        <w:t>items</w:t>
      </w:r>
      <w:r w:rsidRPr="00903666">
        <w:rPr>
          <w:rFonts w:ascii="Menlo" w:hAnsi="Menlo" w:cs="Menlo"/>
          <w:color w:val="A9B7C6"/>
        </w:rPr>
        <w:t>.</w:t>
      </w:r>
      <w:r w:rsidRPr="00903666">
        <w:rPr>
          <w:rFonts w:ascii="Menlo" w:hAnsi="Menlo" w:cs="Menlo"/>
          <w:color w:val="9876AA"/>
        </w:rPr>
        <w:t>length</w:t>
      </w:r>
      <w:r w:rsidRPr="00903666">
        <w:rPr>
          <w:rFonts w:ascii="Menlo" w:hAnsi="Menlo" w:cs="Menlo"/>
          <w:color w:val="CC7832"/>
        </w:rPr>
        <w:t xml:space="preserve">; </w:t>
      </w:r>
      <w:r w:rsidRPr="00903666">
        <w:rPr>
          <w:rFonts w:ascii="Menlo" w:hAnsi="Menlo" w:cs="Menlo"/>
          <w:color w:val="A9B7C6"/>
        </w:rPr>
        <w:t>i++) {</w:t>
      </w:r>
      <w:r w:rsidRPr="00903666">
        <w:rPr>
          <w:rFonts w:ascii="Menlo" w:hAnsi="Menlo" w:cs="Menlo"/>
          <w:color w:val="A9B7C6"/>
        </w:rPr>
        <w:br/>
        <w:t xml:space="preserve">        </w:t>
      </w:r>
      <w:r w:rsidRPr="00903666">
        <w:rPr>
          <w:rFonts w:ascii="Menlo" w:hAnsi="Menlo" w:cs="Menlo"/>
          <w:color w:val="CC7832"/>
        </w:rPr>
        <w:t xml:space="preserve">if </w:t>
      </w:r>
      <w:r w:rsidRPr="00903666">
        <w:rPr>
          <w:rFonts w:ascii="Menlo" w:hAnsi="Menlo" w:cs="Menlo"/>
          <w:color w:val="A9B7C6"/>
        </w:rPr>
        <w:t>(!</w:t>
      </w:r>
      <w:r w:rsidRPr="00903666">
        <w:rPr>
          <w:rFonts w:ascii="Menlo" w:hAnsi="Menlo" w:cs="Menlo"/>
          <w:color w:val="9876AA"/>
        </w:rPr>
        <w:t>items</w:t>
      </w:r>
      <w:r w:rsidRPr="00903666">
        <w:rPr>
          <w:rFonts w:ascii="Menlo" w:hAnsi="Menlo" w:cs="Menlo"/>
          <w:color w:val="A9B7C6"/>
        </w:rPr>
        <w:t>[i].</w:t>
      </w:r>
      <w:r w:rsidRPr="00903666">
        <w:rPr>
          <w:rFonts w:ascii="Menlo" w:hAnsi="Menlo" w:cs="Menlo"/>
          <w:color w:val="9876AA"/>
        </w:rPr>
        <w:t>name</w:t>
      </w:r>
      <w:r w:rsidRPr="00903666">
        <w:rPr>
          <w:rFonts w:ascii="Menlo" w:hAnsi="Menlo" w:cs="Menlo"/>
          <w:color w:val="A9B7C6"/>
        </w:rPr>
        <w:t>.equals(</w:t>
      </w:r>
      <w:r w:rsidRPr="00903666">
        <w:rPr>
          <w:rFonts w:ascii="Menlo" w:hAnsi="Menlo" w:cs="Menlo"/>
          <w:color w:val="6A8759"/>
        </w:rPr>
        <w:t>"Aged Brie"</w:t>
      </w:r>
      <w:r w:rsidRPr="00903666">
        <w:rPr>
          <w:rFonts w:ascii="Menlo" w:hAnsi="Menlo" w:cs="Menlo"/>
          <w:color w:val="A9B7C6"/>
        </w:rPr>
        <w:t>)</w:t>
      </w:r>
      <w:r w:rsidRPr="00903666">
        <w:rPr>
          <w:rFonts w:ascii="Menlo" w:hAnsi="Menlo" w:cs="Menlo"/>
          <w:color w:val="A9B7C6"/>
        </w:rPr>
        <w:br/>
        <w:t xml:space="preserve">                &amp;&amp; !</w:t>
      </w:r>
      <w:r w:rsidRPr="00903666">
        <w:rPr>
          <w:rFonts w:ascii="Menlo" w:hAnsi="Menlo" w:cs="Menlo"/>
          <w:color w:val="9876AA"/>
        </w:rPr>
        <w:t>items</w:t>
      </w:r>
      <w:r w:rsidRPr="00903666">
        <w:rPr>
          <w:rFonts w:ascii="Menlo" w:hAnsi="Menlo" w:cs="Menlo"/>
          <w:color w:val="A9B7C6"/>
        </w:rPr>
        <w:t>[i].</w:t>
      </w:r>
      <w:r w:rsidRPr="00903666">
        <w:rPr>
          <w:rFonts w:ascii="Menlo" w:hAnsi="Menlo" w:cs="Menlo"/>
          <w:color w:val="9876AA"/>
        </w:rPr>
        <w:t>name</w:t>
      </w:r>
      <w:r w:rsidRPr="00903666">
        <w:rPr>
          <w:rFonts w:ascii="Menlo" w:hAnsi="Menlo" w:cs="Menlo"/>
          <w:color w:val="A9B7C6"/>
        </w:rPr>
        <w:t>.equals(</w:t>
      </w:r>
      <w:r w:rsidRPr="00903666">
        <w:rPr>
          <w:rFonts w:ascii="Menlo" w:hAnsi="Menlo" w:cs="Menlo"/>
          <w:color w:val="6A8759"/>
        </w:rPr>
        <w:t>"Backstage passes to a TAFKAL80ETC concert"</w:t>
      </w:r>
      <w:r w:rsidRPr="00903666">
        <w:rPr>
          <w:rFonts w:ascii="Menlo" w:hAnsi="Menlo" w:cs="Menlo"/>
          <w:color w:val="A9B7C6"/>
        </w:rPr>
        <w:t>)) {</w:t>
      </w:r>
      <w:r w:rsidRPr="00903666">
        <w:rPr>
          <w:rFonts w:ascii="Menlo" w:hAnsi="Menlo" w:cs="Menlo"/>
          <w:color w:val="A9B7C6"/>
        </w:rPr>
        <w:br/>
      </w:r>
      <w:r w:rsidRPr="00903666">
        <w:rPr>
          <w:rFonts w:ascii="Menlo" w:hAnsi="Menlo" w:cs="Menlo"/>
          <w:color w:val="A9B7C6"/>
        </w:rPr>
        <w:lastRenderedPageBreak/>
        <w:t xml:space="preserve">            </w:t>
      </w:r>
      <w:r w:rsidRPr="00903666">
        <w:rPr>
          <w:rFonts w:ascii="Menlo" w:hAnsi="Menlo" w:cs="Menlo"/>
          <w:color w:val="CC7832"/>
        </w:rPr>
        <w:t xml:space="preserve">if </w:t>
      </w:r>
      <w:r w:rsidRPr="00903666">
        <w:rPr>
          <w:rFonts w:ascii="Menlo" w:hAnsi="Menlo" w:cs="Menlo"/>
          <w:color w:val="A9B7C6"/>
        </w:rPr>
        <w:t>(</w:t>
      </w:r>
      <w:r w:rsidRPr="00903666">
        <w:rPr>
          <w:rFonts w:ascii="Menlo" w:hAnsi="Menlo" w:cs="Menlo"/>
          <w:color w:val="9876AA"/>
        </w:rPr>
        <w:t>items</w:t>
      </w:r>
      <w:r w:rsidRPr="00903666">
        <w:rPr>
          <w:rFonts w:ascii="Menlo" w:hAnsi="Menlo" w:cs="Menlo"/>
          <w:color w:val="A9B7C6"/>
        </w:rPr>
        <w:t>[i].</w:t>
      </w:r>
      <w:r w:rsidRPr="00903666">
        <w:rPr>
          <w:rFonts w:ascii="Menlo" w:hAnsi="Menlo" w:cs="Menlo"/>
          <w:color w:val="9876AA"/>
        </w:rPr>
        <w:t xml:space="preserve">quality </w:t>
      </w:r>
      <w:r w:rsidRPr="00903666">
        <w:rPr>
          <w:rFonts w:ascii="Menlo" w:hAnsi="Menlo" w:cs="Menlo"/>
          <w:color w:val="A9B7C6"/>
        </w:rPr>
        <w:t xml:space="preserve">&gt; </w:t>
      </w:r>
      <w:r w:rsidRPr="00903666">
        <w:rPr>
          <w:rFonts w:ascii="Menlo" w:hAnsi="Menlo" w:cs="Menlo"/>
          <w:color w:val="6897BB"/>
        </w:rPr>
        <w:t>0</w:t>
      </w:r>
      <w:r w:rsidRPr="00903666">
        <w:rPr>
          <w:rFonts w:ascii="Menlo" w:hAnsi="Menlo" w:cs="Menlo"/>
          <w:color w:val="A9B7C6"/>
        </w:rPr>
        <w:t>) {</w:t>
      </w:r>
      <w:r w:rsidRPr="00903666">
        <w:rPr>
          <w:rFonts w:ascii="Menlo" w:hAnsi="Menlo" w:cs="Menlo"/>
          <w:color w:val="A9B7C6"/>
        </w:rPr>
        <w:br/>
        <w:t xml:space="preserve">                </w:t>
      </w:r>
      <w:r w:rsidRPr="00903666">
        <w:rPr>
          <w:rFonts w:ascii="Menlo" w:hAnsi="Menlo" w:cs="Menlo"/>
          <w:color w:val="CC7832"/>
        </w:rPr>
        <w:t xml:space="preserve">if </w:t>
      </w:r>
      <w:r w:rsidRPr="00903666">
        <w:rPr>
          <w:rFonts w:ascii="Menlo" w:hAnsi="Menlo" w:cs="Menlo"/>
          <w:color w:val="A9B7C6"/>
        </w:rPr>
        <w:t>(!</w:t>
      </w:r>
      <w:r w:rsidRPr="00903666">
        <w:rPr>
          <w:rFonts w:ascii="Menlo" w:hAnsi="Menlo" w:cs="Menlo"/>
          <w:color w:val="9876AA"/>
        </w:rPr>
        <w:t>items</w:t>
      </w:r>
      <w:r w:rsidRPr="00903666">
        <w:rPr>
          <w:rFonts w:ascii="Menlo" w:hAnsi="Menlo" w:cs="Menlo"/>
          <w:color w:val="A9B7C6"/>
        </w:rPr>
        <w:t>[i].</w:t>
      </w:r>
      <w:r w:rsidRPr="00903666">
        <w:rPr>
          <w:rFonts w:ascii="Menlo" w:hAnsi="Menlo" w:cs="Menlo"/>
          <w:color w:val="9876AA"/>
        </w:rPr>
        <w:t>name</w:t>
      </w:r>
      <w:r w:rsidRPr="00903666">
        <w:rPr>
          <w:rFonts w:ascii="Menlo" w:hAnsi="Menlo" w:cs="Menlo"/>
          <w:color w:val="A9B7C6"/>
        </w:rPr>
        <w:t>.equals(</w:t>
      </w:r>
      <w:r w:rsidRPr="00903666">
        <w:rPr>
          <w:rFonts w:ascii="Menlo" w:hAnsi="Menlo" w:cs="Menlo"/>
          <w:color w:val="6A8759"/>
        </w:rPr>
        <w:t>"Sulfuras, Hand of Ragnaros"</w:t>
      </w:r>
      <w:r w:rsidRPr="00903666">
        <w:rPr>
          <w:rFonts w:ascii="Menlo" w:hAnsi="Menlo" w:cs="Menlo"/>
          <w:color w:val="A9B7C6"/>
        </w:rPr>
        <w:t>)) {</w:t>
      </w:r>
      <w:r w:rsidRPr="00903666">
        <w:rPr>
          <w:rFonts w:ascii="Menlo" w:hAnsi="Menlo" w:cs="Menlo"/>
          <w:color w:val="A9B7C6"/>
        </w:rPr>
        <w:br/>
        <w:t xml:space="preserve">                    </w:t>
      </w:r>
      <w:r w:rsidRPr="00903666">
        <w:rPr>
          <w:rFonts w:ascii="Menlo" w:hAnsi="Menlo" w:cs="Menlo"/>
          <w:color w:val="9876AA"/>
        </w:rPr>
        <w:t>items</w:t>
      </w:r>
      <w:r w:rsidRPr="00903666">
        <w:rPr>
          <w:rFonts w:ascii="Menlo" w:hAnsi="Menlo" w:cs="Menlo"/>
          <w:color w:val="A9B7C6"/>
        </w:rPr>
        <w:t>[i].</w:t>
      </w:r>
      <w:r w:rsidRPr="00903666">
        <w:rPr>
          <w:rFonts w:ascii="Menlo" w:hAnsi="Menlo" w:cs="Menlo"/>
          <w:color w:val="9876AA"/>
        </w:rPr>
        <w:t xml:space="preserve">quality </w:t>
      </w:r>
      <w:r w:rsidRPr="00903666">
        <w:rPr>
          <w:rFonts w:ascii="Menlo" w:hAnsi="Menlo" w:cs="Menlo"/>
          <w:color w:val="A9B7C6"/>
        </w:rPr>
        <w:t xml:space="preserve">= </w:t>
      </w:r>
      <w:r w:rsidRPr="00903666">
        <w:rPr>
          <w:rFonts w:ascii="Menlo" w:hAnsi="Menlo" w:cs="Menlo"/>
          <w:color w:val="9876AA"/>
        </w:rPr>
        <w:t>items</w:t>
      </w:r>
      <w:r w:rsidRPr="00903666">
        <w:rPr>
          <w:rFonts w:ascii="Menlo" w:hAnsi="Menlo" w:cs="Menlo"/>
          <w:color w:val="A9B7C6"/>
        </w:rPr>
        <w:t>[i].</w:t>
      </w:r>
      <w:r w:rsidRPr="00903666">
        <w:rPr>
          <w:rFonts w:ascii="Menlo" w:hAnsi="Menlo" w:cs="Menlo"/>
          <w:color w:val="9876AA"/>
        </w:rPr>
        <w:t xml:space="preserve">quality </w:t>
      </w:r>
      <w:r w:rsidRPr="00903666">
        <w:rPr>
          <w:rFonts w:ascii="Menlo" w:hAnsi="Menlo" w:cs="Menlo"/>
          <w:color w:val="A9B7C6"/>
        </w:rPr>
        <w:t xml:space="preserve">- </w:t>
      </w:r>
      <w:r w:rsidRPr="00903666">
        <w:rPr>
          <w:rFonts w:ascii="Menlo" w:hAnsi="Menlo" w:cs="Menlo"/>
          <w:color w:val="6897BB"/>
        </w:rPr>
        <w:t>1</w:t>
      </w:r>
      <w:r w:rsidRPr="00903666">
        <w:rPr>
          <w:rFonts w:ascii="Menlo" w:hAnsi="Menlo" w:cs="Menlo"/>
          <w:color w:val="CC7832"/>
        </w:rPr>
        <w:t>;</w:t>
      </w:r>
      <w:r w:rsidRPr="00903666">
        <w:rPr>
          <w:rFonts w:ascii="Menlo" w:hAnsi="Menlo" w:cs="Menlo"/>
          <w:color w:val="CC7832"/>
        </w:rPr>
        <w:br/>
        <w:t xml:space="preserve">                </w:t>
      </w:r>
      <w:r w:rsidRPr="00903666">
        <w:rPr>
          <w:rFonts w:ascii="Menlo" w:hAnsi="Menlo" w:cs="Menlo"/>
          <w:color w:val="A9B7C6"/>
        </w:rPr>
        <w:t>}</w:t>
      </w:r>
      <w:r w:rsidRPr="00903666">
        <w:rPr>
          <w:rFonts w:ascii="Menlo" w:hAnsi="Menlo" w:cs="Menlo"/>
          <w:color w:val="A9B7C6"/>
        </w:rPr>
        <w:br/>
        <w:t xml:space="preserve">            }</w:t>
      </w:r>
    </w:p>
    <w:p w14:paraId="2428B896" w14:textId="77777777" w:rsidR="00903666" w:rsidRDefault="00903666" w:rsidP="008C2F78">
      <w:pPr>
        <w:pStyle w:val="TextBody"/>
        <w:rPr>
          <w:rFonts w:asciiTheme="minorHAnsi" w:hAnsiTheme="minorHAnsi"/>
        </w:rPr>
      </w:pPr>
    </w:p>
    <w:p w14:paraId="0B967050" w14:textId="6779D011" w:rsidR="00903666" w:rsidRDefault="0069061E" w:rsidP="008C2F78">
      <w:pPr>
        <w:pStyle w:val="TextBody"/>
        <w:rPr>
          <w:rFonts w:asciiTheme="minorHAnsi" w:hAnsiTheme="minorHAnsi"/>
        </w:rPr>
      </w:pPr>
      <w:r>
        <w:rPr>
          <w:rFonts w:asciiTheme="minorHAnsi" w:hAnsiTheme="minorHAnsi"/>
        </w:rPr>
        <w:t xml:space="preserve">looks like "Aged Brie," "Backstage passes," and "Sulfurus" appear to be special in some way. Otherwise, quality is decremented by one each cycle. </w:t>
      </w:r>
    </w:p>
    <w:p w14:paraId="47300D8B" w14:textId="06778BB0" w:rsidR="0069061E" w:rsidRDefault="0069061E" w:rsidP="008C2F78">
      <w:pPr>
        <w:pStyle w:val="TextBody"/>
        <w:rPr>
          <w:rFonts w:asciiTheme="minorHAnsi" w:hAnsiTheme="minorHAnsi"/>
        </w:rPr>
      </w:pPr>
      <w:r>
        <w:rPr>
          <w:rFonts w:asciiTheme="minorHAnsi" w:hAnsiTheme="minorHAnsi"/>
        </w:rPr>
        <w:t>So we could write a test case, modeled on the existing one, for a single Item that isn't one of the special ones, and see if its quality is decremented by one:</w:t>
      </w:r>
    </w:p>
    <w:p w14:paraId="101DB976" w14:textId="77777777" w:rsidR="0069061E" w:rsidRDefault="0069061E" w:rsidP="0069061E">
      <w:pPr>
        <w:pStyle w:val="HTMLPreformatted"/>
        <w:shd w:val="clear" w:color="auto" w:fill="2B2B2B"/>
        <w:rPr>
          <w:rFonts w:ascii="Menlo" w:hAnsi="Menlo" w:cs="Menlo"/>
          <w:color w:val="A9B7C6"/>
          <w:sz w:val="24"/>
          <w:szCs w:val="24"/>
        </w:rPr>
      </w:pPr>
      <w:r>
        <w:rPr>
          <w:rFonts w:ascii="Menlo" w:hAnsi="Menlo" w:cs="Menlo"/>
          <w:color w:val="BBB529"/>
          <w:sz w:val="24"/>
          <w:szCs w:val="24"/>
        </w:rPr>
        <w:t>@Test</w:t>
      </w:r>
      <w:r>
        <w:rPr>
          <w:rFonts w:ascii="Menlo" w:hAnsi="Menlo" w:cs="Menlo"/>
          <w:color w:val="BBB529"/>
          <w:sz w:val="24"/>
          <w:szCs w:val="24"/>
        </w:rPr>
        <w:br/>
      </w:r>
      <w:r>
        <w:rPr>
          <w:rFonts w:ascii="Menlo" w:hAnsi="Menlo" w:cs="Menlo"/>
          <w:color w:val="CC7832"/>
          <w:sz w:val="24"/>
          <w:szCs w:val="24"/>
        </w:rPr>
        <w:t xml:space="preserve">public void </w:t>
      </w:r>
      <w:r>
        <w:rPr>
          <w:rFonts w:ascii="Menlo" w:hAnsi="Menlo" w:cs="Menlo"/>
          <w:color w:val="FFC66D"/>
          <w:sz w:val="24"/>
          <w:szCs w:val="24"/>
        </w:rPr>
        <w:t>qualityDecrementsByOne</w:t>
      </w:r>
      <w:r>
        <w:rPr>
          <w:rFonts w:ascii="Menlo" w:hAnsi="Menlo" w:cs="Menlo"/>
          <w:color w:val="A9B7C6"/>
          <w:sz w:val="24"/>
          <w:szCs w:val="24"/>
        </w:rPr>
        <w:t>() {</w:t>
      </w:r>
      <w:r>
        <w:rPr>
          <w:rFonts w:ascii="Menlo" w:hAnsi="Menlo" w:cs="Menlo"/>
          <w:color w:val="A9B7C6"/>
          <w:sz w:val="24"/>
          <w:szCs w:val="24"/>
        </w:rPr>
        <w:br/>
        <w:t xml:space="preserve">    Item[] items = </w:t>
      </w:r>
      <w:r>
        <w:rPr>
          <w:rFonts w:ascii="Menlo" w:hAnsi="Menlo" w:cs="Menlo"/>
          <w:color w:val="CC7832"/>
          <w:sz w:val="24"/>
          <w:szCs w:val="24"/>
        </w:rPr>
        <w:t xml:space="preserve">new </w:t>
      </w:r>
      <w:r>
        <w:rPr>
          <w:rFonts w:ascii="Menlo" w:hAnsi="Menlo" w:cs="Menlo"/>
          <w:color w:val="A9B7C6"/>
          <w:sz w:val="24"/>
          <w:szCs w:val="24"/>
        </w:rPr>
        <w:t>Item[] {</w:t>
      </w:r>
      <w:r>
        <w:rPr>
          <w:rFonts w:ascii="Menlo" w:hAnsi="Menlo" w:cs="Menlo"/>
          <w:color w:val="A9B7C6"/>
          <w:sz w:val="24"/>
          <w:szCs w:val="24"/>
        </w:rPr>
        <w:br/>
        <w:t xml:space="preserve">            </w:t>
      </w:r>
      <w:r>
        <w:rPr>
          <w:rFonts w:ascii="Menlo" w:hAnsi="Menlo" w:cs="Menlo"/>
          <w:color w:val="CC7832"/>
          <w:sz w:val="24"/>
          <w:szCs w:val="24"/>
        </w:rPr>
        <w:t xml:space="preserve">new </w:t>
      </w:r>
      <w:r>
        <w:rPr>
          <w:rFonts w:ascii="Menlo" w:hAnsi="Menlo" w:cs="Menlo"/>
          <w:color w:val="A9B7C6"/>
          <w:sz w:val="24"/>
          <w:szCs w:val="24"/>
        </w:rPr>
        <w:t>Item(</w:t>
      </w:r>
      <w:r>
        <w:rPr>
          <w:rFonts w:ascii="Menlo" w:hAnsi="Menlo" w:cs="Menlo"/>
          <w:color w:val="6A8759"/>
          <w:sz w:val="24"/>
          <w:szCs w:val="24"/>
        </w:rPr>
        <w:t>"foo"</w:t>
      </w:r>
      <w:r>
        <w:rPr>
          <w:rFonts w:ascii="Menlo" w:hAnsi="Menlo" w:cs="Menlo"/>
          <w:color w:val="CC7832"/>
          <w:sz w:val="24"/>
          <w:szCs w:val="24"/>
        </w:rPr>
        <w:t xml:space="preserve">, </w:t>
      </w:r>
      <w:r>
        <w:rPr>
          <w:rFonts w:ascii="Menlo" w:hAnsi="Menlo" w:cs="Menlo"/>
          <w:color w:val="6897BB"/>
          <w:sz w:val="24"/>
          <w:szCs w:val="24"/>
        </w:rPr>
        <w:t>2</w:t>
      </w:r>
      <w:r>
        <w:rPr>
          <w:rFonts w:ascii="Menlo" w:hAnsi="Menlo" w:cs="Menlo"/>
          <w:color w:val="CC7832"/>
          <w:sz w:val="24"/>
          <w:szCs w:val="24"/>
        </w:rPr>
        <w:t xml:space="preserve">, </w:t>
      </w:r>
      <w:r>
        <w:rPr>
          <w:rFonts w:ascii="Menlo" w:hAnsi="Menlo" w:cs="Menlo"/>
          <w:color w:val="6897BB"/>
          <w:sz w:val="24"/>
          <w:szCs w:val="24"/>
        </w:rPr>
        <w:t>50</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GildedRose app = </w:t>
      </w:r>
      <w:r>
        <w:rPr>
          <w:rFonts w:ascii="Menlo" w:hAnsi="Menlo" w:cs="Menlo"/>
          <w:color w:val="CC7832"/>
          <w:sz w:val="24"/>
          <w:szCs w:val="24"/>
        </w:rPr>
        <w:t xml:space="preserve">new </w:t>
      </w:r>
      <w:r>
        <w:rPr>
          <w:rFonts w:ascii="Menlo" w:hAnsi="Menlo" w:cs="Menlo"/>
          <w:color w:val="A9B7C6"/>
          <w:sz w:val="24"/>
          <w:szCs w:val="24"/>
        </w:rPr>
        <w:t>GildedRose(items)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app.updateQuality()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A9B7C6"/>
          <w:sz w:val="24"/>
          <w:szCs w:val="24"/>
        </w:rPr>
        <w:t>assertEquals</w:t>
      </w:r>
      <w:r>
        <w:rPr>
          <w:rFonts w:ascii="Menlo" w:hAnsi="Menlo" w:cs="Menlo"/>
          <w:color w:val="A9B7C6"/>
          <w:sz w:val="24"/>
          <w:szCs w:val="24"/>
        </w:rPr>
        <w:t>(</w:t>
      </w:r>
      <w:r>
        <w:rPr>
          <w:rFonts w:ascii="Menlo" w:hAnsi="Menlo" w:cs="Menlo"/>
          <w:color w:val="6897BB"/>
          <w:sz w:val="24"/>
          <w:szCs w:val="24"/>
        </w:rPr>
        <w:t>49</w:t>
      </w:r>
      <w:r>
        <w:rPr>
          <w:rFonts w:ascii="Menlo" w:hAnsi="Menlo" w:cs="Menlo"/>
          <w:color w:val="CC7832"/>
          <w:sz w:val="24"/>
          <w:szCs w:val="24"/>
        </w:rPr>
        <w:t xml:space="preserve">, </w:t>
      </w:r>
      <w:r>
        <w:rPr>
          <w:rFonts w:ascii="Menlo" w:hAnsi="Menlo" w:cs="Menlo"/>
          <w:color w:val="A9B7C6"/>
          <w:sz w:val="24"/>
          <w:szCs w:val="24"/>
        </w:rPr>
        <w:t>items[</w:t>
      </w:r>
      <w:r>
        <w:rPr>
          <w:rFonts w:ascii="Menlo" w:hAnsi="Menlo" w:cs="Menlo"/>
          <w:color w:val="6897BB"/>
          <w:sz w:val="24"/>
          <w:szCs w:val="24"/>
        </w:rPr>
        <w:t>0</w:t>
      </w:r>
      <w:r>
        <w:rPr>
          <w:rFonts w:ascii="Menlo" w:hAnsi="Menlo" w:cs="Menlo"/>
          <w:color w:val="A9B7C6"/>
          <w:sz w:val="24"/>
          <w:szCs w:val="24"/>
        </w:rPr>
        <w:t>].</w:t>
      </w:r>
      <w:r>
        <w:rPr>
          <w:rFonts w:ascii="Menlo" w:hAnsi="Menlo" w:cs="Menlo"/>
          <w:color w:val="9876AA"/>
          <w:sz w:val="24"/>
          <w:szCs w:val="24"/>
        </w:rPr>
        <w:t>quality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w:t>
      </w:r>
    </w:p>
    <w:p w14:paraId="19846085" w14:textId="77777777" w:rsidR="0069061E" w:rsidRDefault="0069061E" w:rsidP="008C2F78">
      <w:pPr>
        <w:pStyle w:val="TextBody"/>
        <w:rPr>
          <w:rFonts w:asciiTheme="minorHAnsi" w:hAnsiTheme="minorHAnsi"/>
        </w:rPr>
      </w:pPr>
    </w:p>
    <w:p w14:paraId="5F60A1E8" w14:textId="67D7AB8D" w:rsidR="0069061E" w:rsidRDefault="0069061E" w:rsidP="008C2F78">
      <w:pPr>
        <w:pStyle w:val="TextBody"/>
        <w:rPr>
          <w:rFonts w:asciiTheme="minorHAnsi" w:hAnsiTheme="minorHAnsi"/>
        </w:rPr>
      </w:pPr>
      <w:r>
        <w:rPr>
          <w:rFonts w:asciiTheme="minorHAnsi" w:hAnsiTheme="minorHAnsi"/>
        </w:rPr>
        <w:t>That passes. So, we've made our own "seam" and we've started to get tests around the existing code. This is only one approach and isn't required.</w:t>
      </w:r>
    </w:p>
    <w:p w14:paraId="7269E0B3" w14:textId="7E5D0838" w:rsidR="007F48B8" w:rsidRDefault="007F48B8" w:rsidP="008C2F78">
      <w:pPr>
        <w:pStyle w:val="TextBody"/>
        <w:rPr>
          <w:rFonts w:asciiTheme="minorHAnsi" w:hAnsiTheme="minorHAnsi"/>
        </w:rPr>
      </w:pPr>
      <w:r>
        <w:rPr>
          <w:rFonts w:asciiTheme="minorHAnsi" w:hAnsiTheme="minorHAnsi"/>
        </w:rPr>
        <w:t>One of the most fundamental software design principles is DRY - don't repeat yourself. The idea is to minimize the amount of duplicate code in the system. Sometimes we relax that rule in the name of performance or clarity, but most of us have a deeply-ingrained instict to eliminate duplication the moment we see it.</w:t>
      </w:r>
    </w:p>
    <w:p w14:paraId="7D8BFC5A" w14:textId="5211528A" w:rsidR="007F48B8" w:rsidRDefault="007F48B8" w:rsidP="008C2F78">
      <w:pPr>
        <w:pStyle w:val="TextBody"/>
        <w:rPr>
          <w:rFonts w:asciiTheme="minorHAnsi" w:hAnsiTheme="minorHAnsi"/>
        </w:rPr>
      </w:pPr>
      <w:r>
        <w:rPr>
          <w:rFonts w:asciiTheme="minorHAnsi" w:hAnsiTheme="minorHAnsi"/>
        </w:rPr>
        <w:t xml:space="preserve">When we're in the midst of refactoring and writing test cases to explore the current behavior of an existing code base, duplication can be helpful. It can help expose the underlying algorithm that's hiding in a mass of conditional logic. So we want to refrain from "cleaning up" the duplication too early. </w:t>
      </w:r>
    </w:p>
    <w:p w14:paraId="28976CBB" w14:textId="442855DB" w:rsidR="00C64469" w:rsidRDefault="00C64469" w:rsidP="008C2F78">
      <w:pPr>
        <w:pStyle w:val="TextBody"/>
        <w:rPr>
          <w:rFonts w:asciiTheme="minorHAnsi" w:hAnsiTheme="minorHAnsi"/>
        </w:rPr>
      </w:pPr>
      <w:r>
        <w:rPr>
          <w:rFonts w:asciiTheme="minorHAnsi" w:hAnsiTheme="minorHAnsi"/>
        </w:rPr>
        <w:t>Switch to the slides</w:t>
      </w:r>
    </w:p>
    <w:p w14:paraId="543303DF" w14:textId="78F985C8" w:rsidR="00C64469" w:rsidRPr="00C64469" w:rsidRDefault="00C64469" w:rsidP="008C2F78">
      <w:pPr>
        <w:pStyle w:val="TextBody"/>
        <w:rPr>
          <w:rFonts w:asciiTheme="minorHAnsi" w:hAnsiTheme="minorHAnsi"/>
          <w:i/>
        </w:rPr>
      </w:pPr>
      <w:r w:rsidRPr="00C64469">
        <w:rPr>
          <w:rFonts w:asciiTheme="minorHAnsi" w:hAnsiTheme="minorHAnsi"/>
          <w:i/>
        </w:rPr>
        <w:t xml:space="preserve">Slide: Sensing Variables </w:t>
      </w:r>
    </w:p>
    <w:p w14:paraId="5A729636" w14:textId="5638FA14" w:rsidR="00C64469" w:rsidRDefault="00C31FAA" w:rsidP="008C2F78">
      <w:pPr>
        <w:pStyle w:val="TextBody"/>
        <w:rPr>
          <w:rFonts w:asciiTheme="minorHAnsi" w:hAnsiTheme="minorHAnsi"/>
        </w:rPr>
      </w:pPr>
      <w:r>
        <w:rPr>
          <w:rFonts w:asciiTheme="minorHAnsi" w:hAnsiTheme="minorHAnsi"/>
        </w:rPr>
        <w:t xml:space="preserve">Michael Feathers coined the term "sensing variable" in his book, </w:t>
      </w:r>
      <w:r w:rsidRPr="00C31FAA">
        <w:rPr>
          <w:rFonts w:asciiTheme="minorHAnsi" w:hAnsiTheme="minorHAnsi"/>
          <w:i/>
        </w:rPr>
        <w:t>Working Effectively With Legacy Code</w:t>
      </w:r>
      <w:r>
        <w:rPr>
          <w:rFonts w:asciiTheme="minorHAnsi" w:hAnsiTheme="minorHAnsi"/>
        </w:rPr>
        <w:t xml:space="preserve">, but he probably didn't invent the concept. One of the things we normally do is to minimize the number of local variables in our code, unless statements become so concise and </w:t>
      </w:r>
      <w:r>
        <w:rPr>
          <w:rFonts w:asciiTheme="minorHAnsi" w:hAnsiTheme="minorHAnsi"/>
        </w:rPr>
        <w:lastRenderedPageBreak/>
        <w:t xml:space="preserve">dense that they're hard to understand. </w:t>
      </w:r>
    </w:p>
    <w:p w14:paraId="59A62727" w14:textId="3242AB50" w:rsidR="00C31FAA" w:rsidRDefault="00C31FAA" w:rsidP="008C2F78">
      <w:pPr>
        <w:pStyle w:val="TextBody"/>
        <w:rPr>
          <w:rFonts w:asciiTheme="minorHAnsi" w:hAnsiTheme="minorHAnsi"/>
        </w:rPr>
      </w:pPr>
      <w:r>
        <w:rPr>
          <w:rFonts w:asciiTheme="minorHAnsi" w:hAnsiTheme="minorHAnsi"/>
        </w:rPr>
        <w:t xml:space="preserve">In the context of exploring and refactoring existing code that lacks tests, we may do exactly the opposite of that, even if only temporarily. We might introduce a variable just so that we have something to look at, either in the debugger, on the console, or in a test case. </w:t>
      </w:r>
    </w:p>
    <w:p w14:paraId="6EC28192" w14:textId="355BBBD2" w:rsidR="008E34D6" w:rsidRDefault="00DC7879" w:rsidP="008C2F78">
      <w:pPr>
        <w:pStyle w:val="TextBody"/>
        <w:rPr>
          <w:rFonts w:asciiTheme="minorHAnsi" w:hAnsiTheme="minorHAnsi"/>
        </w:rPr>
      </w:pPr>
      <w:r>
        <w:rPr>
          <w:rFonts w:asciiTheme="minorHAnsi" w:hAnsiTheme="minorHAnsi"/>
        </w:rPr>
        <w:t>Switch to the code.</w:t>
      </w:r>
    </w:p>
    <w:p w14:paraId="04A47CFD" w14:textId="2E6163B5" w:rsidR="00DC7879" w:rsidRDefault="00DC7879" w:rsidP="008C2F78">
      <w:pPr>
        <w:pStyle w:val="TextBody"/>
        <w:rPr>
          <w:rFonts w:asciiTheme="minorHAnsi" w:hAnsiTheme="minorHAnsi"/>
        </w:rPr>
      </w:pPr>
      <w:r>
        <w:rPr>
          <w:rFonts w:asciiTheme="minorHAnsi" w:hAnsiTheme="minorHAnsi"/>
        </w:rPr>
        <w:t>Let's say we were curious to see what sorts of items fell into the last else block in the updateQuality() method:</w:t>
      </w:r>
    </w:p>
    <w:p w14:paraId="1D4BA5F4" w14:textId="77777777" w:rsidR="00DC7879" w:rsidRDefault="00DC7879" w:rsidP="00DC7879">
      <w:pPr>
        <w:pStyle w:val="HTMLPreformatted"/>
        <w:shd w:val="clear" w:color="auto" w:fill="2B2B2B"/>
        <w:rPr>
          <w:rFonts w:ascii="Menlo" w:hAnsi="Menlo" w:cs="Menlo"/>
          <w:color w:val="A9B7C6"/>
          <w:sz w:val="24"/>
          <w:szCs w:val="24"/>
        </w:rPr>
      </w:pPr>
      <w:r>
        <w:rPr>
          <w:rFonts w:ascii="Menlo" w:hAnsi="Menlo" w:cs="Menlo"/>
          <w:color w:val="A9B7C6"/>
          <w:sz w:val="24"/>
          <w:szCs w:val="24"/>
        </w:rP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r>
        <w:rPr>
          <w:rFonts w:ascii="Menlo" w:hAnsi="Menlo" w:cs="Menlo"/>
          <w:color w:val="9876AA"/>
          <w:sz w:val="24"/>
          <w:szCs w:val="24"/>
        </w:rPr>
        <w:t>items</w:t>
      </w:r>
      <w:r>
        <w:rPr>
          <w:rFonts w:ascii="Menlo" w:hAnsi="Menlo" w:cs="Menlo"/>
          <w:color w:val="A9B7C6"/>
          <w:sz w:val="24"/>
          <w:szCs w:val="24"/>
        </w:rPr>
        <w:t>[i].</w:t>
      </w:r>
      <w:r>
        <w:rPr>
          <w:rFonts w:ascii="Menlo" w:hAnsi="Menlo" w:cs="Menlo"/>
          <w:color w:val="9876AA"/>
          <w:sz w:val="24"/>
          <w:szCs w:val="24"/>
        </w:rPr>
        <w:t xml:space="preserve">quality </w:t>
      </w:r>
      <w:r>
        <w:rPr>
          <w:rFonts w:ascii="Menlo" w:hAnsi="Menlo" w:cs="Menlo"/>
          <w:color w:val="A9B7C6"/>
          <w:sz w:val="24"/>
          <w:szCs w:val="24"/>
        </w:rPr>
        <w:t xml:space="preserve">&lt; </w:t>
      </w:r>
      <w:r>
        <w:rPr>
          <w:rFonts w:ascii="Menlo" w:hAnsi="Menlo" w:cs="Menlo"/>
          <w:color w:val="6897BB"/>
          <w:sz w:val="24"/>
          <w:szCs w:val="24"/>
        </w:rPr>
        <w:t>50</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items</w:t>
      </w:r>
      <w:r>
        <w:rPr>
          <w:rFonts w:ascii="Menlo" w:hAnsi="Menlo" w:cs="Menlo"/>
          <w:color w:val="A9B7C6"/>
          <w:sz w:val="24"/>
          <w:szCs w:val="24"/>
        </w:rPr>
        <w:t>[i].</w:t>
      </w:r>
      <w:r>
        <w:rPr>
          <w:rFonts w:ascii="Menlo" w:hAnsi="Menlo" w:cs="Menlo"/>
          <w:color w:val="9876AA"/>
          <w:sz w:val="24"/>
          <w:szCs w:val="24"/>
        </w:rPr>
        <w:t xml:space="preserve">quality </w:t>
      </w:r>
      <w:r>
        <w:rPr>
          <w:rFonts w:ascii="Menlo" w:hAnsi="Menlo" w:cs="Menlo"/>
          <w:color w:val="A9B7C6"/>
          <w:sz w:val="24"/>
          <w:szCs w:val="24"/>
        </w:rPr>
        <w:t xml:space="preserve">= </w:t>
      </w:r>
      <w:r>
        <w:rPr>
          <w:rFonts w:ascii="Menlo" w:hAnsi="Menlo" w:cs="Menlo"/>
          <w:color w:val="9876AA"/>
          <w:sz w:val="24"/>
          <w:szCs w:val="24"/>
        </w:rPr>
        <w:t>items</w:t>
      </w:r>
      <w:r>
        <w:rPr>
          <w:rFonts w:ascii="Menlo" w:hAnsi="Menlo" w:cs="Menlo"/>
          <w:color w:val="A9B7C6"/>
          <w:sz w:val="24"/>
          <w:szCs w:val="24"/>
        </w:rPr>
        <w:t>[i].</w:t>
      </w:r>
      <w:r>
        <w:rPr>
          <w:rFonts w:ascii="Menlo" w:hAnsi="Menlo" w:cs="Menlo"/>
          <w:color w:val="9876AA"/>
          <w:sz w:val="24"/>
          <w:szCs w:val="24"/>
        </w:rPr>
        <w:t xml:space="preserve">quality </w:t>
      </w:r>
      <w:r>
        <w:rPr>
          <w:rFonts w:ascii="Menlo" w:hAnsi="Menlo" w:cs="Menlo"/>
          <w:color w:val="A9B7C6"/>
          <w:sz w:val="24"/>
          <w:szCs w:val="24"/>
        </w:rPr>
        <w:t xml:space="preserve">+ </w:t>
      </w:r>
      <w:r>
        <w:rPr>
          <w:rFonts w:ascii="Menlo" w:hAnsi="Menlo" w:cs="Menlo"/>
          <w:color w:val="6897BB"/>
          <w:sz w:val="24"/>
          <w:szCs w:val="24"/>
        </w:rPr>
        <w:t>1</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w:t>
      </w:r>
    </w:p>
    <w:p w14:paraId="1B412CD3" w14:textId="77777777" w:rsidR="00DC7879" w:rsidRDefault="00DC7879" w:rsidP="008C2F78">
      <w:pPr>
        <w:pStyle w:val="TextBody"/>
        <w:rPr>
          <w:rFonts w:asciiTheme="minorHAnsi" w:hAnsiTheme="minorHAnsi"/>
        </w:rPr>
      </w:pPr>
    </w:p>
    <w:p w14:paraId="16313195" w14:textId="755B1F7F" w:rsidR="002077AA" w:rsidRDefault="002077AA" w:rsidP="008C2F78">
      <w:pPr>
        <w:pStyle w:val="TextBody"/>
        <w:rPr>
          <w:rFonts w:asciiTheme="minorHAnsi" w:hAnsiTheme="minorHAnsi"/>
        </w:rPr>
      </w:pPr>
      <w:r>
        <w:rPr>
          <w:rFonts w:asciiTheme="minorHAnsi" w:hAnsiTheme="minorHAnsi"/>
        </w:rPr>
        <w:t>We might add a display, like this:</w:t>
      </w:r>
    </w:p>
    <w:p w14:paraId="6B04C187" w14:textId="77777777" w:rsidR="002077AA" w:rsidRDefault="002077AA" w:rsidP="002077AA">
      <w:pPr>
        <w:pStyle w:val="HTMLPreformatted"/>
        <w:shd w:val="clear" w:color="auto" w:fill="2B2B2B"/>
        <w:rPr>
          <w:rFonts w:ascii="Menlo" w:hAnsi="Menlo" w:cs="Menlo"/>
          <w:color w:val="A9B7C6"/>
          <w:sz w:val="24"/>
          <w:szCs w:val="24"/>
        </w:rPr>
      </w:pPr>
      <w:r>
        <w:rPr>
          <w:rFonts w:ascii="Menlo" w:hAnsi="Menlo" w:cs="Menlo"/>
          <w:color w:val="A9B7C6"/>
          <w:sz w:val="24"/>
          <w:szCs w:val="24"/>
        </w:rP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808080"/>
          <w:sz w:val="24"/>
          <w:szCs w:val="24"/>
        </w:rPr>
        <w:t>//</w:t>
      </w:r>
      <w:r>
        <w:rPr>
          <w:rFonts w:ascii="Menlo" w:hAnsi="Menlo" w:cs="Menlo"/>
          <w:i/>
          <w:iCs/>
          <w:color w:val="A8C023"/>
          <w:sz w:val="24"/>
          <w:szCs w:val="24"/>
        </w:rPr>
        <w:t>TODO remove this!</w:t>
      </w:r>
      <w:r>
        <w:rPr>
          <w:rFonts w:ascii="Menlo" w:hAnsi="Menlo" w:cs="Menlo"/>
          <w:i/>
          <w:iCs/>
          <w:color w:val="A8C023"/>
          <w:sz w:val="24"/>
          <w:szCs w:val="24"/>
        </w:rPr>
        <w:br/>
        <w:t xml:space="preserve">    </w:t>
      </w:r>
      <w:r>
        <w:rPr>
          <w:rFonts w:ascii="Menlo" w:hAnsi="Menlo" w:cs="Menlo"/>
          <w:color w:val="A9B7C6"/>
          <w:sz w:val="24"/>
          <w:szCs w:val="24"/>
        </w:rPr>
        <w:t>System.</w:t>
      </w:r>
      <w:r>
        <w:rPr>
          <w:rFonts w:ascii="Menlo" w:hAnsi="Menlo" w:cs="Menlo"/>
          <w:i/>
          <w:iCs/>
          <w:color w:val="9876AA"/>
          <w:sz w:val="24"/>
          <w:szCs w:val="24"/>
        </w:rPr>
        <w:t>out</w:t>
      </w:r>
      <w:r>
        <w:rPr>
          <w:rFonts w:ascii="Menlo" w:hAnsi="Menlo" w:cs="Menlo"/>
          <w:color w:val="A9B7C6"/>
          <w:sz w:val="24"/>
          <w:szCs w:val="24"/>
        </w:rPr>
        <w:t>.println(</w:t>
      </w:r>
      <w:r>
        <w:rPr>
          <w:rFonts w:ascii="Menlo" w:hAnsi="Menlo" w:cs="Menlo"/>
          <w:color w:val="6A8759"/>
          <w:sz w:val="24"/>
          <w:szCs w:val="24"/>
        </w:rPr>
        <w:t xml:space="preserve">"Last else, item name: " </w:t>
      </w:r>
      <w:r>
        <w:rPr>
          <w:rFonts w:ascii="Menlo" w:hAnsi="Menlo" w:cs="Menlo"/>
          <w:color w:val="A9B7C6"/>
          <w:sz w:val="24"/>
          <w:szCs w:val="24"/>
        </w:rPr>
        <w:t xml:space="preserve">+ </w:t>
      </w:r>
      <w:r>
        <w:rPr>
          <w:rFonts w:ascii="Menlo" w:hAnsi="Menlo" w:cs="Menlo"/>
          <w:color w:val="9876AA"/>
          <w:sz w:val="24"/>
          <w:szCs w:val="24"/>
        </w:rPr>
        <w:t>items</w:t>
      </w:r>
      <w:r>
        <w:rPr>
          <w:rFonts w:ascii="Menlo" w:hAnsi="Menlo" w:cs="Menlo"/>
          <w:color w:val="A9B7C6"/>
          <w:sz w:val="24"/>
          <w:szCs w:val="24"/>
        </w:rPr>
        <w:t>[i].</w:t>
      </w:r>
      <w:r>
        <w:rPr>
          <w:rFonts w:ascii="Menlo" w:hAnsi="Menlo" w:cs="Menlo"/>
          <w:color w:val="9876AA"/>
          <w:sz w:val="24"/>
          <w:szCs w:val="24"/>
        </w:rPr>
        <w:t>name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if </w:t>
      </w:r>
      <w:r>
        <w:rPr>
          <w:rFonts w:ascii="Menlo" w:hAnsi="Menlo" w:cs="Menlo"/>
          <w:color w:val="A9B7C6"/>
          <w:sz w:val="24"/>
          <w:szCs w:val="24"/>
        </w:rPr>
        <w:t>(</w:t>
      </w:r>
      <w:r>
        <w:rPr>
          <w:rFonts w:ascii="Menlo" w:hAnsi="Menlo" w:cs="Menlo"/>
          <w:color w:val="9876AA"/>
          <w:sz w:val="24"/>
          <w:szCs w:val="24"/>
        </w:rPr>
        <w:t>items</w:t>
      </w:r>
      <w:r>
        <w:rPr>
          <w:rFonts w:ascii="Menlo" w:hAnsi="Menlo" w:cs="Menlo"/>
          <w:color w:val="A9B7C6"/>
          <w:sz w:val="24"/>
          <w:szCs w:val="24"/>
        </w:rPr>
        <w:t>[i].</w:t>
      </w:r>
      <w:r>
        <w:rPr>
          <w:rFonts w:ascii="Menlo" w:hAnsi="Menlo" w:cs="Menlo"/>
          <w:color w:val="9876AA"/>
          <w:sz w:val="24"/>
          <w:szCs w:val="24"/>
        </w:rPr>
        <w:t xml:space="preserve">quality </w:t>
      </w:r>
      <w:r>
        <w:rPr>
          <w:rFonts w:ascii="Menlo" w:hAnsi="Menlo" w:cs="Menlo"/>
          <w:color w:val="A9B7C6"/>
          <w:sz w:val="24"/>
          <w:szCs w:val="24"/>
        </w:rPr>
        <w:t xml:space="preserve">&lt; </w:t>
      </w:r>
      <w:r>
        <w:rPr>
          <w:rFonts w:ascii="Menlo" w:hAnsi="Menlo" w:cs="Menlo"/>
          <w:color w:val="6897BB"/>
          <w:sz w:val="24"/>
          <w:szCs w:val="24"/>
        </w:rPr>
        <w:t>50</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items</w:t>
      </w:r>
      <w:r>
        <w:rPr>
          <w:rFonts w:ascii="Menlo" w:hAnsi="Menlo" w:cs="Menlo"/>
          <w:color w:val="A9B7C6"/>
          <w:sz w:val="24"/>
          <w:szCs w:val="24"/>
        </w:rPr>
        <w:t>[i].</w:t>
      </w:r>
      <w:r>
        <w:rPr>
          <w:rFonts w:ascii="Menlo" w:hAnsi="Menlo" w:cs="Menlo"/>
          <w:color w:val="9876AA"/>
          <w:sz w:val="24"/>
          <w:szCs w:val="24"/>
        </w:rPr>
        <w:t xml:space="preserve">quality </w:t>
      </w:r>
      <w:r>
        <w:rPr>
          <w:rFonts w:ascii="Menlo" w:hAnsi="Menlo" w:cs="Menlo"/>
          <w:color w:val="A9B7C6"/>
          <w:sz w:val="24"/>
          <w:szCs w:val="24"/>
        </w:rPr>
        <w:t xml:space="preserve">= </w:t>
      </w:r>
      <w:r>
        <w:rPr>
          <w:rFonts w:ascii="Menlo" w:hAnsi="Menlo" w:cs="Menlo"/>
          <w:color w:val="9876AA"/>
          <w:sz w:val="24"/>
          <w:szCs w:val="24"/>
        </w:rPr>
        <w:t>items</w:t>
      </w:r>
      <w:r>
        <w:rPr>
          <w:rFonts w:ascii="Menlo" w:hAnsi="Menlo" w:cs="Menlo"/>
          <w:color w:val="A9B7C6"/>
          <w:sz w:val="24"/>
          <w:szCs w:val="24"/>
        </w:rPr>
        <w:t>[i].</w:t>
      </w:r>
      <w:r>
        <w:rPr>
          <w:rFonts w:ascii="Menlo" w:hAnsi="Menlo" w:cs="Menlo"/>
          <w:color w:val="9876AA"/>
          <w:sz w:val="24"/>
          <w:szCs w:val="24"/>
        </w:rPr>
        <w:t xml:space="preserve">quality </w:t>
      </w:r>
      <w:r>
        <w:rPr>
          <w:rFonts w:ascii="Menlo" w:hAnsi="Menlo" w:cs="Menlo"/>
          <w:color w:val="A9B7C6"/>
          <w:sz w:val="24"/>
          <w:szCs w:val="24"/>
        </w:rPr>
        <w:t xml:space="preserve">+ </w:t>
      </w:r>
      <w:r>
        <w:rPr>
          <w:rFonts w:ascii="Menlo" w:hAnsi="Menlo" w:cs="Menlo"/>
          <w:color w:val="6897BB"/>
          <w:sz w:val="24"/>
          <w:szCs w:val="24"/>
        </w:rPr>
        <w:t>1</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w:t>
      </w:r>
    </w:p>
    <w:p w14:paraId="7847CB9C" w14:textId="77777777" w:rsidR="002077AA" w:rsidRDefault="002077AA" w:rsidP="008C2F78">
      <w:pPr>
        <w:pStyle w:val="TextBody"/>
        <w:rPr>
          <w:rFonts w:asciiTheme="minorHAnsi" w:hAnsiTheme="minorHAnsi"/>
        </w:rPr>
      </w:pPr>
    </w:p>
    <w:p w14:paraId="30814D62" w14:textId="6B826D75" w:rsidR="002077AA" w:rsidRDefault="002077AA" w:rsidP="008C2F78">
      <w:pPr>
        <w:pStyle w:val="TextBody"/>
        <w:rPr>
          <w:rFonts w:asciiTheme="minorHAnsi" w:hAnsiTheme="minorHAnsi"/>
        </w:rPr>
      </w:pPr>
      <w:r>
        <w:rPr>
          <w:rFonts w:asciiTheme="minorHAnsi" w:hAnsiTheme="minorHAnsi"/>
        </w:rPr>
        <w:t xml:space="preserve">to help us see what's going on. </w:t>
      </w:r>
    </w:p>
    <w:p w14:paraId="45D03EB2" w14:textId="27FF7305" w:rsidR="00616EBB" w:rsidRDefault="00616EBB" w:rsidP="008C2F78">
      <w:pPr>
        <w:pStyle w:val="TextBody"/>
        <w:rPr>
          <w:rFonts w:asciiTheme="minorHAnsi" w:hAnsiTheme="minorHAnsi"/>
        </w:rPr>
      </w:pPr>
      <w:r>
        <w:rPr>
          <w:rFonts w:asciiTheme="minorHAnsi" w:hAnsiTheme="minorHAnsi"/>
        </w:rPr>
        <w:t>After adding that display, run TexttestFixture.java. Review the output, and show that the sensing display doesn't appear in the output. What does that tell us about the quality of the test fixture?</w:t>
      </w:r>
    </w:p>
    <w:p w14:paraId="01FC2C92" w14:textId="42469769" w:rsidR="00F83CDC" w:rsidRPr="00F83CDC" w:rsidRDefault="00F83CDC" w:rsidP="008C2F78">
      <w:pPr>
        <w:pStyle w:val="TextBody"/>
        <w:rPr>
          <w:rFonts w:asciiTheme="minorHAnsi" w:hAnsiTheme="minorHAnsi"/>
          <w:b/>
        </w:rPr>
      </w:pPr>
      <w:r w:rsidRPr="00F83CDC">
        <w:rPr>
          <w:rFonts w:asciiTheme="minorHAnsi" w:hAnsiTheme="minorHAnsi"/>
          <w:b/>
        </w:rPr>
        <w:t>Gilded Rose round 2</w:t>
      </w:r>
    </w:p>
    <w:p w14:paraId="0DEC3E0B" w14:textId="6C1D4E0E" w:rsidR="00616EBB" w:rsidRDefault="00C757A6" w:rsidP="008C2F78">
      <w:pPr>
        <w:pStyle w:val="TextBody"/>
        <w:rPr>
          <w:rFonts w:asciiTheme="minorHAnsi" w:hAnsiTheme="minorHAnsi"/>
        </w:rPr>
      </w:pPr>
      <w:r>
        <w:rPr>
          <w:rFonts w:asciiTheme="minorHAnsi" w:hAnsiTheme="minorHAnsi"/>
        </w:rPr>
        <w:t xml:space="preserve">Let participants work </w:t>
      </w:r>
      <w:r w:rsidR="00A72B5C">
        <w:rPr>
          <w:rFonts w:asciiTheme="minorHAnsi" w:hAnsiTheme="minorHAnsi"/>
        </w:rPr>
        <w:t>five rounds of 10 minutes on the Gilded Rose.</w:t>
      </w:r>
    </w:p>
    <w:p w14:paraId="3F61E4BC" w14:textId="77777777" w:rsidR="00006ACB" w:rsidRDefault="00006ACB">
      <w:pPr>
        <w:spacing w:after="0" w:line="240" w:lineRule="auto"/>
        <w:contextualSpacing w:val="0"/>
        <w:rPr>
          <w:rFonts w:asciiTheme="majorHAnsi" w:eastAsiaTheme="majorEastAsia" w:hAnsiTheme="majorHAnsi" w:cstheme="majorBidi"/>
          <w:b/>
          <w:color w:val="737373" w:themeColor="accent4"/>
          <w:spacing w:val="30"/>
          <w:szCs w:val="26"/>
        </w:rPr>
      </w:pPr>
      <w:r>
        <w:br w:type="page"/>
      </w:r>
    </w:p>
    <w:p w14:paraId="36F19E53" w14:textId="553B33EA" w:rsidR="008E34D6" w:rsidRDefault="00DC364C" w:rsidP="00A72B5C">
      <w:pPr>
        <w:pStyle w:val="Heading3"/>
      </w:pPr>
      <w:r>
        <w:lastRenderedPageBreak/>
        <w:t>02:00-02:30</w:t>
      </w:r>
      <w:r w:rsidR="00C96B76">
        <w:t xml:space="preserve"> Agile </w:t>
      </w:r>
      <w:r w:rsidR="0009607D">
        <w:t>Planning</w:t>
      </w:r>
    </w:p>
    <w:p w14:paraId="57C6DBEA" w14:textId="25529F75" w:rsidR="00C96B76" w:rsidRDefault="00006ACB" w:rsidP="00C96B76">
      <w:r>
        <w:t>Switch to the slides.</w:t>
      </w:r>
    </w:p>
    <w:p w14:paraId="1515406D" w14:textId="641727FA" w:rsidR="00DE0658" w:rsidRPr="00006ACB" w:rsidRDefault="00006ACB" w:rsidP="00C96B76">
      <w:pPr>
        <w:rPr>
          <w:i/>
        </w:rPr>
      </w:pPr>
      <w:r w:rsidRPr="00006ACB">
        <w:rPr>
          <w:i/>
        </w:rPr>
        <w:t xml:space="preserve">Slide: </w:t>
      </w:r>
      <w:r w:rsidR="00DE0658" w:rsidRPr="00006ACB">
        <w:rPr>
          <w:i/>
        </w:rPr>
        <w:t>Planning is Indispensable</w:t>
      </w:r>
    </w:p>
    <w:p w14:paraId="45706694" w14:textId="406ECC41" w:rsidR="00DE0658" w:rsidRDefault="000455C9" w:rsidP="00C96B76">
      <w:r>
        <w:t xml:space="preserve">The old saying about the importance of planning is a fundamental part of agile thinking. Agile teams plan almost continuously. </w:t>
      </w:r>
    </w:p>
    <w:p w14:paraId="148C4C64" w14:textId="77777777" w:rsidR="00CF143C" w:rsidRDefault="00CF143C" w:rsidP="00CF143C">
      <w:pPr>
        <w:rPr>
          <w:i/>
        </w:rPr>
      </w:pPr>
    </w:p>
    <w:p w14:paraId="3B5950D5" w14:textId="1D93DD22" w:rsidR="00CF143C" w:rsidRPr="00CF143C" w:rsidRDefault="00CF143C" w:rsidP="00CF143C">
      <w:pPr>
        <w:rPr>
          <w:i/>
        </w:rPr>
      </w:pPr>
      <w:r>
        <w:rPr>
          <w:i/>
        </w:rPr>
        <w:t xml:space="preserve">Slide: </w:t>
      </w:r>
      <w:r w:rsidRPr="00CF143C">
        <w:rPr>
          <w:i/>
        </w:rPr>
        <w:t>Multiple Planning Horizons 1/5</w:t>
      </w:r>
    </w:p>
    <w:p w14:paraId="2990CD8D" w14:textId="58CA5622" w:rsidR="00006ACB" w:rsidRDefault="00CF143C" w:rsidP="00C96B76">
      <w:r>
        <w:t xml:space="preserve">Long-term planning dovetails with medium-term and short-term planning. The Product Backlog drives planning. It's kept in priority order by key stakeholders with input from delivery teams. Looking far into the future, we plan at a high level only. </w:t>
      </w:r>
    </w:p>
    <w:p w14:paraId="655B431C" w14:textId="77777777" w:rsidR="00CF143C" w:rsidRDefault="00CF143C" w:rsidP="00CF143C">
      <w:pPr>
        <w:rPr>
          <w:i/>
        </w:rPr>
      </w:pPr>
    </w:p>
    <w:p w14:paraId="5D80D559" w14:textId="23D6D460" w:rsidR="00CF143C" w:rsidRDefault="00CF143C" w:rsidP="00CF143C">
      <w:pPr>
        <w:rPr>
          <w:i/>
        </w:rPr>
      </w:pPr>
      <w:r>
        <w:rPr>
          <w:i/>
        </w:rPr>
        <w:t xml:space="preserve">Slide: </w:t>
      </w:r>
      <w:r w:rsidRPr="00CF143C">
        <w:rPr>
          <w:i/>
        </w:rPr>
        <w:t>Multiple Planning Horizons 2/5</w:t>
      </w:r>
    </w:p>
    <w:p w14:paraId="039E278B" w14:textId="655FA99B" w:rsidR="00CF143C" w:rsidRPr="00CF143C" w:rsidRDefault="00CF143C" w:rsidP="00CF143C">
      <w:r>
        <w:t xml:space="preserve">We take a subset of the top-priority items from the Product Backlog and elaborate them in further detail to prepare for the next few months of work. </w:t>
      </w:r>
    </w:p>
    <w:p w14:paraId="792A7E82" w14:textId="77777777" w:rsidR="00CF143C" w:rsidRDefault="00CF143C" w:rsidP="00CF143C">
      <w:pPr>
        <w:rPr>
          <w:i/>
        </w:rPr>
      </w:pPr>
    </w:p>
    <w:p w14:paraId="3285A9E6" w14:textId="77777777" w:rsidR="00CF143C" w:rsidRDefault="00CF143C" w:rsidP="00CF143C">
      <w:pPr>
        <w:rPr>
          <w:i/>
        </w:rPr>
      </w:pPr>
      <w:r w:rsidRPr="00CF143C">
        <w:rPr>
          <w:i/>
        </w:rPr>
        <w:t>Multiple Planning Horizons 3/5</w:t>
      </w:r>
    </w:p>
    <w:p w14:paraId="21FA7C4C" w14:textId="217F330C" w:rsidR="00CF143C" w:rsidRPr="00CF143C" w:rsidRDefault="00CF143C" w:rsidP="00CF143C">
      <w:r>
        <w:t xml:space="preserve">Following the same pattern, we focus on the top of the prioritized Product Backlog to prepare the highest value items for execution. </w:t>
      </w:r>
    </w:p>
    <w:p w14:paraId="6E442C4C" w14:textId="77777777" w:rsidR="00CF143C" w:rsidRDefault="00CF143C" w:rsidP="00CF143C">
      <w:pPr>
        <w:rPr>
          <w:i/>
        </w:rPr>
      </w:pPr>
    </w:p>
    <w:p w14:paraId="4CD3ABFA" w14:textId="77777777" w:rsidR="00CF143C" w:rsidRDefault="00CF143C" w:rsidP="00CF143C">
      <w:pPr>
        <w:rPr>
          <w:i/>
        </w:rPr>
      </w:pPr>
      <w:r w:rsidRPr="00CF143C">
        <w:rPr>
          <w:i/>
        </w:rPr>
        <w:t>Multiple Planning Horizons 4/5</w:t>
      </w:r>
    </w:p>
    <w:p w14:paraId="5DAF3121" w14:textId="77777777" w:rsidR="00CF143C" w:rsidRDefault="00CF143C" w:rsidP="00CF143C">
      <w:r>
        <w:t xml:space="preserve">To keep the queue ready with the right amount of work for each development cadence or iteration, we flesh out most of the details of the top priority items on the backlog just in time for each cadence or iteration. </w:t>
      </w:r>
    </w:p>
    <w:p w14:paraId="08DED5EF" w14:textId="77777777" w:rsidR="00CF143C" w:rsidRDefault="00CF143C" w:rsidP="00CF143C">
      <w:r>
        <w:t xml:space="preserve">We don't want to overplan, or we'll be wasting our time on details that are likely to change. This creates the Lean waste known as "inventory." </w:t>
      </w:r>
    </w:p>
    <w:p w14:paraId="27D6191F" w14:textId="67C1E573" w:rsidR="00CF143C" w:rsidRPr="00CF143C" w:rsidRDefault="00CF143C" w:rsidP="00CF143C">
      <w:r>
        <w:t xml:space="preserve">We don't want to underplan, or delivery teams will run out of work that is ready to do. This is called </w:t>
      </w:r>
      <w:r w:rsidRPr="00CF143C">
        <w:rPr>
          <w:i/>
        </w:rPr>
        <w:t>queue starvation</w:t>
      </w:r>
      <w:r>
        <w:t>, and it creates the Lean waste known as "delay."</w:t>
      </w:r>
    </w:p>
    <w:p w14:paraId="48644F2D" w14:textId="77777777" w:rsidR="00CF143C" w:rsidRDefault="00CF143C" w:rsidP="00CF143C">
      <w:pPr>
        <w:rPr>
          <w:i/>
        </w:rPr>
      </w:pPr>
    </w:p>
    <w:p w14:paraId="6F798456" w14:textId="77777777" w:rsidR="00CF143C" w:rsidRPr="00CF143C" w:rsidRDefault="00CF143C" w:rsidP="00CF143C">
      <w:pPr>
        <w:rPr>
          <w:i/>
        </w:rPr>
      </w:pPr>
      <w:r w:rsidRPr="00CF143C">
        <w:rPr>
          <w:i/>
        </w:rPr>
        <w:t>Multiple Planning Horizons 5/5</w:t>
      </w:r>
    </w:p>
    <w:p w14:paraId="332A581D" w14:textId="4B3E5D05" w:rsidR="00006ACB" w:rsidRDefault="00CF143C" w:rsidP="00C96B76">
      <w:r>
        <w:t xml:space="preserve">When delivery teams start work on a set of work in a cadence or iteration, they continue the process of continuous planning at a fine-grained level. It helps them focus on the most valuable aspects of the stories in flight, to keep themselves aligned with stakeholder needs, and to steer their efforts toward delivery of value. </w:t>
      </w:r>
    </w:p>
    <w:p w14:paraId="6888BC05" w14:textId="77777777" w:rsidR="002D4652" w:rsidRDefault="002D4652">
      <w:pPr>
        <w:spacing w:after="0" w:line="240" w:lineRule="auto"/>
        <w:contextualSpacing w:val="0"/>
        <w:rPr>
          <w:rFonts w:asciiTheme="majorHAnsi" w:eastAsiaTheme="majorEastAsia" w:hAnsiTheme="majorHAnsi" w:cstheme="majorBidi"/>
          <w:b/>
          <w:color w:val="737373" w:themeColor="accent4"/>
          <w:spacing w:val="30"/>
          <w:szCs w:val="26"/>
        </w:rPr>
      </w:pPr>
      <w:r>
        <w:br w:type="page"/>
      </w:r>
    </w:p>
    <w:p w14:paraId="02366513" w14:textId="6E26FB6F" w:rsidR="00753735" w:rsidRDefault="00753735" w:rsidP="00753735">
      <w:pPr>
        <w:pStyle w:val="Heading3"/>
      </w:pPr>
      <w:r>
        <w:lastRenderedPageBreak/>
        <w:t>02:30-</w:t>
      </w:r>
      <w:r w:rsidR="00DE34F4">
        <w:t>03:3</w:t>
      </w:r>
      <w:r>
        <w:t xml:space="preserve">0 Agile Requirements </w:t>
      </w:r>
    </w:p>
    <w:p w14:paraId="7BD03FD9" w14:textId="77777777" w:rsidR="00753735" w:rsidRPr="00125F1B" w:rsidRDefault="00753735" w:rsidP="00753735">
      <w:pPr>
        <w:rPr>
          <w:i/>
        </w:rPr>
      </w:pPr>
      <w:r w:rsidRPr="00125F1B">
        <w:rPr>
          <w:i/>
        </w:rPr>
        <w:t>Slide: Big Design Up Front (BDUF)</w:t>
      </w:r>
    </w:p>
    <w:p w14:paraId="7F2E5FA4" w14:textId="77777777" w:rsidR="00753735" w:rsidRDefault="00753735" w:rsidP="00753735">
      <w:r>
        <w:t xml:space="preserve">Traditional approach has been to define every detail of a software solution before beginning development. </w:t>
      </w:r>
    </w:p>
    <w:p w14:paraId="3118186E" w14:textId="77777777" w:rsidR="00753735" w:rsidRPr="00125F1B" w:rsidRDefault="00753735" w:rsidP="00753735">
      <w:pPr>
        <w:rPr>
          <w:i/>
        </w:rPr>
      </w:pPr>
      <w:r w:rsidRPr="00125F1B">
        <w:rPr>
          <w:i/>
        </w:rPr>
        <w:t>Slide: Insufficient Design</w:t>
      </w:r>
    </w:p>
    <w:p w14:paraId="046E0590" w14:textId="77777777" w:rsidR="00753735" w:rsidRDefault="00753735" w:rsidP="00753735">
      <w:r>
        <w:t xml:space="preserve">Immature agile teams sometimes try and begin work before they have enough information to understand what is really needed, or how to approach the design. </w:t>
      </w:r>
    </w:p>
    <w:p w14:paraId="0BD81160" w14:textId="77777777" w:rsidR="00753735" w:rsidRPr="00125F1B" w:rsidRDefault="00753735" w:rsidP="00753735">
      <w:pPr>
        <w:rPr>
          <w:i/>
        </w:rPr>
      </w:pPr>
      <w:r w:rsidRPr="00125F1B">
        <w:rPr>
          <w:i/>
        </w:rPr>
        <w:t>Slide: Just Enough Design Initially (JEDI)</w:t>
      </w:r>
    </w:p>
    <w:p w14:paraId="7B1F3BDB" w14:textId="77777777" w:rsidR="00753735" w:rsidRDefault="00753735" w:rsidP="00753735">
      <w:r>
        <w:t xml:space="preserve">The idea of just enough design initially, or JEDI, originated with practitioners of a method called Feature Driven Development (FDD). The idea is that we want to begin to produce working subsets of the solution as early as possible based on a high-level, but more-or-less accurate concept of what stakeholders are looking for. </w:t>
      </w:r>
    </w:p>
    <w:p w14:paraId="7848324C" w14:textId="77777777" w:rsidR="00753735" w:rsidRDefault="00753735" w:rsidP="00753735">
      <w:r>
        <w:t xml:space="preserve">We want to balance the cost of </w:t>
      </w:r>
      <w:r w:rsidRPr="006D432B">
        <w:rPr>
          <w:i/>
        </w:rPr>
        <w:t>rework</w:t>
      </w:r>
      <w:r>
        <w:t xml:space="preserve"> due to overdesign and the cost of </w:t>
      </w:r>
      <w:r w:rsidRPr="006D432B">
        <w:rPr>
          <w:i/>
        </w:rPr>
        <w:t>delay</w:t>
      </w:r>
      <w:r>
        <w:t xml:space="preserve"> in getting something into stakeholders' hands.</w:t>
      </w:r>
    </w:p>
    <w:p w14:paraId="04BE83A0" w14:textId="77777777" w:rsidR="00753735" w:rsidRDefault="00753735" w:rsidP="00753735">
      <w:r>
        <w:t xml:space="preserve">To that end, we want enough information to </w:t>
      </w:r>
      <w:r w:rsidRPr="00A940AD">
        <w:rPr>
          <w:i/>
        </w:rPr>
        <w:t>get started</w:t>
      </w:r>
      <w:r>
        <w:t xml:space="preserve"> with development, and we want to do things in such a way that changes in direction will not be too costly. That philosophy applies to all aspects of the work:</w:t>
      </w:r>
    </w:p>
    <w:p w14:paraId="1BCC47E6" w14:textId="77777777" w:rsidR="00753735" w:rsidRDefault="00753735" w:rsidP="00753735">
      <w:pPr>
        <w:pStyle w:val="ListParagraph"/>
        <w:numPr>
          <w:ilvl w:val="0"/>
          <w:numId w:val="41"/>
        </w:numPr>
      </w:pPr>
      <w:r>
        <w:t>analysis</w:t>
      </w:r>
    </w:p>
    <w:p w14:paraId="06EF13EE" w14:textId="77777777" w:rsidR="00753735" w:rsidRDefault="00753735" w:rsidP="00753735">
      <w:pPr>
        <w:pStyle w:val="ListParagraph"/>
        <w:numPr>
          <w:ilvl w:val="0"/>
          <w:numId w:val="41"/>
        </w:numPr>
      </w:pPr>
      <w:r>
        <w:t>requirements</w:t>
      </w:r>
    </w:p>
    <w:p w14:paraId="1CDC4EFB" w14:textId="77777777" w:rsidR="00753735" w:rsidRDefault="00753735" w:rsidP="00753735">
      <w:pPr>
        <w:pStyle w:val="ListParagraph"/>
        <w:numPr>
          <w:ilvl w:val="0"/>
          <w:numId w:val="41"/>
        </w:numPr>
      </w:pPr>
      <w:r>
        <w:t>planning</w:t>
      </w:r>
    </w:p>
    <w:p w14:paraId="4ACEAB88" w14:textId="77777777" w:rsidR="00753735" w:rsidRDefault="00753735" w:rsidP="00753735">
      <w:pPr>
        <w:pStyle w:val="ListParagraph"/>
        <w:numPr>
          <w:ilvl w:val="0"/>
          <w:numId w:val="41"/>
        </w:numPr>
      </w:pPr>
      <w:r>
        <w:t>measurement</w:t>
      </w:r>
    </w:p>
    <w:p w14:paraId="75974AA8" w14:textId="77777777" w:rsidR="00753735" w:rsidRDefault="00753735" w:rsidP="00753735">
      <w:pPr>
        <w:pStyle w:val="ListParagraph"/>
        <w:numPr>
          <w:ilvl w:val="0"/>
          <w:numId w:val="41"/>
        </w:numPr>
      </w:pPr>
      <w:r>
        <w:t>tracking</w:t>
      </w:r>
    </w:p>
    <w:p w14:paraId="48180F75" w14:textId="77777777" w:rsidR="00753735" w:rsidRDefault="00753735" w:rsidP="00753735">
      <w:pPr>
        <w:pStyle w:val="ListParagraph"/>
        <w:numPr>
          <w:ilvl w:val="0"/>
          <w:numId w:val="41"/>
        </w:numPr>
      </w:pPr>
      <w:r>
        <w:t>architecture</w:t>
      </w:r>
    </w:p>
    <w:p w14:paraId="5E15E23B" w14:textId="77777777" w:rsidR="00753735" w:rsidRDefault="00753735" w:rsidP="00753735">
      <w:pPr>
        <w:pStyle w:val="ListParagraph"/>
        <w:numPr>
          <w:ilvl w:val="0"/>
          <w:numId w:val="41"/>
        </w:numPr>
      </w:pPr>
      <w:r>
        <w:t>design</w:t>
      </w:r>
    </w:p>
    <w:p w14:paraId="0894CC66" w14:textId="77777777" w:rsidR="00753735" w:rsidRDefault="00753735" w:rsidP="00753735">
      <w:pPr>
        <w:pStyle w:val="ListParagraph"/>
        <w:numPr>
          <w:ilvl w:val="0"/>
          <w:numId w:val="41"/>
        </w:numPr>
      </w:pPr>
      <w:r>
        <w:t>programming</w:t>
      </w:r>
    </w:p>
    <w:p w14:paraId="4F722C29" w14:textId="77777777" w:rsidR="00753735" w:rsidRDefault="00753735" w:rsidP="00753735">
      <w:pPr>
        <w:pStyle w:val="ListParagraph"/>
        <w:numPr>
          <w:ilvl w:val="0"/>
          <w:numId w:val="41"/>
        </w:numPr>
      </w:pPr>
      <w:r>
        <w:t>testing</w:t>
      </w:r>
    </w:p>
    <w:p w14:paraId="6A150931" w14:textId="77777777" w:rsidR="00753735" w:rsidRDefault="00753735" w:rsidP="00753735">
      <w:pPr>
        <w:pStyle w:val="ListParagraph"/>
        <w:numPr>
          <w:ilvl w:val="0"/>
          <w:numId w:val="41"/>
        </w:numPr>
      </w:pPr>
      <w:r>
        <w:t>packaging</w:t>
      </w:r>
    </w:p>
    <w:p w14:paraId="440E9702" w14:textId="77777777" w:rsidR="00753735" w:rsidRDefault="00753735" w:rsidP="00753735">
      <w:pPr>
        <w:pStyle w:val="ListParagraph"/>
        <w:numPr>
          <w:ilvl w:val="0"/>
          <w:numId w:val="41"/>
        </w:numPr>
      </w:pPr>
      <w:r>
        <w:t>deploying</w:t>
      </w:r>
    </w:p>
    <w:p w14:paraId="7EC40B61" w14:textId="77777777" w:rsidR="00753735" w:rsidRDefault="00753735" w:rsidP="00753735">
      <w:pPr>
        <w:pStyle w:val="ListParagraph"/>
        <w:numPr>
          <w:ilvl w:val="0"/>
          <w:numId w:val="41"/>
        </w:numPr>
      </w:pPr>
      <w:r>
        <w:t>releasing</w:t>
      </w:r>
    </w:p>
    <w:p w14:paraId="41F57868" w14:textId="77777777" w:rsidR="00753735" w:rsidRDefault="00753735" w:rsidP="00753735">
      <w:pPr>
        <w:pStyle w:val="ListParagraph"/>
        <w:numPr>
          <w:ilvl w:val="0"/>
          <w:numId w:val="41"/>
        </w:numPr>
      </w:pPr>
      <w:r>
        <w:t>monitoring</w:t>
      </w:r>
    </w:p>
    <w:p w14:paraId="0119047A" w14:textId="77777777" w:rsidR="00753735" w:rsidRDefault="00753735" w:rsidP="00753735">
      <w:pPr>
        <w:pStyle w:val="ListParagraph"/>
        <w:numPr>
          <w:ilvl w:val="0"/>
          <w:numId w:val="41"/>
        </w:numPr>
      </w:pPr>
      <w:r>
        <w:t>supporting</w:t>
      </w:r>
    </w:p>
    <w:p w14:paraId="42FA4F7C" w14:textId="05651332" w:rsidR="007A6126" w:rsidRPr="007A6126" w:rsidRDefault="007A6126" w:rsidP="007A6126">
      <w:pPr>
        <w:rPr>
          <w:i/>
        </w:rPr>
      </w:pPr>
      <w:r>
        <w:rPr>
          <w:i/>
        </w:rPr>
        <w:t xml:space="preserve">Slide: Personas </w:t>
      </w:r>
      <w:r w:rsidR="00873CE6">
        <w:rPr>
          <w:i/>
        </w:rPr>
        <w:t>1/2</w:t>
      </w:r>
    </w:p>
    <w:p w14:paraId="1AFDDD01" w14:textId="77777777" w:rsidR="00155D4D" w:rsidRDefault="00155D4D" w:rsidP="007A6126">
      <w:r>
        <w:t xml:space="preserve">Explain what Personas are and how they fit into the overall requirements and analysis process. </w:t>
      </w:r>
    </w:p>
    <w:p w14:paraId="3343FE96" w14:textId="77777777" w:rsidR="00873CE6" w:rsidRDefault="00873CE6" w:rsidP="007A6126"/>
    <w:p w14:paraId="41BA0440" w14:textId="77777777" w:rsidR="002D4652" w:rsidRDefault="002D4652">
      <w:pPr>
        <w:spacing w:after="0" w:line="240" w:lineRule="auto"/>
        <w:contextualSpacing w:val="0"/>
        <w:rPr>
          <w:i/>
        </w:rPr>
      </w:pPr>
      <w:r>
        <w:rPr>
          <w:i/>
        </w:rPr>
        <w:br w:type="page"/>
      </w:r>
    </w:p>
    <w:p w14:paraId="17C82CD4" w14:textId="60A1FED4" w:rsidR="007A6126" w:rsidRPr="00873CE6" w:rsidRDefault="00873CE6" w:rsidP="007A6126">
      <w:pPr>
        <w:rPr>
          <w:i/>
        </w:rPr>
      </w:pPr>
      <w:r w:rsidRPr="00873CE6">
        <w:rPr>
          <w:i/>
        </w:rPr>
        <w:lastRenderedPageBreak/>
        <w:t>Slide: Personas 2</w:t>
      </w:r>
      <w:r>
        <w:rPr>
          <w:i/>
        </w:rPr>
        <w:t>/2</w:t>
      </w:r>
    </w:p>
    <w:p w14:paraId="5CCCEE31" w14:textId="2A21829F" w:rsidR="007A6126" w:rsidRDefault="00873CE6" w:rsidP="007A6126">
      <w:r>
        <w:t>Describe the kinds of information that are usually included in a Persona and walk through creating one interactively with the group, writing information on a whiteboard or flip chart sheet.</w:t>
      </w:r>
    </w:p>
    <w:p w14:paraId="7ABAFCFF" w14:textId="77777777" w:rsidR="000F3667" w:rsidRDefault="000F3667" w:rsidP="007A6126"/>
    <w:p w14:paraId="528A9922" w14:textId="02DD917B" w:rsidR="00873CE6" w:rsidRPr="003B486D" w:rsidRDefault="00097FA4" w:rsidP="007A6126">
      <w:pPr>
        <w:rPr>
          <w:i/>
        </w:rPr>
      </w:pPr>
      <w:r w:rsidRPr="003B486D">
        <w:rPr>
          <w:i/>
        </w:rPr>
        <w:t>Slide: World's Smallest Bookstore</w:t>
      </w:r>
    </w:p>
    <w:p w14:paraId="69EC1BDA" w14:textId="44E2D2E8" w:rsidR="009751F2" w:rsidRDefault="003B486D" w:rsidP="007A6126">
      <w:r>
        <w:t xml:space="preserve">Present an overview of the World's Smallest Bookstore system. This will be the system participants work with. There is a partially-complete code base and a set of features that stakeholders would like to have them implement. </w:t>
      </w:r>
      <w:r w:rsidR="002A5197">
        <w:t xml:space="preserve">You can show some of the code to give them an idea of where things are in the code base, but there's no need to go into great depth at this point. They mainly need to get a general idea of the product so they can define reasonable Personas for it and do reasonable Story Mapping. </w:t>
      </w:r>
    </w:p>
    <w:p w14:paraId="6FF13C44" w14:textId="16021BAB" w:rsidR="009751F2" w:rsidRPr="00260727" w:rsidRDefault="009751F2" w:rsidP="009751F2">
      <w:pPr>
        <w:pStyle w:val="TextBody"/>
        <w:rPr>
          <w:rFonts w:asciiTheme="minorHAnsi" w:hAnsiTheme="minorHAnsi"/>
          <w:b/>
        </w:rPr>
      </w:pPr>
      <w:r>
        <w:rPr>
          <w:rFonts w:asciiTheme="minorHAnsi" w:hAnsiTheme="minorHAnsi"/>
          <w:b/>
        </w:rPr>
        <w:t>ACTIVITY (PERSONAS</w:t>
      </w:r>
      <w:r w:rsidRPr="00260727">
        <w:rPr>
          <w:rFonts w:asciiTheme="minorHAnsi" w:hAnsiTheme="minorHAnsi"/>
          <w:b/>
        </w:rPr>
        <w:t>)</w:t>
      </w:r>
    </w:p>
    <w:p w14:paraId="14A1F9E9" w14:textId="77777777" w:rsidR="009751F2" w:rsidRDefault="009751F2" w:rsidP="009751F2">
      <w:pPr>
        <w:pStyle w:val="NoSpacing"/>
      </w:pPr>
      <w:r>
        <w:t>[Collaboration]</w:t>
      </w:r>
    </w:p>
    <w:p w14:paraId="24FD2734" w14:textId="77777777" w:rsidR="009751F2" w:rsidRDefault="009751F2" w:rsidP="009751F2">
      <w:pPr>
        <w:pStyle w:val="NoSpacing"/>
      </w:pPr>
      <w:r>
        <w:t>[Collective ownership]</w:t>
      </w:r>
    </w:p>
    <w:p w14:paraId="1ED5BB47" w14:textId="77777777" w:rsidR="009751F2" w:rsidRDefault="009751F2" w:rsidP="009751F2">
      <w:pPr>
        <w:pStyle w:val="NoSpacing"/>
      </w:pPr>
      <w:r>
        <w:t>[Value focus]</w:t>
      </w:r>
    </w:p>
    <w:p w14:paraId="087E4DEA" w14:textId="77777777" w:rsidR="009751F2" w:rsidRDefault="009751F2" w:rsidP="009751F2">
      <w:pPr>
        <w:pStyle w:val="NoSpacing"/>
      </w:pPr>
      <w:r>
        <w:t>[Continuous improvement]</w:t>
      </w:r>
    </w:p>
    <w:p w14:paraId="7FDECF82" w14:textId="21CB9D59" w:rsidR="000F3667" w:rsidRDefault="000F3667" w:rsidP="009751F2">
      <w:pPr>
        <w:pStyle w:val="NoSpacing"/>
      </w:pPr>
      <w:r>
        <w:t>[Feedback]</w:t>
      </w:r>
    </w:p>
    <w:p w14:paraId="21F564E5" w14:textId="77777777" w:rsidR="009751F2" w:rsidRDefault="009751F2" w:rsidP="009751F2">
      <w:pPr>
        <w:pStyle w:val="NoSpacing"/>
      </w:pPr>
    </w:p>
    <w:p w14:paraId="1B602132" w14:textId="2EBA238E" w:rsidR="000F3667" w:rsidRDefault="00193998" w:rsidP="009751F2">
      <w:pPr>
        <w:pStyle w:val="NoSpacing"/>
      </w:pPr>
      <w:r>
        <w:t>Divide the participants into small groups. Ask each group to develop a Persona representing someone who would use the World's Smallest Bookstore. Set a time limit of 15 minutes.</w:t>
      </w:r>
    </w:p>
    <w:p w14:paraId="44D15BC3" w14:textId="77777777" w:rsidR="00193998" w:rsidRDefault="00193998" w:rsidP="009751F2">
      <w:pPr>
        <w:pStyle w:val="NoSpacing"/>
      </w:pPr>
    </w:p>
    <w:p w14:paraId="5E2C71D7" w14:textId="66FDA911" w:rsidR="009751F2" w:rsidRDefault="00193998" w:rsidP="009751F2">
      <w:pPr>
        <w:pStyle w:val="NoSpacing"/>
      </w:pPr>
      <w:r>
        <w:t>After the 15 minute time box, ask each group to show their Persona to the group and explain it. Then ask the group to discuss the Persona and offer suggestions to improve it.</w:t>
      </w:r>
    </w:p>
    <w:p w14:paraId="6A183E56" w14:textId="77777777" w:rsidR="009751F2" w:rsidRDefault="009751F2" w:rsidP="009751F2">
      <w:pPr>
        <w:pStyle w:val="NoSpacing"/>
      </w:pPr>
    </w:p>
    <w:p w14:paraId="469A949C" w14:textId="040247B4" w:rsidR="00873CE6" w:rsidRPr="00E215FB" w:rsidRDefault="009751F2" w:rsidP="00E215FB">
      <w:pPr>
        <w:pStyle w:val="TextBody"/>
        <w:rPr>
          <w:rFonts w:asciiTheme="minorHAnsi" w:hAnsiTheme="minorHAnsi"/>
          <w:b/>
        </w:rPr>
      </w:pPr>
      <w:r>
        <w:rPr>
          <w:rFonts w:asciiTheme="minorHAnsi" w:hAnsiTheme="minorHAnsi"/>
          <w:b/>
        </w:rPr>
        <w:t>ACTIVITY (PERSONAS</w:t>
      </w:r>
      <w:r w:rsidRPr="00260727">
        <w:rPr>
          <w:rFonts w:asciiTheme="minorHAnsi" w:hAnsiTheme="minorHAnsi"/>
          <w:b/>
        </w:rPr>
        <w:t>) ENDS</w:t>
      </w:r>
    </w:p>
    <w:p w14:paraId="6E6F7398" w14:textId="77777777" w:rsidR="00506E90" w:rsidRDefault="00506E90">
      <w:pPr>
        <w:spacing w:after="0" w:line="240" w:lineRule="auto"/>
        <w:contextualSpacing w:val="0"/>
        <w:rPr>
          <w:rFonts w:asciiTheme="majorHAnsi" w:eastAsiaTheme="majorEastAsia" w:hAnsiTheme="majorHAnsi" w:cstheme="majorBidi"/>
          <w:b/>
          <w:color w:val="737373" w:themeColor="accent4"/>
          <w:spacing w:val="30"/>
          <w:szCs w:val="26"/>
        </w:rPr>
      </w:pPr>
      <w:r>
        <w:br w:type="page"/>
      </w:r>
    </w:p>
    <w:p w14:paraId="2C897BEA" w14:textId="21611FBB" w:rsidR="00DE34F4" w:rsidRPr="00DE34F4" w:rsidRDefault="00300900" w:rsidP="00506E90">
      <w:pPr>
        <w:pStyle w:val="Heading3"/>
      </w:pPr>
      <w:r>
        <w:lastRenderedPageBreak/>
        <w:t>03:30-</w:t>
      </w:r>
      <w:r w:rsidR="006F70BA">
        <w:t>04</w:t>
      </w:r>
      <w:r w:rsidR="00BD0A20">
        <w:t>:0</w:t>
      </w:r>
      <w:r>
        <w:t xml:space="preserve">0 </w:t>
      </w:r>
      <w:r w:rsidR="002D4652">
        <w:t>Story Mapping</w:t>
      </w:r>
      <w:r w:rsidR="00DC2668">
        <w:t xml:space="preserve"> Introduction</w:t>
      </w:r>
      <w:r>
        <w:t xml:space="preserve"> </w:t>
      </w:r>
    </w:p>
    <w:p w14:paraId="585D2847" w14:textId="77777777" w:rsidR="007A6126" w:rsidRPr="007A6126" w:rsidRDefault="007A6126" w:rsidP="007A6126">
      <w:pPr>
        <w:rPr>
          <w:i/>
        </w:rPr>
      </w:pPr>
      <w:r w:rsidRPr="007A6126">
        <w:rPr>
          <w:i/>
        </w:rPr>
        <w:t>Slide: Decomposition</w:t>
      </w:r>
    </w:p>
    <w:p w14:paraId="08DF0EDA" w14:textId="77777777" w:rsidR="007A6126" w:rsidRDefault="007A6126" w:rsidP="007A6126">
      <w:r>
        <w:t xml:space="preserve">Through multiple-horizon planning, big ideas are decomposed into smaller pieces until we get things down to the level that we can build them. At shorter time horizons, the delivery teams are more closely involved with elaborating the details of the work items. </w:t>
      </w:r>
    </w:p>
    <w:p w14:paraId="5E397BA7" w14:textId="77777777" w:rsidR="00E215FB" w:rsidRDefault="00E215FB" w:rsidP="007A6126"/>
    <w:p w14:paraId="5992C25C" w14:textId="29CFEBC3" w:rsidR="00774F63" w:rsidRPr="00E76409" w:rsidRDefault="00E215FB" w:rsidP="00753735">
      <w:pPr>
        <w:rPr>
          <w:i/>
        </w:rPr>
      </w:pPr>
      <w:r w:rsidRPr="00E76409">
        <w:rPr>
          <w:i/>
        </w:rPr>
        <w:t>Slide: Story Mapping 1/5</w:t>
      </w:r>
    </w:p>
    <w:p w14:paraId="4B043281" w14:textId="7D6DE462" w:rsidR="00E215FB" w:rsidRDefault="00E215FB" w:rsidP="00753735">
      <w:r>
        <w:t xml:space="preserve">Walk them through the basic flow of Story Mapping: Goal =&gt; Activity =&gt; Task =&gt; Story. In this context, the word "task" doesn't mean the same thing as it does when wer're breaking down User Stories into small tasks. It's a "thing to do" while engaged in an Activity. So, if an Activity is </w:t>
      </w:r>
      <w:r w:rsidRPr="00E215FB">
        <w:rPr>
          <w:i/>
        </w:rPr>
        <w:t>Browse through product category tree</w:t>
      </w:r>
      <w:r>
        <w:t xml:space="preserve">, a Task might be </w:t>
      </w:r>
      <w:r w:rsidRPr="00E215FB">
        <w:rPr>
          <w:i/>
        </w:rPr>
        <w:t>View list of products for a selected category.</w:t>
      </w:r>
    </w:p>
    <w:p w14:paraId="602F8C4E" w14:textId="77777777" w:rsidR="00753735" w:rsidRDefault="00753735" w:rsidP="00753735"/>
    <w:p w14:paraId="7A832BB8" w14:textId="75D010E4" w:rsidR="00006ACB" w:rsidRPr="00CE5037" w:rsidRDefault="00E76409" w:rsidP="00C96B76">
      <w:pPr>
        <w:rPr>
          <w:i/>
        </w:rPr>
      </w:pPr>
      <w:r w:rsidRPr="00CE5037">
        <w:rPr>
          <w:i/>
        </w:rPr>
        <w:t>Slide: Story Mapping 2/5</w:t>
      </w:r>
    </w:p>
    <w:p w14:paraId="7C80D749" w14:textId="56095E3C" w:rsidR="00E76409" w:rsidRDefault="00135FE7" w:rsidP="00C96B76">
      <w:r>
        <w:t>The G</w:t>
      </w:r>
      <w:r w:rsidR="00CE5037">
        <w:t xml:space="preserve">oal, </w:t>
      </w:r>
      <w:r w:rsidR="00CE5037" w:rsidRPr="00135FE7">
        <w:rPr>
          <w:i/>
        </w:rPr>
        <w:t>Find Product</w:t>
      </w:r>
      <w:r w:rsidR="00CE5037">
        <w:t xml:space="preserve">, could be Find a book in the World's Smallest Bookstore system. </w:t>
      </w:r>
    </w:p>
    <w:p w14:paraId="266F35CA" w14:textId="77777777" w:rsidR="00CE5037" w:rsidRDefault="00CE5037" w:rsidP="00C96B76"/>
    <w:p w14:paraId="794D1E9E" w14:textId="76F9F6B9" w:rsidR="00135FE7" w:rsidRPr="00B4554E" w:rsidRDefault="00135FE7" w:rsidP="00C96B76">
      <w:pPr>
        <w:rPr>
          <w:i/>
        </w:rPr>
      </w:pPr>
      <w:r w:rsidRPr="00B4554E">
        <w:rPr>
          <w:i/>
        </w:rPr>
        <w:t>Slide: Story Mapping 3/5</w:t>
      </w:r>
    </w:p>
    <w:p w14:paraId="1E9C8DD5" w14:textId="08EA1034" w:rsidR="00135FE7" w:rsidRDefault="00135FE7" w:rsidP="00C96B76">
      <w:r>
        <w:t xml:space="preserve">Any number of Activities might support the Goal, </w:t>
      </w:r>
      <w:r w:rsidRPr="00135FE7">
        <w:rPr>
          <w:i/>
        </w:rPr>
        <w:t>Find Product</w:t>
      </w:r>
      <w:r>
        <w:t xml:space="preserve">. </w:t>
      </w:r>
      <w:r w:rsidR="00B4554E">
        <w:t xml:space="preserve">Here we have a single example, </w:t>
      </w:r>
      <w:r w:rsidR="00B4554E" w:rsidRPr="00B4554E">
        <w:rPr>
          <w:i/>
        </w:rPr>
        <w:t>Browse through product category tree</w:t>
      </w:r>
      <w:r w:rsidR="00B4554E">
        <w:t xml:space="preserve">. </w:t>
      </w:r>
    </w:p>
    <w:p w14:paraId="07956255" w14:textId="77777777" w:rsidR="00B4554E" w:rsidRDefault="00B4554E" w:rsidP="00C96B76"/>
    <w:p w14:paraId="167C4CA5" w14:textId="6A32C2C2" w:rsidR="00B4554E" w:rsidRPr="006C0D57" w:rsidRDefault="006C0D57" w:rsidP="00C96B76">
      <w:pPr>
        <w:rPr>
          <w:i/>
        </w:rPr>
      </w:pPr>
      <w:r w:rsidRPr="006C0D57">
        <w:rPr>
          <w:i/>
        </w:rPr>
        <w:t>Slide: Story Mapping 4/5</w:t>
      </w:r>
    </w:p>
    <w:p w14:paraId="5F16010A" w14:textId="570C15EE" w:rsidR="006C0D57" w:rsidRDefault="006C0D57" w:rsidP="00C96B76">
      <w:r>
        <w:t xml:space="preserve">Tasks are smaller things you do while engaged in an Activity. While engaged in </w:t>
      </w:r>
      <w:r w:rsidRPr="006C0D57">
        <w:rPr>
          <w:i/>
        </w:rPr>
        <w:t>Browse through product category tree</w:t>
      </w:r>
      <w:r>
        <w:t xml:space="preserve">, you might </w:t>
      </w:r>
      <w:r w:rsidRPr="006C0D57">
        <w:rPr>
          <w:i/>
        </w:rPr>
        <w:t>Choose a product to view details</w:t>
      </w:r>
      <w:r>
        <w:t xml:space="preserve">. </w:t>
      </w:r>
    </w:p>
    <w:p w14:paraId="3107F0AF" w14:textId="77777777" w:rsidR="00CE5037" w:rsidRDefault="00CE5037" w:rsidP="00C96B76"/>
    <w:p w14:paraId="09364119" w14:textId="2802A51E" w:rsidR="00AB5351" w:rsidRPr="00A269EA" w:rsidRDefault="00AB5351" w:rsidP="00C96B76">
      <w:pPr>
        <w:rPr>
          <w:i/>
        </w:rPr>
      </w:pPr>
      <w:r w:rsidRPr="00A269EA">
        <w:rPr>
          <w:i/>
        </w:rPr>
        <w:t>Slide: Story Mapping 5/5</w:t>
      </w:r>
    </w:p>
    <w:p w14:paraId="016C04D9" w14:textId="20FA29A9" w:rsidR="00AB5351" w:rsidRPr="00C96B76" w:rsidRDefault="001D3C79" w:rsidP="00C96B76">
      <w:r>
        <w:t xml:space="preserve">Ultimately, </w:t>
      </w:r>
      <w:r w:rsidRPr="001D3C79">
        <w:rPr>
          <w:i/>
        </w:rPr>
        <w:t>User Stories</w:t>
      </w:r>
      <w:r>
        <w:t xml:space="preserve"> pop out of the model. They support the Tasks, or sometimes directly an Activity or a Goal depending on the scope. </w:t>
      </w:r>
    </w:p>
    <w:p w14:paraId="0A13CBD2" w14:textId="77777777" w:rsidR="00363047" w:rsidRDefault="00CD52F3" w:rsidP="008C2F78">
      <w:pPr>
        <w:pStyle w:val="TextBody"/>
        <w:rPr>
          <w:rFonts w:asciiTheme="minorHAnsi" w:hAnsiTheme="minorHAnsi"/>
          <w:i/>
        </w:rPr>
      </w:pPr>
      <w:r w:rsidRPr="00CD52F3">
        <w:rPr>
          <w:rFonts w:asciiTheme="minorHAnsi" w:hAnsiTheme="minorHAnsi"/>
          <w:i/>
        </w:rPr>
        <w:t>Slide: Story Map Example</w:t>
      </w:r>
    </w:p>
    <w:p w14:paraId="73BFB599" w14:textId="347EE958" w:rsidR="00CD52F3" w:rsidRDefault="00CD52F3" w:rsidP="008C2F78">
      <w:pPr>
        <w:pStyle w:val="TextBody"/>
        <w:rPr>
          <w:rFonts w:asciiTheme="minorHAnsi" w:hAnsiTheme="minorHAnsi"/>
        </w:rPr>
      </w:pPr>
      <w:r>
        <w:rPr>
          <w:rFonts w:asciiTheme="minorHAnsi" w:hAnsiTheme="minorHAnsi"/>
        </w:rPr>
        <w:t xml:space="preserve">A Story Map is a living model that changes frequently as people collaborate to improve their understanding of the problem and potential solutions. </w:t>
      </w:r>
      <w:r w:rsidR="00174A59">
        <w:rPr>
          <w:rFonts w:asciiTheme="minorHAnsi" w:hAnsiTheme="minorHAnsi"/>
        </w:rPr>
        <w:t>Once the model starts to settle down, people often start to carve out sections of it as targets for release. The most valuable bits and pieces of all the stories will be at the top of the model. Choosing the scope to include in the next release is often as simple as drawing a horizontal line under the row of stories we want to deliver in the release.</w:t>
      </w:r>
    </w:p>
    <w:p w14:paraId="35419685" w14:textId="77777777" w:rsidR="00174A59" w:rsidRDefault="00174A59" w:rsidP="008C2F78">
      <w:pPr>
        <w:pStyle w:val="TextBody"/>
        <w:rPr>
          <w:rFonts w:asciiTheme="minorHAnsi" w:hAnsiTheme="minorHAnsi"/>
        </w:rPr>
      </w:pPr>
    </w:p>
    <w:p w14:paraId="182F5C01" w14:textId="77777777" w:rsidR="008E34D6" w:rsidRPr="00260727" w:rsidRDefault="008E34D6" w:rsidP="008C2F78">
      <w:pPr>
        <w:pStyle w:val="TextBody"/>
        <w:rPr>
          <w:rFonts w:asciiTheme="minorHAnsi" w:hAnsiTheme="minorHAnsi"/>
        </w:rPr>
      </w:pPr>
    </w:p>
    <w:p w14:paraId="73353EA0" w14:textId="77777777" w:rsidR="00BD0A20" w:rsidRPr="00260727" w:rsidRDefault="00BD0A20" w:rsidP="00BD0A20">
      <w:pPr>
        <w:pStyle w:val="Heading1"/>
      </w:pPr>
      <w:r w:rsidRPr="00260727">
        <w:lastRenderedPageBreak/>
        <w:t>Day 2 - Afternoon</w:t>
      </w:r>
    </w:p>
    <w:p w14:paraId="249AED46" w14:textId="6498DD43" w:rsidR="00007950" w:rsidRDefault="00007950" w:rsidP="00007950">
      <w:pPr>
        <w:pStyle w:val="Heading3"/>
      </w:pPr>
      <w:r>
        <w:t>00:00-01</w:t>
      </w:r>
      <w:r w:rsidR="00FA7342">
        <w:t>:00</w:t>
      </w:r>
      <w:r>
        <w:t xml:space="preserve"> Story Mapping Practice</w:t>
      </w:r>
    </w:p>
    <w:p w14:paraId="4ED2F496" w14:textId="126BD4EA" w:rsidR="00007950" w:rsidRPr="00007950" w:rsidRDefault="00007950" w:rsidP="00007950">
      <w:pPr>
        <w:rPr>
          <w:rFonts w:asciiTheme="majorHAnsi" w:hAnsiTheme="majorHAnsi"/>
        </w:rPr>
      </w:pPr>
      <w:r>
        <w:t xml:space="preserve">Talk through the Features that have been defined for the World's Smallest Bookstore. Each group gets the same set of Story Cards to work with in the exercise. </w:t>
      </w:r>
    </w:p>
    <w:p w14:paraId="5FD258CC" w14:textId="35AD8120" w:rsidR="00957276" w:rsidRPr="00260727" w:rsidRDefault="00957276" w:rsidP="00957276">
      <w:pPr>
        <w:pStyle w:val="TextBody"/>
        <w:rPr>
          <w:rFonts w:asciiTheme="minorHAnsi" w:hAnsiTheme="minorHAnsi"/>
          <w:b/>
        </w:rPr>
      </w:pPr>
      <w:r>
        <w:rPr>
          <w:rFonts w:asciiTheme="minorHAnsi" w:hAnsiTheme="minorHAnsi"/>
          <w:b/>
        </w:rPr>
        <w:t>ACTIVITY (STORY MAPPING</w:t>
      </w:r>
      <w:r w:rsidRPr="00260727">
        <w:rPr>
          <w:rFonts w:asciiTheme="minorHAnsi" w:hAnsiTheme="minorHAnsi"/>
          <w:b/>
        </w:rPr>
        <w:t>)</w:t>
      </w:r>
    </w:p>
    <w:p w14:paraId="23A584FE" w14:textId="77777777" w:rsidR="00957276" w:rsidRDefault="00957276" w:rsidP="00957276">
      <w:pPr>
        <w:pStyle w:val="NoSpacing"/>
      </w:pPr>
      <w:r>
        <w:t>[Collaboration]</w:t>
      </w:r>
    </w:p>
    <w:p w14:paraId="1FEBD9EB" w14:textId="77777777" w:rsidR="00957276" w:rsidRDefault="00957276" w:rsidP="00957276">
      <w:pPr>
        <w:pStyle w:val="NoSpacing"/>
      </w:pPr>
      <w:r>
        <w:t>[Collective ownership]</w:t>
      </w:r>
    </w:p>
    <w:p w14:paraId="3613D773" w14:textId="77777777" w:rsidR="00957276" w:rsidRDefault="00957276" w:rsidP="00957276">
      <w:pPr>
        <w:pStyle w:val="NoSpacing"/>
      </w:pPr>
      <w:r>
        <w:t>[Value focus]</w:t>
      </w:r>
    </w:p>
    <w:p w14:paraId="323D30C4" w14:textId="77777777" w:rsidR="00957276" w:rsidRDefault="00957276" w:rsidP="00957276">
      <w:pPr>
        <w:pStyle w:val="NoSpacing"/>
      </w:pPr>
      <w:r>
        <w:t>[Continuous improvement]</w:t>
      </w:r>
    </w:p>
    <w:p w14:paraId="7084AECF" w14:textId="77777777" w:rsidR="00957276" w:rsidRDefault="00957276" w:rsidP="00957276">
      <w:pPr>
        <w:pStyle w:val="NoSpacing"/>
      </w:pPr>
      <w:r>
        <w:t>[Feedback]</w:t>
      </w:r>
    </w:p>
    <w:p w14:paraId="2D3332B6" w14:textId="77777777" w:rsidR="00957276" w:rsidRDefault="00957276" w:rsidP="00957276">
      <w:pPr>
        <w:pStyle w:val="NoSpacing"/>
      </w:pPr>
    </w:p>
    <w:p w14:paraId="202D3F2B" w14:textId="43AE923C" w:rsidR="00957276" w:rsidRDefault="00957276" w:rsidP="00957276">
      <w:pPr>
        <w:pStyle w:val="NoSpacing"/>
      </w:pPr>
      <w:r>
        <w:t>Div</w:t>
      </w:r>
      <w:r w:rsidR="00483D0D">
        <w:t xml:space="preserve">ide the participants into large-ish </w:t>
      </w:r>
      <w:r>
        <w:t>groups</w:t>
      </w:r>
      <w:r w:rsidR="00483D0D">
        <w:t>, or have the whole group work together if there aren't too many people</w:t>
      </w:r>
      <w:r>
        <w:t xml:space="preserve">. Ask each group to develop a </w:t>
      </w:r>
      <w:r w:rsidR="00483D0D">
        <w:t xml:space="preserve">Story Map based on the Features presented to them. They are free to add Features that they think of, too. </w:t>
      </w:r>
    </w:p>
    <w:p w14:paraId="02DD204D" w14:textId="77777777" w:rsidR="00957276" w:rsidRDefault="00957276" w:rsidP="00957276">
      <w:pPr>
        <w:pStyle w:val="NoSpacing"/>
      </w:pPr>
    </w:p>
    <w:p w14:paraId="782CEEFA" w14:textId="5E72C0C5" w:rsidR="00957276" w:rsidRDefault="00FA7342" w:rsidP="00957276">
      <w:pPr>
        <w:pStyle w:val="NoSpacing"/>
      </w:pPr>
      <w:r>
        <w:t>Set a time box of 30</w:t>
      </w:r>
      <w:r w:rsidR="00483D0D">
        <w:t xml:space="preserve"> minutes. Walk around and help them stay on track.</w:t>
      </w:r>
    </w:p>
    <w:p w14:paraId="21AB54FA" w14:textId="77777777" w:rsidR="00483D0D" w:rsidRDefault="00483D0D" w:rsidP="00957276">
      <w:pPr>
        <w:pStyle w:val="NoSpacing"/>
      </w:pPr>
    </w:p>
    <w:p w14:paraId="0BD93473" w14:textId="69938A94" w:rsidR="00483D0D" w:rsidRDefault="002B4BC1" w:rsidP="00957276">
      <w:pPr>
        <w:pStyle w:val="NoSpacing"/>
      </w:pPr>
      <w:r>
        <w:t>Spend 30</w:t>
      </w:r>
      <w:r w:rsidR="00483D0D">
        <w:t xml:space="preserve"> minutes with each group explaining their Story Map to the group and debriefing. </w:t>
      </w:r>
      <w:r w:rsidR="00024639">
        <w:t>Have the group agree on combining their results into a single Story Map.</w:t>
      </w:r>
      <w:r w:rsidR="00C67501">
        <w:t xml:space="preserve"> This will guide their work on the code. </w:t>
      </w:r>
    </w:p>
    <w:p w14:paraId="6ED8F830" w14:textId="77777777" w:rsidR="00957276" w:rsidRDefault="00957276" w:rsidP="00957276">
      <w:pPr>
        <w:pStyle w:val="NoSpacing"/>
      </w:pPr>
    </w:p>
    <w:p w14:paraId="14B634AA" w14:textId="0AA82A7A" w:rsidR="00957276" w:rsidRDefault="00957276" w:rsidP="00957276">
      <w:pPr>
        <w:pStyle w:val="TextBody"/>
        <w:rPr>
          <w:rFonts w:asciiTheme="minorHAnsi" w:hAnsiTheme="minorHAnsi"/>
          <w:b/>
        </w:rPr>
      </w:pPr>
      <w:r>
        <w:rPr>
          <w:rFonts w:asciiTheme="minorHAnsi" w:hAnsiTheme="minorHAnsi"/>
          <w:b/>
        </w:rPr>
        <w:t>ACTIVITY (STORY MAPPING</w:t>
      </w:r>
      <w:r w:rsidRPr="00260727">
        <w:rPr>
          <w:rFonts w:asciiTheme="minorHAnsi" w:hAnsiTheme="minorHAnsi"/>
          <w:b/>
        </w:rPr>
        <w:t>) ENDS</w:t>
      </w:r>
    </w:p>
    <w:p w14:paraId="45E1E419" w14:textId="77777777" w:rsidR="007F4108" w:rsidRDefault="007F4108">
      <w:pPr>
        <w:spacing w:after="0" w:line="240" w:lineRule="auto"/>
        <w:contextualSpacing w:val="0"/>
        <w:rPr>
          <w:rFonts w:asciiTheme="majorHAnsi" w:eastAsiaTheme="majorEastAsia" w:hAnsiTheme="majorHAnsi" w:cstheme="majorBidi"/>
          <w:b/>
          <w:color w:val="737373" w:themeColor="accent4"/>
          <w:spacing w:val="30"/>
          <w:szCs w:val="26"/>
        </w:rPr>
      </w:pPr>
      <w:r>
        <w:br w:type="page"/>
      </w:r>
    </w:p>
    <w:p w14:paraId="3FDEB801" w14:textId="393FC468" w:rsidR="0086084A" w:rsidRDefault="00F05226" w:rsidP="00F05226">
      <w:pPr>
        <w:pStyle w:val="Heading3"/>
      </w:pPr>
      <w:r>
        <w:lastRenderedPageBreak/>
        <w:t>01</w:t>
      </w:r>
      <w:r w:rsidR="00490BAF">
        <w:t>:00-03</w:t>
      </w:r>
      <w:r w:rsidR="003D6075">
        <w:t>:30</w:t>
      </w:r>
      <w:r>
        <w:t xml:space="preserve"> Specification by Example</w:t>
      </w:r>
    </w:p>
    <w:p w14:paraId="7903B41B" w14:textId="48E0FFEF" w:rsidR="00D311D6" w:rsidRPr="00D311D6" w:rsidRDefault="00D311D6" w:rsidP="00D311D6">
      <w:pPr>
        <w:rPr>
          <w:i/>
        </w:rPr>
      </w:pPr>
      <w:r w:rsidRPr="00D311D6">
        <w:rPr>
          <w:i/>
        </w:rPr>
        <w:t>Slide: Specification by Example (ants)</w:t>
      </w:r>
    </w:p>
    <w:p w14:paraId="7F0A4AB5" w14:textId="36C60F24" w:rsidR="00D311D6" w:rsidRDefault="00D311D6" w:rsidP="00D311D6">
      <w:r>
        <w:t xml:space="preserve">** </w:t>
      </w:r>
      <w:r w:rsidR="00B83888">
        <w:t>Don't show</w:t>
      </w:r>
      <w:r>
        <w:t xml:space="preserve"> the next slide until after the exercise **</w:t>
      </w:r>
    </w:p>
    <w:p w14:paraId="2208C5B7" w14:textId="44C0EAA4" w:rsidR="007F4108" w:rsidRPr="00260727" w:rsidRDefault="007F4108" w:rsidP="007F4108">
      <w:pPr>
        <w:pStyle w:val="TextBody"/>
        <w:rPr>
          <w:rFonts w:asciiTheme="minorHAnsi" w:hAnsiTheme="minorHAnsi"/>
          <w:b/>
        </w:rPr>
      </w:pPr>
      <w:r>
        <w:rPr>
          <w:rFonts w:asciiTheme="minorHAnsi" w:hAnsiTheme="minorHAnsi"/>
          <w:b/>
        </w:rPr>
        <w:t>ACTIVITY (REQUIREMENTS</w:t>
      </w:r>
      <w:r w:rsidRPr="00260727">
        <w:rPr>
          <w:rFonts w:asciiTheme="minorHAnsi" w:hAnsiTheme="minorHAnsi"/>
          <w:b/>
        </w:rPr>
        <w:t>)</w:t>
      </w:r>
      <w:r>
        <w:rPr>
          <w:rFonts w:asciiTheme="minorHAnsi" w:hAnsiTheme="minorHAnsi"/>
          <w:b/>
        </w:rPr>
        <w:t xml:space="preserve"> </w:t>
      </w:r>
    </w:p>
    <w:p w14:paraId="4595BD52" w14:textId="77777777" w:rsidR="007F4108" w:rsidRDefault="007F4108" w:rsidP="007F4108">
      <w:pPr>
        <w:pStyle w:val="NoSpacing"/>
      </w:pPr>
      <w:r>
        <w:t>[Collaboration]</w:t>
      </w:r>
    </w:p>
    <w:p w14:paraId="1C8CC357" w14:textId="77777777" w:rsidR="007F4108" w:rsidRDefault="007F4108" w:rsidP="007F4108">
      <w:pPr>
        <w:pStyle w:val="NoSpacing"/>
      </w:pPr>
      <w:r>
        <w:t>[Collective ownership]</w:t>
      </w:r>
    </w:p>
    <w:p w14:paraId="5F2E9E32" w14:textId="77777777" w:rsidR="007F4108" w:rsidRDefault="007F4108" w:rsidP="007F4108">
      <w:pPr>
        <w:pStyle w:val="NoSpacing"/>
      </w:pPr>
      <w:r>
        <w:t>[Value focus]</w:t>
      </w:r>
    </w:p>
    <w:p w14:paraId="1A77C9D8" w14:textId="77777777" w:rsidR="007F4108" w:rsidRDefault="007F4108" w:rsidP="007F4108">
      <w:pPr>
        <w:pStyle w:val="NoSpacing"/>
      </w:pPr>
      <w:r>
        <w:t>[Continuous improvement]</w:t>
      </w:r>
    </w:p>
    <w:p w14:paraId="0087299B" w14:textId="77777777" w:rsidR="007F4108" w:rsidRDefault="007F4108" w:rsidP="007F4108">
      <w:pPr>
        <w:pStyle w:val="NoSpacing"/>
      </w:pPr>
      <w:r>
        <w:t>[Feedback]</w:t>
      </w:r>
    </w:p>
    <w:p w14:paraId="5C53D362" w14:textId="77777777" w:rsidR="007F4108" w:rsidRDefault="007F4108" w:rsidP="007F4108">
      <w:pPr>
        <w:pStyle w:val="NoSpacing"/>
      </w:pPr>
    </w:p>
    <w:p w14:paraId="16E139A9" w14:textId="77777777" w:rsidR="007F4108" w:rsidRDefault="007F4108" w:rsidP="007F4108">
      <w:pPr>
        <w:pStyle w:val="NoSpacing"/>
      </w:pPr>
      <w:r>
        <w:t>15 minutes</w:t>
      </w:r>
    </w:p>
    <w:p w14:paraId="596DCC47" w14:textId="5F2C90F2" w:rsidR="007F4108" w:rsidRDefault="007F4108" w:rsidP="007F4108">
      <w:pPr>
        <w:pStyle w:val="NoSpacing"/>
      </w:pPr>
      <w:r>
        <w:t xml:space="preserve">Divide the participants into small groups. Give each group the handout on Traditional Requirements and Test Plans. Ask them to read the handout and discuss among themselves how easy or hard it is to understand what is to be done and how to test it, as well as how useful the document would be as a long-lived artifact to help future teams understand and work with the application. </w:t>
      </w:r>
    </w:p>
    <w:p w14:paraId="6442AF5C" w14:textId="77777777" w:rsidR="007F4108" w:rsidRDefault="007F4108" w:rsidP="007F4108">
      <w:pPr>
        <w:pStyle w:val="NoSpacing"/>
      </w:pPr>
    </w:p>
    <w:p w14:paraId="6D4E4804" w14:textId="77777777" w:rsidR="007F4108" w:rsidRDefault="007F4108" w:rsidP="007F4108">
      <w:pPr>
        <w:pStyle w:val="NoSpacing"/>
      </w:pPr>
      <w:r>
        <w:t>15 minutes</w:t>
      </w:r>
    </w:p>
    <w:p w14:paraId="6F2DBB5C" w14:textId="2534BA4A" w:rsidR="007F4108" w:rsidRDefault="007F4108" w:rsidP="007F4108">
      <w:pPr>
        <w:pStyle w:val="NoSpacing"/>
      </w:pPr>
      <w:r>
        <w:t xml:space="preserve">Have each group share the outcome of their discussion with the other participants. Group discussion.  </w:t>
      </w:r>
    </w:p>
    <w:p w14:paraId="4879A6A4" w14:textId="77777777" w:rsidR="007F4108" w:rsidRDefault="007F4108" w:rsidP="007F4108">
      <w:pPr>
        <w:pStyle w:val="NoSpacing"/>
      </w:pPr>
    </w:p>
    <w:p w14:paraId="7DFAC2E8" w14:textId="06C94EC4" w:rsidR="007F4108" w:rsidRDefault="007F4108" w:rsidP="007F4108">
      <w:pPr>
        <w:pStyle w:val="TextBody"/>
        <w:rPr>
          <w:rFonts w:asciiTheme="minorHAnsi" w:hAnsiTheme="minorHAnsi"/>
          <w:b/>
        </w:rPr>
      </w:pPr>
      <w:r>
        <w:rPr>
          <w:rFonts w:asciiTheme="minorHAnsi" w:hAnsiTheme="minorHAnsi"/>
          <w:b/>
        </w:rPr>
        <w:t>ACTIVITY (REQUIREMENTS</w:t>
      </w:r>
      <w:r w:rsidRPr="00260727">
        <w:rPr>
          <w:rFonts w:asciiTheme="minorHAnsi" w:hAnsiTheme="minorHAnsi"/>
          <w:b/>
        </w:rPr>
        <w:t>) ENDS</w:t>
      </w:r>
    </w:p>
    <w:p w14:paraId="0B90C552" w14:textId="77777777" w:rsidR="00A22D14" w:rsidRPr="00A22D14" w:rsidRDefault="00A22D14" w:rsidP="007F4108"/>
    <w:p w14:paraId="72DB7156" w14:textId="58538CA0" w:rsidR="007F4108" w:rsidRDefault="005519E3" w:rsidP="007F4108">
      <w:pPr>
        <w:rPr>
          <w:i/>
        </w:rPr>
      </w:pPr>
      <w:r>
        <w:rPr>
          <w:i/>
        </w:rPr>
        <w:t>Slide: Concrete vs. Abstract</w:t>
      </w:r>
      <w:r w:rsidR="001B09BC">
        <w:rPr>
          <w:i/>
        </w:rPr>
        <w:t xml:space="preserve"> 1/2 </w:t>
      </w:r>
    </w:p>
    <w:p w14:paraId="2BA79D8A" w14:textId="45135BB2" w:rsidR="001B09BC" w:rsidRDefault="001B09BC" w:rsidP="007F4108">
      <w:r w:rsidRPr="001B09BC">
        <w:t xml:space="preserve">Here is an abstract description of something. </w:t>
      </w:r>
      <w:r>
        <w:t>What kind of thing is it?</w:t>
      </w:r>
    </w:p>
    <w:p w14:paraId="12B1A77D" w14:textId="77777777" w:rsidR="001B09BC" w:rsidRDefault="001B09BC" w:rsidP="007F4108"/>
    <w:p w14:paraId="6C4C37B8" w14:textId="5C489EB1" w:rsidR="001B09BC" w:rsidRPr="001B09BC" w:rsidRDefault="001B09BC" w:rsidP="007F4108">
      <w:pPr>
        <w:rPr>
          <w:i/>
        </w:rPr>
      </w:pPr>
      <w:r w:rsidRPr="001B09BC">
        <w:rPr>
          <w:i/>
        </w:rPr>
        <w:t>Slide: Concrete vs. Abstract 2/2</w:t>
      </w:r>
    </w:p>
    <w:p w14:paraId="4F110DBB" w14:textId="68FCCB62" w:rsidR="001B09BC" w:rsidRPr="001B09BC" w:rsidRDefault="001B09BC" w:rsidP="007F4108">
      <w:r>
        <w:t>Here are some specific examples of a kind of thing. What kind of thing is it?</w:t>
      </w:r>
    </w:p>
    <w:p w14:paraId="7FEF61E9" w14:textId="77777777" w:rsidR="007F4108" w:rsidRDefault="007F4108" w:rsidP="007F4108"/>
    <w:p w14:paraId="4473287F" w14:textId="271C8115" w:rsidR="001B09BC" w:rsidRDefault="001B09BC" w:rsidP="007F4108">
      <w:r>
        <w:t xml:space="preserve">Which of the two representations of the thing did you find easier to recognize? </w:t>
      </w:r>
      <w:r w:rsidR="00A22D14">
        <w:t xml:space="preserve">Why do you think that is so? </w:t>
      </w:r>
    </w:p>
    <w:p w14:paraId="4BEE813A" w14:textId="77777777" w:rsidR="00A22D14" w:rsidRDefault="00A22D14" w:rsidP="007F4108"/>
    <w:p w14:paraId="48E7CEA5" w14:textId="62816E02" w:rsidR="007F4108" w:rsidRDefault="00A22D14" w:rsidP="00A22D14">
      <w:r>
        <w:t xml:space="preserve">When you were reviewing the traditional requirements specification, test plan, and technical documentation, do you think it would have been easier to understand in the form of concrete examples? </w:t>
      </w:r>
    </w:p>
    <w:p w14:paraId="16728E7B" w14:textId="77777777" w:rsidR="00130724" w:rsidRDefault="00130724" w:rsidP="00A22D14"/>
    <w:p w14:paraId="43D0B1A4" w14:textId="66546D93" w:rsidR="00130724" w:rsidRPr="00130724" w:rsidRDefault="00130724" w:rsidP="00A22D14">
      <w:pPr>
        <w:rPr>
          <w:i/>
        </w:rPr>
      </w:pPr>
      <w:r w:rsidRPr="00130724">
        <w:rPr>
          <w:i/>
        </w:rPr>
        <w:t>Slide: Given-When-Then</w:t>
      </w:r>
    </w:p>
    <w:p w14:paraId="383BB9D2" w14:textId="28C9F612" w:rsidR="00130724" w:rsidRDefault="00130724" w:rsidP="00A22D14">
      <w:r>
        <w:t xml:space="preserve">This is a form people use to express concrete examples of interactions between people and computer systems or between two computer systems. </w:t>
      </w:r>
    </w:p>
    <w:p w14:paraId="4FFC9AC2" w14:textId="661606CF" w:rsidR="00130724" w:rsidRDefault="00130724" w:rsidP="00A22D14">
      <w:r w:rsidRPr="00130724">
        <w:rPr>
          <w:i/>
        </w:rPr>
        <w:lastRenderedPageBreak/>
        <w:t>Given</w:t>
      </w:r>
      <w:r>
        <w:t xml:space="preserve"> expresses preconditions - things that are assumed to be true at the outset.</w:t>
      </w:r>
    </w:p>
    <w:p w14:paraId="66F1D219" w14:textId="32311B56" w:rsidR="00130724" w:rsidRDefault="00130724" w:rsidP="00A22D14">
      <w:r w:rsidRPr="00130724">
        <w:rPr>
          <w:i/>
        </w:rPr>
        <w:t>When</w:t>
      </w:r>
      <w:r>
        <w:t xml:space="preserve"> expresses the action a person (or client system) takes to interact with a system. </w:t>
      </w:r>
    </w:p>
    <w:p w14:paraId="20F27F1F" w14:textId="120389AD" w:rsidR="00130724" w:rsidRDefault="00130724" w:rsidP="00A22D14">
      <w:r w:rsidRPr="00130724">
        <w:rPr>
          <w:i/>
        </w:rPr>
        <w:t>Then</w:t>
      </w:r>
      <w:r>
        <w:t xml:space="preserve"> expresses postconditions - observable or measurable results of the interaction.</w:t>
      </w:r>
    </w:p>
    <w:p w14:paraId="673FAD1F" w14:textId="77777777" w:rsidR="00B83888" w:rsidRDefault="00B83888" w:rsidP="00A22D14"/>
    <w:p w14:paraId="69D7B88C" w14:textId="30EC4462" w:rsidR="00490BAF" w:rsidRDefault="00490BAF" w:rsidP="00490BAF">
      <w:r>
        <w:t xml:space="preserve">** </w:t>
      </w:r>
      <w:r w:rsidR="00B83888">
        <w:t xml:space="preserve">Don't show </w:t>
      </w:r>
      <w:r>
        <w:t>the next slide until after the exercise **</w:t>
      </w:r>
    </w:p>
    <w:p w14:paraId="2B8EE0D5" w14:textId="77777777" w:rsidR="00490BAF" w:rsidRPr="00A22D14" w:rsidRDefault="00490BAF" w:rsidP="00A22D14"/>
    <w:p w14:paraId="18143C9D" w14:textId="77777777" w:rsidR="007F4108" w:rsidRPr="00260727" w:rsidRDefault="007F4108" w:rsidP="007F4108">
      <w:pPr>
        <w:pStyle w:val="TextBody"/>
        <w:rPr>
          <w:rFonts w:asciiTheme="minorHAnsi" w:hAnsiTheme="minorHAnsi"/>
          <w:b/>
        </w:rPr>
      </w:pPr>
      <w:r>
        <w:rPr>
          <w:rFonts w:asciiTheme="minorHAnsi" w:hAnsiTheme="minorHAnsi"/>
          <w:b/>
        </w:rPr>
        <w:t>ACTIVITY (READING GHERKIN</w:t>
      </w:r>
      <w:r w:rsidRPr="00260727">
        <w:rPr>
          <w:rFonts w:asciiTheme="minorHAnsi" w:hAnsiTheme="minorHAnsi"/>
          <w:b/>
        </w:rPr>
        <w:t>)</w:t>
      </w:r>
      <w:r>
        <w:rPr>
          <w:rFonts w:asciiTheme="minorHAnsi" w:hAnsiTheme="minorHAnsi"/>
          <w:b/>
        </w:rPr>
        <w:t xml:space="preserve"> </w:t>
      </w:r>
    </w:p>
    <w:p w14:paraId="5B66101A" w14:textId="77777777" w:rsidR="007F4108" w:rsidRDefault="007F4108" w:rsidP="007F4108">
      <w:pPr>
        <w:pStyle w:val="NoSpacing"/>
      </w:pPr>
      <w:r>
        <w:t>[Collaboration]</w:t>
      </w:r>
    </w:p>
    <w:p w14:paraId="758490B4" w14:textId="77777777" w:rsidR="007F4108" w:rsidRDefault="007F4108" w:rsidP="007F4108">
      <w:pPr>
        <w:pStyle w:val="NoSpacing"/>
      </w:pPr>
      <w:r>
        <w:t>[Collective ownership]</w:t>
      </w:r>
    </w:p>
    <w:p w14:paraId="79B052BB" w14:textId="77777777" w:rsidR="007F4108" w:rsidRDefault="007F4108" w:rsidP="007F4108">
      <w:pPr>
        <w:pStyle w:val="NoSpacing"/>
      </w:pPr>
      <w:r>
        <w:t>[Value focus]</w:t>
      </w:r>
    </w:p>
    <w:p w14:paraId="7C62CE2F" w14:textId="77777777" w:rsidR="007F4108" w:rsidRDefault="007F4108" w:rsidP="007F4108">
      <w:pPr>
        <w:pStyle w:val="NoSpacing"/>
      </w:pPr>
      <w:r>
        <w:t>[Continuous improvement]</w:t>
      </w:r>
    </w:p>
    <w:p w14:paraId="758CE3D2" w14:textId="77777777" w:rsidR="007F4108" w:rsidRDefault="007F4108" w:rsidP="007F4108">
      <w:pPr>
        <w:pStyle w:val="NoSpacing"/>
      </w:pPr>
      <w:r>
        <w:t>[Feedback]</w:t>
      </w:r>
    </w:p>
    <w:p w14:paraId="390CEE25" w14:textId="77777777" w:rsidR="007F4108" w:rsidRDefault="007F4108" w:rsidP="007F4108">
      <w:pPr>
        <w:pStyle w:val="NoSpacing"/>
      </w:pPr>
    </w:p>
    <w:p w14:paraId="4018C8D9" w14:textId="77777777" w:rsidR="007F4108" w:rsidRDefault="007F4108" w:rsidP="007F4108">
      <w:pPr>
        <w:pStyle w:val="NoSpacing"/>
      </w:pPr>
      <w:r>
        <w:t>15 minutes</w:t>
      </w:r>
    </w:p>
    <w:p w14:paraId="11DE0AA5" w14:textId="77777777" w:rsidR="007F4108" w:rsidRDefault="007F4108" w:rsidP="007F4108">
      <w:pPr>
        <w:pStyle w:val="NoSpacing"/>
      </w:pPr>
      <w:r>
        <w:t>Divide the participants into small groups. Give each group a set of the sample Gherkin scenarios. Have people discuss the scenarios within their group and organize them along a spectrum of Tautolotical =&gt; Domain Language =&gt; Scripty =&gt; Technical. You can write this spectrum on a whiteboard or flip chart.</w:t>
      </w:r>
    </w:p>
    <w:p w14:paraId="0E4B1F4E" w14:textId="77777777" w:rsidR="007F4108" w:rsidRDefault="007F4108" w:rsidP="007F4108">
      <w:pPr>
        <w:pStyle w:val="NoSpacing"/>
      </w:pPr>
    </w:p>
    <w:p w14:paraId="72FCB220" w14:textId="77777777" w:rsidR="007F4108" w:rsidRDefault="007F4108" w:rsidP="007F4108">
      <w:pPr>
        <w:pStyle w:val="NoSpacing"/>
      </w:pPr>
      <w:r>
        <w:t>15 minutes</w:t>
      </w:r>
    </w:p>
    <w:p w14:paraId="634A57B4" w14:textId="77777777" w:rsidR="007F4108" w:rsidRDefault="007F4108" w:rsidP="007F4108">
      <w:pPr>
        <w:pStyle w:val="NoSpacing"/>
      </w:pPr>
      <w:r>
        <w:t xml:space="preserve">Have each group call out one or two of the scenarios, which category they placed it in, and why. Group discussion. </w:t>
      </w:r>
    </w:p>
    <w:p w14:paraId="36138BC1" w14:textId="77777777" w:rsidR="007F4108" w:rsidRDefault="007F4108" w:rsidP="007F4108">
      <w:pPr>
        <w:pStyle w:val="NoSpacing"/>
      </w:pPr>
    </w:p>
    <w:p w14:paraId="26E52C27" w14:textId="77777777" w:rsidR="007F4108" w:rsidRDefault="007F4108" w:rsidP="007F4108">
      <w:pPr>
        <w:pStyle w:val="TextBody"/>
        <w:rPr>
          <w:rFonts w:asciiTheme="minorHAnsi" w:hAnsiTheme="minorHAnsi"/>
          <w:b/>
        </w:rPr>
      </w:pPr>
      <w:r>
        <w:rPr>
          <w:rFonts w:asciiTheme="minorHAnsi" w:hAnsiTheme="minorHAnsi"/>
          <w:b/>
        </w:rPr>
        <w:t>ACTIVITY (READING GHERKIN</w:t>
      </w:r>
      <w:r w:rsidRPr="00260727">
        <w:rPr>
          <w:rFonts w:asciiTheme="minorHAnsi" w:hAnsiTheme="minorHAnsi"/>
          <w:b/>
        </w:rPr>
        <w:t>) ENDS</w:t>
      </w:r>
    </w:p>
    <w:p w14:paraId="4584DD64" w14:textId="4B38D98E" w:rsidR="007F4108" w:rsidRPr="00260727" w:rsidRDefault="007F4108" w:rsidP="007F4108">
      <w:pPr>
        <w:pStyle w:val="TextBody"/>
        <w:rPr>
          <w:rFonts w:asciiTheme="minorHAnsi" w:hAnsiTheme="minorHAnsi"/>
          <w:b/>
        </w:rPr>
      </w:pPr>
      <w:r>
        <w:rPr>
          <w:rFonts w:asciiTheme="minorHAnsi" w:hAnsiTheme="minorHAnsi"/>
          <w:b/>
        </w:rPr>
        <w:t>ACTIVITY (WRITING GHERKIN</w:t>
      </w:r>
      <w:r w:rsidRPr="00260727">
        <w:rPr>
          <w:rFonts w:asciiTheme="minorHAnsi" w:hAnsiTheme="minorHAnsi"/>
          <w:b/>
        </w:rPr>
        <w:t>)</w:t>
      </w:r>
      <w:r>
        <w:rPr>
          <w:rFonts w:asciiTheme="minorHAnsi" w:hAnsiTheme="minorHAnsi"/>
          <w:b/>
        </w:rPr>
        <w:t xml:space="preserve"> </w:t>
      </w:r>
    </w:p>
    <w:p w14:paraId="152E26D0" w14:textId="77777777" w:rsidR="007F4108" w:rsidRDefault="007F4108" w:rsidP="007F4108">
      <w:pPr>
        <w:pStyle w:val="NoSpacing"/>
      </w:pPr>
      <w:r>
        <w:t>[Collaboration]</w:t>
      </w:r>
    </w:p>
    <w:p w14:paraId="2693B91B" w14:textId="77777777" w:rsidR="007F4108" w:rsidRDefault="007F4108" w:rsidP="007F4108">
      <w:pPr>
        <w:pStyle w:val="NoSpacing"/>
      </w:pPr>
      <w:r>
        <w:t>[Collective ownership]</w:t>
      </w:r>
    </w:p>
    <w:p w14:paraId="0C30F57D" w14:textId="77777777" w:rsidR="007F4108" w:rsidRDefault="007F4108" w:rsidP="007F4108">
      <w:pPr>
        <w:pStyle w:val="NoSpacing"/>
      </w:pPr>
      <w:r>
        <w:t>[Value focus]</w:t>
      </w:r>
    </w:p>
    <w:p w14:paraId="4D46641F" w14:textId="77777777" w:rsidR="007F4108" w:rsidRDefault="007F4108" w:rsidP="007F4108">
      <w:pPr>
        <w:pStyle w:val="NoSpacing"/>
      </w:pPr>
      <w:r>
        <w:t>[Continuous improvement]</w:t>
      </w:r>
    </w:p>
    <w:p w14:paraId="207BDD71" w14:textId="77777777" w:rsidR="007F4108" w:rsidRDefault="007F4108" w:rsidP="007F4108">
      <w:pPr>
        <w:pStyle w:val="NoSpacing"/>
      </w:pPr>
      <w:r>
        <w:t>[Feedback]</w:t>
      </w:r>
    </w:p>
    <w:p w14:paraId="4AEB0C45" w14:textId="77777777" w:rsidR="007F4108" w:rsidRDefault="007F4108" w:rsidP="007F4108">
      <w:pPr>
        <w:pStyle w:val="NoSpacing"/>
      </w:pPr>
    </w:p>
    <w:p w14:paraId="36429333" w14:textId="77777777" w:rsidR="007F4108" w:rsidRDefault="007F4108" w:rsidP="007F4108">
      <w:pPr>
        <w:pStyle w:val="NoSpacing"/>
      </w:pPr>
      <w:r>
        <w:t>15 minutes</w:t>
      </w:r>
    </w:p>
    <w:p w14:paraId="3315E717" w14:textId="2D4B04B1" w:rsidR="007F4108" w:rsidRDefault="007F4108" w:rsidP="007F4108">
      <w:pPr>
        <w:pStyle w:val="NoSpacing"/>
      </w:pPr>
      <w:r>
        <w:t>Divide the participants into small groups. Have each group write scenarios for the User Stories that came out as top priority in the Story Mapping exercise, for the World's Smallest Bookstore.</w:t>
      </w:r>
    </w:p>
    <w:p w14:paraId="6A4F35D8" w14:textId="77777777" w:rsidR="007F4108" w:rsidRDefault="007F4108" w:rsidP="007F4108">
      <w:pPr>
        <w:pStyle w:val="NoSpacing"/>
      </w:pPr>
    </w:p>
    <w:p w14:paraId="7BD18D29" w14:textId="77777777" w:rsidR="007F4108" w:rsidRDefault="007F4108" w:rsidP="007F4108">
      <w:pPr>
        <w:pStyle w:val="NoSpacing"/>
      </w:pPr>
      <w:r>
        <w:t>15 minutes</w:t>
      </w:r>
    </w:p>
    <w:p w14:paraId="31215B1A" w14:textId="3ABD05D1" w:rsidR="007F4108" w:rsidRDefault="007F4108" w:rsidP="007F4108">
      <w:pPr>
        <w:pStyle w:val="NoSpacing"/>
      </w:pPr>
      <w:r>
        <w:t xml:space="preserve">Have each group call out one or two of the scenarios, which category they placed it in, and why. Have the group reach consensus to combine their results into a single set of scenarios. </w:t>
      </w:r>
    </w:p>
    <w:p w14:paraId="67B0BC00" w14:textId="77777777" w:rsidR="007F4108" w:rsidRDefault="007F4108" w:rsidP="007F4108">
      <w:pPr>
        <w:pStyle w:val="NoSpacing"/>
      </w:pPr>
    </w:p>
    <w:p w14:paraId="022937C0" w14:textId="74210FB4" w:rsidR="007F4108" w:rsidRDefault="007F4108" w:rsidP="007F4108">
      <w:pPr>
        <w:pStyle w:val="TextBody"/>
        <w:rPr>
          <w:rFonts w:asciiTheme="minorHAnsi" w:hAnsiTheme="minorHAnsi"/>
          <w:b/>
        </w:rPr>
      </w:pPr>
      <w:r>
        <w:rPr>
          <w:rFonts w:asciiTheme="minorHAnsi" w:hAnsiTheme="minorHAnsi"/>
          <w:b/>
        </w:rPr>
        <w:t>ACTIVITY (WRITING GHERKIN</w:t>
      </w:r>
      <w:r w:rsidRPr="00260727">
        <w:rPr>
          <w:rFonts w:asciiTheme="minorHAnsi" w:hAnsiTheme="minorHAnsi"/>
          <w:b/>
        </w:rPr>
        <w:t>) ENDS</w:t>
      </w:r>
    </w:p>
    <w:p w14:paraId="7C8E3B39" w14:textId="12EE30B5" w:rsidR="00684F45" w:rsidRPr="00E969E4" w:rsidRDefault="00684F45">
      <w:pPr>
        <w:spacing w:after="0" w:line="240" w:lineRule="auto"/>
        <w:contextualSpacing w:val="0"/>
        <w:rPr>
          <w:i/>
        </w:rPr>
      </w:pPr>
      <w:r w:rsidRPr="00E969E4">
        <w:rPr>
          <w:i/>
        </w:rPr>
        <w:lastRenderedPageBreak/>
        <w:t>Slide: Value of Specification by Example</w:t>
      </w:r>
    </w:p>
    <w:p w14:paraId="5EC9683E" w14:textId="77777777" w:rsidR="00E969E4" w:rsidRDefault="00684F45">
      <w:pPr>
        <w:spacing w:after="0" w:line="240" w:lineRule="auto"/>
        <w:contextualSpacing w:val="0"/>
      </w:pPr>
      <w:r>
        <w:t xml:space="preserve">Emphasize the majority of the value comes from the interactive communication among stakeholders. There is also value in having a form of documentation that is always in sync with the code, and that is shared and understandable by all interested parties regardless of their technical or business background. </w:t>
      </w:r>
    </w:p>
    <w:p w14:paraId="728230C8" w14:textId="77777777" w:rsidR="00E969E4" w:rsidRDefault="00E969E4">
      <w:pPr>
        <w:spacing w:after="0" w:line="240" w:lineRule="auto"/>
        <w:contextualSpacing w:val="0"/>
      </w:pPr>
    </w:p>
    <w:p w14:paraId="787A9D37" w14:textId="6FB0F3B4" w:rsidR="00684F45" w:rsidRDefault="00684F45">
      <w:pPr>
        <w:spacing w:after="0" w:line="240" w:lineRule="auto"/>
        <w:contextualSpacing w:val="0"/>
      </w:pPr>
      <w:r>
        <w:t xml:space="preserve">Many scenarios can be automated, which adds value to the practice. </w:t>
      </w:r>
      <w:r w:rsidR="00E969E4">
        <w:t>Relate this back to the test automation pyramid.</w:t>
      </w:r>
    </w:p>
    <w:p w14:paraId="0796542F" w14:textId="77777777" w:rsidR="00E969E4" w:rsidRDefault="00E969E4">
      <w:pPr>
        <w:spacing w:after="0" w:line="240" w:lineRule="auto"/>
        <w:contextualSpacing w:val="0"/>
      </w:pPr>
    </w:p>
    <w:p w14:paraId="77830598" w14:textId="77777777" w:rsidR="00684F45" w:rsidRDefault="00684F45">
      <w:pPr>
        <w:spacing w:after="0" w:line="240" w:lineRule="auto"/>
        <w:contextualSpacing w:val="0"/>
      </w:pPr>
    </w:p>
    <w:p w14:paraId="6347EBDC" w14:textId="77777777" w:rsidR="00684F45" w:rsidRDefault="00684F45">
      <w:pPr>
        <w:spacing w:after="0" w:line="240" w:lineRule="auto"/>
        <w:contextualSpacing w:val="0"/>
      </w:pPr>
      <w:r>
        <w:t>Switch to the code (World's Smallest Bookstore).</w:t>
      </w:r>
    </w:p>
    <w:p w14:paraId="2D28355D" w14:textId="77777777" w:rsidR="00E969E4" w:rsidRDefault="00E969E4">
      <w:pPr>
        <w:spacing w:after="0" w:line="240" w:lineRule="auto"/>
        <w:contextualSpacing w:val="0"/>
      </w:pPr>
    </w:p>
    <w:p w14:paraId="7B322B29" w14:textId="77777777" w:rsidR="00684F45" w:rsidRDefault="00684F45">
      <w:pPr>
        <w:spacing w:after="0" w:line="240" w:lineRule="auto"/>
        <w:contextualSpacing w:val="0"/>
      </w:pPr>
      <w:r>
        <w:t xml:space="preserve">Show the group what the Gherkin scenarios look like and walk them through the connection between the scenarios and the step definitions. Run the scenarios and show them the output. </w:t>
      </w:r>
    </w:p>
    <w:p w14:paraId="1EFF635A" w14:textId="77777777" w:rsidR="00684F45" w:rsidRDefault="00684F45">
      <w:pPr>
        <w:spacing w:after="0" w:line="240" w:lineRule="auto"/>
        <w:contextualSpacing w:val="0"/>
      </w:pPr>
    </w:p>
    <w:p w14:paraId="1E215E7B" w14:textId="45AEA93D" w:rsidR="007F4108" w:rsidRDefault="00AE3C4A" w:rsidP="00AE3C4A">
      <w:pPr>
        <w:pStyle w:val="Heading3"/>
      </w:pPr>
      <w:r>
        <w:t>03:30-04:00 Day 2 Retrospective</w:t>
      </w:r>
    </w:p>
    <w:p w14:paraId="5E45DB59" w14:textId="7B460EBD" w:rsidR="0086084A" w:rsidRDefault="00AE3C4A" w:rsidP="00AE3C4A">
      <w:r>
        <w:t xml:space="preserve">Facilitate a retrospective of the day's activities. </w:t>
      </w:r>
      <w:r w:rsidR="003E751F">
        <w:t xml:space="preserve">Connect the dots with any outstanding Parking Lot items. </w:t>
      </w:r>
    </w:p>
    <w:p w14:paraId="38FCCF22" w14:textId="77777777" w:rsidR="0086084A" w:rsidRDefault="0086084A" w:rsidP="00AE3C4A"/>
    <w:p w14:paraId="55A3111C" w14:textId="77777777" w:rsidR="0086084A" w:rsidRDefault="0086084A" w:rsidP="00957276">
      <w:pPr>
        <w:pStyle w:val="TextBody"/>
        <w:rPr>
          <w:rFonts w:asciiTheme="minorHAnsi" w:hAnsiTheme="minorHAnsi"/>
          <w:b/>
        </w:rPr>
      </w:pPr>
    </w:p>
    <w:p w14:paraId="6BD43D21" w14:textId="77777777" w:rsidR="0086084A" w:rsidRDefault="0086084A" w:rsidP="00957276">
      <w:pPr>
        <w:pStyle w:val="TextBody"/>
        <w:rPr>
          <w:rFonts w:asciiTheme="minorHAnsi" w:hAnsiTheme="minorHAnsi"/>
          <w:b/>
        </w:rPr>
      </w:pPr>
    </w:p>
    <w:p w14:paraId="483A12A6" w14:textId="77777777" w:rsidR="0086084A" w:rsidRPr="00E215FB" w:rsidRDefault="0086084A" w:rsidP="00957276">
      <w:pPr>
        <w:pStyle w:val="TextBody"/>
        <w:rPr>
          <w:rFonts w:asciiTheme="minorHAnsi" w:hAnsiTheme="minorHAnsi"/>
          <w:b/>
        </w:rPr>
      </w:pPr>
    </w:p>
    <w:p w14:paraId="4D7BD1CE" w14:textId="77777777" w:rsidR="0086084A" w:rsidRDefault="0086084A">
      <w:pPr>
        <w:spacing w:after="0" w:line="240" w:lineRule="auto"/>
        <w:contextualSpacing w:val="0"/>
        <w:rPr>
          <w:rFonts w:asciiTheme="majorHAnsi" w:eastAsiaTheme="majorEastAsia" w:hAnsiTheme="majorHAnsi" w:cstheme="majorBidi"/>
          <w:b/>
          <w:color w:val="737373" w:themeColor="accent4"/>
          <w:spacing w:val="30"/>
          <w:szCs w:val="26"/>
        </w:rPr>
      </w:pPr>
      <w:r>
        <w:br w:type="page"/>
      </w:r>
    </w:p>
    <w:p w14:paraId="54D738F6" w14:textId="11126842" w:rsidR="00C35637" w:rsidRDefault="003E751F" w:rsidP="003E751F">
      <w:pPr>
        <w:pStyle w:val="Heading1"/>
      </w:pPr>
      <w:r>
        <w:lastRenderedPageBreak/>
        <w:t>Day 3 Morning</w:t>
      </w:r>
    </w:p>
    <w:p w14:paraId="4471F1A5" w14:textId="44ABB7F3" w:rsidR="007824F9" w:rsidRDefault="007824F9" w:rsidP="007824F9">
      <w:pPr>
        <w:pStyle w:val="Heading3"/>
      </w:pPr>
      <w:r>
        <w:t>00:00-00:30 Git Introduction</w:t>
      </w:r>
    </w:p>
    <w:p w14:paraId="4B1AD99F" w14:textId="66BD0FA7" w:rsidR="003437E0" w:rsidRPr="003437E0" w:rsidRDefault="003437E0" w:rsidP="003437E0">
      <w:pPr>
        <w:rPr>
          <w:i/>
        </w:rPr>
      </w:pPr>
      <w:r w:rsidRPr="003437E0">
        <w:rPr>
          <w:i/>
        </w:rPr>
        <w:t>Slide: Trunk-Based Development</w:t>
      </w:r>
    </w:p>
    <w:p w14:paraId="601B739D" w14:textId="1DCC9FEA" w:rsidR="003437E0" w:rsidRDefault="003437E0" w:rsidP="003437E0">
      <w:r>
        <w:t xml:space="preserve">Explain trunk-based development principles and practices. Explain that we're going to use this strategy in the workshop. </w:t>
      </w:r>
    </w:p>
    <w:p w14:paraId="15BB1C22" w14:textId="77777777" w:rsidR="00D276D9" w:rsidRDefault="00D276D9" w:rsidP="003437E0"/>
    <w:p w14:paraId="46330730" w14:textId="2EA7972D" w:rsidR="00D276D9" w:rsidRPr="00D276D9" w:rsidRDefault="00D276D9" w:rsidP="003437E0">
      <w:pPr>
        <w:rPr>
          <w:i/>
        </w:rPr>
      </w:pPr>
      <w:r w:rsidRPr="00D276D9">
        <w:rPr>
          <w:i/>
        </w:rPr>
        <w:t>No slide</w:t>
      </w:r>
    </w:p>
    <w:p w14:paraId="23CE8604" w14:textId="7C789F0E" w:rsidR="00D276D9" w:rsidRDefault="00D276D9" w:rsidP="003437E0">
      <w:r>
        <w:t>Explain Semantic Versioning. This is the recommended way to version artifacts.</w:t>
      </w:r>
    </w:p>
    <w:p w14:paraId="44F81634" w14:textId="3A7AD7F1" w:rsidR="00D276D9" w:rsidRDefault="00D276D9" w:rsidP="003437E0">
      <w:r>
        <w:t>Major.Minor.Patch. Minor changes are backward compatible within Major release number. Patch is a bug-fix, also backward compatible within major release number.</w:t>
      </w:r>
    </w:p>
    <w:p w14:paraId="182F397C" w14:textId="77777777" w:rsidR="003437E0" w:rsidRDefault="003437E0" w:rsidP="003437E0"/>
    <w:p w14:paraId="62501CBC" w14:textId="0AEDA2A1" w:rsidR="007824F9" w:rsidRPr="007824F9" w:rsidRDefault="003437E0" w:rsidP="007824F9">
      <w:pPr>
        <w:rPr>
          <w:b/>
        </w:rPr>
      </w:pPr>
      <w:r>
        <w:rPr>
          <w:b/>
        </w:rPr>
        <w:t>ACTIVITY (GIT</w:t>
      </w:r>
      <w:r w:rsidR="007824F9" w:rsidRPr="007824F9">
        <w:rPr>
          <w:b/>
        </w:rPr>
        <w:t>)</w:t>
      </w:r>
    </w:p>
    <w:p w14:paraId="0ABCAE1C" w14:textId="581FD7BF" w:rsidR="007824F9" w:rsidRDefault="007824F9" w:rsidP="007824F9">
      <w:r>
        <w:t>Walk pa</w:t>
      </w:r>
      <w:r w:rsidR="00F524C1">
        <w:t>rticipants through the steps to perform basic operations against their local git repos, such as</w:t>
      </w:r>
    </w:p>
    <w:p w14:paraId="268F0782" w14:textId="406F1D5C" w:rsidR="00F524C1" w:rsidRDefault="00F524C1" w:rsidP="00F524C1">
      <w:pPr>
        <w:pStyle w:val="ListParagraph"/>
        <w:numPr>
          <w:ilvl w:val="0"/>
          <w:numId w:val="44"/>
        </w:numPr>
      </w:pPr>
      <w:r>
        <w:t>git status</w:t>
      </w:r>
    </w:p>
    <w:p w14:paraId="58A4AC34" w14:textId="2863B19F" w:rsidR="00F524C1" w:rsidRDefault="00F524C1" w:rsidP="00F524C1">
      <w:pPr>
        <w:pStyle w:val="ListParagraph"/>
        <w:numPr>
          <w:ilvl w:val="0"/>
          <w:numId w:val="44"/>
        </w:numPr>
      </w:pPr>
      <w:r>
        <w:t>git add</w:t>
      </w:r>
    </w:p>
    <w:p w14:paraId="01C61D6E" w14:textId="13A1DE22" w:rsidR="00F524C1" w:rsidRDefault="00F524C1" w:rsidP="00F524C1">
      <w:pPr>
        <w:pStyle w:val="ListParagraph"/>
        <w:numPr>
          <w:ilvl w:val="0"/>
          <w:numId w:val="44"/>
        </w:numPr>
      </w:pPr>
      <w:r>
        <w:t xml:space="preserve">git commit </w:t>
      </w:r>
    </w:p>
    <w:p w14:paraId="4E1FA228" w14:textId="4F0BBA4F" w:rsidR="003437E0" w:rsidRDefault="003437E0" w:rsidP="00F524C1">
      <w:pPr>
        <w:pStyle w:val="ListParagraph"/>
        <w:numPr>
          <w:ilvl w:val="0"/>
          <w:numId w:val="44"/>
        </w:numPr>
      </w:pPr>
      <w:r>
        <w:t>git push</w:t>
      </w:r>
    </w:p>
    <w:p w14:paraId="2E9CC3AE" w14:textId="0FF74936" w:rsidR="003437E0" w:rsidRDefault="003437E0" w:rsidP="00F524C1">
      <w:pPr>
        <w:pStyle w:val="ListParagraph"/>
        <w:numPr>
          <w:ilvl w:val="0"/>
          <w:numId w:val="44"/>
        </w:numPr>
      </w:pPr>
      <w:r>
        <w:t>resolving merge conflicts</w:t>
      </w:r>
    </w:p>
    <w:p w14:paraId="023B492A" w14:textId="3A14CD75" w:rsidR="007824F9" w:rsidRDefault="00F524C1" w:rsidP="007824F9">
      <w:r>
        <w:t>Tell them to work on the master branch and not to create additional branches.</w:t>
      </w:r>
    </w:p>
    <w:p w14:paraId="37726F6E" w14:textId="7A86BB4E" w:rsidR="007824F9" w:rsidRPr="007824F9" w:rsidRDefault="003437E0" w:rsidP="007824F9">
      <w:pPr>
        <w:rPr>
          <w:b/>
        </w:rPr>
      </w:pPr>
      <w:r>
        <w:rPr>
          <w:b/>
        </w:rPr>
        <w:t>ACTIVITY (GIT</w:t>
      </w:r>
      <w:r w:rsidR="007824F9" w:rsidRPr="007824F9">
        <w:rPr>
          <w:b/>
        </w:rPr>
        <w:t>)</w:t>
      </w:r>
      <w:r>
        <w:rPr>
          <w:b/>
        </w:rPr>
        <w:t xml:space="preserve"> ENDS</w:t>
      </w:r>
    </w:p>
    <w:p w14:paraId="494F9BCF" w14:textId="77777777" w:rsidR="007824F9" w:rsidRPr="007824F9" w:rsidRDefault="007824F9" w:rsidP="007824F9"/>
    <w:p w14:paraId="4F8E50A0" w14:textId="0FD9FFFE" w:rsidR="00170F80" w:rsidRDefault="00C6541F" w:rsidP="003E751F">
      <w:pPr>
        <w:pStyle w:val="Heading3"/>
      </w:pPr>
      <w:r>
        <w:t>00:30-03:</w:t>
      </w:r>
      <w:r w:rsidR="007824F9">
        <w:t>0</w:t>
      </w:r>
      <w:r w:rsidR="003E751F">
        <w:t>0 Working on the World's Smallest Bookstore</w:t>
      </w:r>
    </w:p>
    <w:p w14:paraId="43FE8D35" w14:textId="3E1A6E9A" w:rsidR="005823CA" w:rsidRPr="009A0E36" w:rsidRDefault="005823CA" w:rsidP="008C2F78">
      <w:pPr>
        <w:pStyle w:val="TextBody"/>
        <w:rPr>
          <w:rFonts w:asciiTheme="minorHAnsi" w:hAnsiTheme="minorHAnsi"/>
          <w:i/>
        </w:rPr>
      </w:pPr>
      <w:r w:rsidRPr="009A0E36">
        <w:rPr>
          <w:rFonts w:asciiTheme="minorHAnsi" w:hAnsiTheme="minorHAnsi"/>
          <w:i/>
        </w:rPr>
        <w:t>Slide: Bookstore Application</w:t>
      </w:r>
    </w:p>
    <w:p w14:paraId="0A6B4D44" w14:textId="1F2DB340" w:rsidR="005823CA" w:rsidRDefault="009A0E36" w:rsidP="008C2F78">
      <w:pPr>
        <w:pStyle w:val="TextBody"/>
        <w:rPr>
          <w:rFonts w:asciiTheme="minorHAnsi" w:hAnsiTheme="minorHAnsi"/>
        </w:rPr>
      </w:pPr>
      <w:r>
        <w:rPr>
          <w:rFonts w:asciiTheme="minorHAnsi" w:hAnsiTheme="minorHAnsi"/>
        </w:rPr>
        <w:t xml:space="preserve">Give participants a brief overview of the structure of the Bookstore application. </w:t>
      </w:r>
    </w:p>
    <w:p w14:paraId="5AB65026" w14:textId="515F0CFD" w:rsidR="009A0E36" w:rsidRPr="003A3C2D" w:rsidRDefault="009A0E36" w:rsidP="003A3C2D">
      <w:pPr>
        <w:pStyle w:val="NoSpacing"/>
        <w:rPr>
          <w:i/>
        </w:rPr>
      </w:pPr>
      <w:r w:rsidRPr="003A3C2D">
        <w:rPr>
          <w:i/>
        </w:rPr>
        <w:t>Slid</w:t>
      </w:r>
      <w:r w:rsidR="003A3C2D" w:rsidRPr="003A3C2D">
        <w:rPr>
          <w:i/>
        </w:rPr>
        <w:t>e: Optional UI Application</w:t>
      </w:r>
    </w:p>
    <w:p w14:paraId="62D61D70" w14:textId="2CF4FA84" w:rsidR="003A3C2D" w:rsidRPr="009A0E36" w:rsidRDefault="003A3C2D" w:rsidP="008C2F78">
      <w:pPr>
        <w:pStyle w:val="TextBody"/>
        <w:rPr>
          <w:rFonts w:asciiTheme="minorHAnsi" w:hAnsiTheme="minorHAnsi"/>
          <w:i/>
        </w:rPr>
      </w:pPr>
      <w:r>
        <w:rPr>
          <w:rFonts w:asciiTheme="minorHAnsi" w:hAnsiTheme="minorHAnsi"/>
          <w:i/>
        </w:rPr>
        <w:t>Slide: Testing Tools</w:t>
      </w:r>
    </w:p>
    <w:p w14:paraId="177BFB7B" w14:textId="4682278B" w:rsidR="005823CA" w:rsidRDefault="009A0E36" w:rsidP="008C2F78">
      <w:pPr>
        <w:pStyle w:val="TextBody"/>
        <w:rPr>
          <w:rFonts w:asciiTheme="minorHAnsi" w:hAnsiTheme="minorHAnsi"/>
        </w:rPr>
      </w:pPr>
      <w:r>
        <w:rPr>
          <w:rFonts w:asciiTheme="minorHAnsi" w:hAnsiTheme="minorHAnsi"/>
        </w:rPr>
        <w:t>Give participants a brief overview of the tools included in the development setup.</w:t>
      </w:r>
      <w:r w:rsidR="003A3C2D">
        <w:rPr>
          <w:rFonts w:asciiTheme="minorHAnsi" w:hAnsiTheme="minorHAnsi"/>
        </w:rPr>
        <w:t xml:space="preserve"> Show them the code, run examples, etc.</w:t>
      </w:r>
    </w:p>
    <w:p w14:paraId="064BDDFD" w14:textId="5538C4A3" w:rsidR="009A0E36" w:rsidRPr="009A0E36" w:rsidRDefault="009A0E36" w:rsidP="008C2F78">
      <w:pPr>
        <w:pStyle w:val="TextBody"/>
        <w:rPr>
          <w:rFonts w:asciiTheme="minorHAnsi" w:hAnsiTheme="minorHAnsi"/>
          <w:i/>
        </w:rPr>
      </w:pPr>
      <w:r w:rsidRPr="009A0E36">
        <w:rPr>
          <w:rFonts w:asciiTheme="minorHAnsi" w:hAnsiTheme="minorHAnsi"/>
          <w:i/>
        </w:rPr>
        <w:t>Time to work</w:t>
      </w:r>
    </w:p>
    <w:p w14:paraId="0D420F8F" w14:textId="77777777" w:rsidR="003E751F" w:rsidRDefault="003E751F" w:rsidP="008C2F78">
      <w:pPr>
        <w:pStyle w:val="TextBody"/>
        <w:rPr>
          <w:rFonts w:asciiTheme="minorHAnsi" w:hAnsiTheme="minorHAnsi"/>
        </w:rPr>
      </w:pPr>
      <w:r>
        <w:rPr>
          <w:rFonts w:asciiTheme="minorHAnsi" w:hAnsiTheme="minorHAnsi"/>
        </w:rPr>
        <w:t xml:space="preserve">Have the participants work the User Stories according to the priority they came up with in earlier exercises, and based on the acceptance criteria they defined. </w:t>
      </w:r>
    </w:p>
    <w:p w14:paraId="3FAE3BA2" w14:textId="1A327DC9" w:rsidR="000748FC" w:rsidRDefault="000748FC" w:rsidP="008C2F78">
      <w:pPr>
        <w:pStyle w:val="TextBody"/>
        <w:rPr>
          <w:rFonts w:asciiTheme="minorHAnsi" w:hAnsiTheme="minorHAnsi"/>
        </w:rPr>
      </w:pPr>
      <w:r>
        <w:rPr>
          <w:rFonts w:asciiTheme="minorHAnsi" w:hAnsiTheme="minorHAnsi"/>
        </w:rPr>
        <w:lastRenderedPageBreak/>
        <w:t xml:space="preserve">By intent, they are starting work without very much of an introduction. Help them find their bearings in the code by using tests to explore the current functionality so they can get started on the right track. </w:t>
      </w:r>
    </w:p>
    <w:p w14:paraId="2BACB696" w14:textId="2F18CDFC" w:rsidR="003E751F" w:rsidRDefault="003E751F" w:rsidP="008C2F78">
      <w:pPr>
        <w:pStyle w:val="TextBody"/>
        <w:rPr>
          <w:rFonts w:asciiTheme="minorHAnsi" w:hAnsiTheme="minorHAnsi"/>
        </w:rPr>
      </w:pPr>
      <w:r>
        <w:rPr>
          <w:rFonts w:asciiTheme="minorHAnsi" w:hAnsiTheme="minorHAnsi"/>
        </w:rPr>
        <w:t>Work in 25-minute Pomodori with a 5-minute break after each one. Switch pair partners after each Pomodoro. Reinforce fundamental software design principles opportunistically and in context. Don't make an abstract "presentation" about it. (Details like that will be reinforced during ongoing coaching. Participants won't be able to internalize them during the workshop.)</w:t>
      </w:r>
    </w:p>
    <w:p w14:paraId="69D2234E" w14:textId="17A92C02" w:rsidR="003E751F" w:rsidRDefault="003E751F" w:rsidP="008C2F78">
      <w:pPr>
        <w:pStyle w:val="TextBody"/>
        <w:rPr>
          <w:rFonts w:asciiTheme="minorHAnsi" w:hAnsiTheme="minorHAnsi"/>
        </w:rPr>
      </w:pPr>
      <w:r w:rsidRPr="003E751F">
        <w:rPr>
          <w:rFonts w:asciiTheme="minorHAnsi" w:hAnsiTheme="minorHAnsi"/>
          <w:b/>
        </w:rPr>
        <w:t>If using the randori format:</w:t>
      </w:r>
      <w:r>
        <w:rPr>
          <w:rFonts w:asciiTheme="minorHAnsi" w:hAnsiTheme="minorHAnsi"/>
        </w:rPr>
        <w:t xml:space="preserve"> Let the pair at the front of the room work with the rest of the participants speaking up as needed. When you see the need, offer explanations and suggestions.</w:t>
      </w:r>
    </w:p>
    <w:p w14:paraId="0A3661EE" w14:textId="1A144BB5" w:rsidR="003E751F" w:rsidRPr="00260727" w:rsidRDefault="003E751F" w:rsidP="008C2F78">
      <w:pPr>
        <w:pStyle w:val="TextBody"/>
        <w:rPr>
          <w:rFonts w:asciiTheme="minorHAnsi" w:hAnsiTheme="minorHAnsi"/>
        </w:rPr>
      </w:pPr>
      <w:r w:rsidRPr="003E751F">
        <w:rPr>
          <w:rFonts w:asciiTheme="minorHAnsi" w:hAnsiTheme="minorHAnsi"/>
          <w:b/>
        </w:rPr>
        <w:t>If using the pairing format:</w:t>
      </w:r>
      <w:r>
        <w:rPr>
          <w:rFonts w:asciiTheme="minorHAnsi" w:hAnsiTheme="minorHAnsi"/>
        </w:rPr>
        <w:t xml:space="preserve"> Walk around and help them find seams, break dependencies, and remediate existing code as well as test-driving all new and modified code at all levels of abstraction.</w:t>
      </w:r>
    </w:p>
    <w:p w14:paraId="4E49DF87" w14:textId="3AAEF524" w:rsidR="001A238F" w:rsidRDefault="003E751F" w:rsidP="008C2F78">
      <w:pPr>
        <w:pStyle w:val="TextBody"/>
        <w:rPr>
          <w:rFonts w:asciiTheme="minorHAnsi" w:hAnsiTheme="minorHAnsi"/>
        </w:rPr>
      </w:pPr>
      <w:r>
        <w:rPr>
          <w:rFonts w:asciiTheme="minorHAnsi" w:hAnsiTheme="minorHAnsi"/>
        </w:rPr>
        <w:t xml:space="preserve">Last 30 minutes: Debrief and walk through the code. Discuss the design decisions that were made. </w:t>
      </w:r>
    </w:p>
    <w:p w14:paraId="1FE82C9B" w14:textId="77777777" w:rsidR="001961DA" w:rsidRDefault="001961DA">
      <w:pPr>
        <w:spacing w:after="0" w:line="240" w:lineRule="auto"/>
        <w:contextualSpacing w:val="0"/>
      </w:pPr>
      <w:r>
        <w:br w:type="page"/>
      </w:r>
    </w:p>
    <w:p w14:paraId="606254E7" w14:textId="3760142F" w:rsidR="0066677A" w:rsidRDefault="0066677A" w:rsidP="0066677A">
      <w:pPr>
        <w:pStyle w:val="Heading1"/>
      </w:pPr>
      <w:r>
        <w:lastRenderedPageBreak/>
        <w:t>Day 3 Afternoon</w:t>
      </w:r>
    </w:p>
    <w:p w14:paraId="33D0D891" w14:textId="131A9E7F" w:rsidR="0066677A" w:rsidRDefault="0066677A" w:rsidP="0066677A">
      <w:pPr>
        <w:pStyle w:val="Heading3"/>
      </w:pPr>
      <w:r>
        <w:t>00:0</w:t>
      </w:r>
      <w:r>
        <w:t>0-03:</w:t>
      </w:r>
      <w:r>
        <w:t>3</w:t>
      </w:r>
      <w:r>
        <w:t>0 Working on the World's Smallest Bookstore</w:t>
      </w:r>
    </w:p>
    <w:p w14:paraId="7BF328FC" w14:textId="3294E5BF" w:rsidR="0066677A" w:rsidRDefault="0066677A" w:rsidP="0066677A">
      <w:r>
        <w:t>Continue working User Stories for the World's Smallest Bookstore</w:t>
      </w:r>
    </w:p>
    <w:p w14:paraId="7F3F1851" w14:textId="77777777" w:rsidR="0066677A" w:rsidRPr="0066677A" w:rsidRDefault="0066677A" w:rsidP="0066677A"/>
    <w:p w14:paraId="28602892" w14:textId="6728B658" w:rsidR="001961DA" w:rsidRDefault="001961DA" w:rsidP="001961DA">
      <w:pPr>
        <w:pStyle w:val="Heading3"/>
      </w:pPr>
      <w:r>
        <w:t>03:30-04:00 The Rest of the Story</w:t>
      </w:r>
    </w:p>
    <w:p w14:paraId="0A33CCFA" w14:textId="3C6C9DDA" w:rsidR="003A3C2D" w:rsidRDefault="003A3C2D" w:rsidP="008C2F78">
      <w:pPr>
        <w:pStyle w:val="TextBody"/>
        <w:rPr>
          <w:rFonts w:asciiTheme="minorHAnsi" w:hAnsiTheme="minorHAnsi"/>
        </w:rPr>
      </w:pPr>
      <w:r>
        <w:rPr>
          <w:rFonts w:asciiTheme="minorHAnsi" w:hAnsiTheme="minorHAnsi"/>
        </w:rPr>
        <w:t>We've covered the front end of the delivery process:</w:t>
      </w:r>
    </w:p>
    <w:p w14:paraId="61C66F70" w14:textId="49AA193A" w:rsidR="003A3C2D" w:rsidRDefault="003A3C2D" w:rsidP="003A3C2D">
      <w:pPr>
        <w:pStyle w:val="TextBody"/>
        <w:numPr>
          <w:ilvl w:val="0"/>
          <w:numId w:val="46"/>
        </w:numPr>
        <w:rPr>
          <w:rFonts w:asciiTheme="minorHAnsi" w:hAnsiTheme="minorHAnsi"/>
        </w:rPr>
      </w:pPr>
      <w:r>
        <w:rPr>
          <w:rFonts w:asciiTheme="minorHAnsi" w:hAnsiTheme="minorHAnsi"/>
        </w:rPr>
        <w:t>team/stakeholder collaboration</w:t>
      </w:r>
    </w:p>
    <w:p w14:paraId="712F9668" w14:textId="39671DF3" w:rsidR="003A3C2D" w:rsidRDefault="003A3C2D" w:rsidP="003A3C2D">
      <w:pPr>
        <w:pStyle w:val="TextBody"/>
        <w:numPr>
          <w:ilvl w:val="0"/>
          <w:numId w:val="46"/>
        </w:numPr>
        <w:rPr>
          <w:rFonts w:asciiTheme="minorHAnsi" w:hAnsiTheme="minorHAnsi"/>
        </w:rPr>
      </w:pPr>
      <w:r>
        <w:rPr>
          <w:rFonts w:asciiTheme="minorHAnsi" w:hAnsiTheme="minorHAnsi"/>
        </w:rPr>
        <w:t>team ownership of the work</w:t>
      </w:r>
    </w:p>
    <w:p w14:paraId="1D96B33E" w14:textId="23003777" w:rsidR="003A3C2D" w:rsidRDefault="003A3C2D" w:rsidP="003A3C2D">
      <w:pPr>
        <w:pStyle w:val="TextBody"/>
        <w:numPr>
          <w:ilvl w:val="0"/>
          <w:numId w:val="46"/>
        </w:numPr>
        <w:rPr>
          <w:rFonts w:asciiTheme="minorHAnsi" w:hAnsiTheme="minorHAnsi"/>
        </w:rPr>
      </w:pPr>
      <w:r>
        <w:rPr>
          <w:rFonts w:asciiTheme="minorHAnsi" w:hAnsiTheme="minorHAnsi"/>
        </w:rPr>
        <w:t>self-organization</w:t>
      </w:r>
    </w:p>
    <w:p w14:paraId="43F4D79B" w14:textId="5A5CA81F" w:rsidR="003A3C2D" w:rsidRDefault="003A3C2D" w:rsidP="003A3C2D">
      <w:pPr>
        <w:pStyle w:val="TextBody"/>
        <w:numPr>
          <w:ilvl w:val="0"/>
          <w:numId w:val="46"/>
        </w:numPr>
        <w:rPr>
          <w:rFonts w:asciiTheme="minorHAnsi" w:hAnsiTheme="minorHAnsi"/>
        </w:rPr>
      </w:pPr>
      <w:r>
        <w:rPr>
          <w:rFonts w:asciiTheme="minorHAnsi" w:hAnsiTheme="minorHAnsi"/>
        </w:rPr>
        <w:t>agile requirements</w:t>
      </w:r>
    </w:p>
    <w:p w14:paraId="61E3D419" w14:textId="7C4CBFFC" w:rsidR="003A3C2D" w:rsidRDefault="003A3C2D" w:rsidP="003A3C2D">
      <w:pPr>
        <w:pStyle w:val="TextBody"/>
        <w:numPr>
          <w:ilvl w:val="0"/>
          <w:numId w:val="46"/>
        </w:numPr>
        <w:rPr>
          <w:rFonts w:asciiTheme="minorHAnsi" w:hAnsiTheme="minorHAnsi"/>
        </w:rPr>
      </w:pPr>
      <w:r>
        <w:rPr>
          <w:rFonts w:asciiTheme="minorHAnsi" w:hAnsiTheme="minorHAnsi"/>
        </w:rPr>
        <w:t>collaborative working methods - pairing, mobbing</w:t>
      </w:r>
    </w:p>
    <w:p w14:paraId="2DF078AE" w14:textId="5D9A7DE1" w:rsidR="003A3C2D" w:rsidRDefault="003A3C2D" w:rsidP="003A3C2D">
      <w:pPr>
        <w:pStyle w:val="TextBody"/>
        <w:numPr>
          <w:ilvl w:val="0"/>
          <w:numId w:val="46"/>
        </w:numPr>
        <w:rPr>
          <w:rFonts w:asciiTheme="minorHAnsi" w:hAnsiTheme="minorHAnsi"/>
        </w:rPr>
      </w:pPr>
      <w:r>
        <w:rPr>
          <w:rFonts w:asciiTheme="minorHAnsi" w:hAnsiTheme="minorHAnsi"/>
        </w:rPr>
        <w:t>test-driven development at multiple levels</w:t>
      </w:r>
    </w:p>
    <w:p w14:paraId="276E1EE2" w14:textId="0C510AD9" w:rsidR="003A3C2D" w:rsidRDefault="003A3C2D" w:rsidP="003A3C2D">
      <w:pPr>
        <w:pStyle w:val="TextBody"/>
        <w:numPr>
          <w:ilvl w:val="0"/>
          <w:numId w:val="46"/>
        </w:numPr>
        <w:rPr>
          <w:rFonts w:asciiTheme="minorHAnsi" w:hAnsiTheme="minorHAnsi"/>
        </w:rPr>
      </w:pPr>
      <w:r>
        <w:rPr>
          <w:rFonts w:asciiTheme="minorHAnsi" w:hAnsiTheme="minorHAnsi"/>
        </w:rPr>
        <w:t xml:space="preserve">working with existing code </w:t>
      </w:r>
    </w:p>
    <w:p w14:paraId="46A39327" w14:textId="29797C1C" w:rsidR="003A3C2D" w:rsidRDefault="003A3C2D" w:rsidP="008C2F78">
      <w:pPr>
        <w:pStyle w:val="TextBody"/>
        <w:rPr>
          <w:rFonts w:asciiTheme="minorHAnsi" w:hAnsiTheme="minorHAnsi"/>
        </w:rPr>
      </w:pPr>
      <w:r>
        <w:rPr>
          <w:rFonts w:asciiTheme="minorHAnsi" w:hAnsiTheme="minorHAnsi"/>
        </w:rPr>
        <w:t xml:space="preserve">The complete delivery pipeline comprises additional steps, all of which can be automated (in principle). </w:t>
      </w:r>
    </w:p>
    <w:p w14:paraId="1C19EBD8" w14:textId="3C1A8697" w:rsidR="003A3C2D" w:rsidRPr="003A3C2D" w:rsidRDefault="003A3C2D" w:rsidP="008C2F78">
      <w:pPr>
        <w:pStyle w:val="TextBody"/>
        <w:rPr>
          <w:rFonts w:asciiTheme="minorHAnsi" w:hAnsiTheme="minorHAnsi"/>
          <w:i/>
        </w:rPr>
      </w:pPr>
      <w:r w:rsidRPr="003A3C2D">
        <w:rPr>
          <w:rFonts w:asciiTheme="minorHAnsi" w:hAnsiTheme="minorHAnsi"/>
          <w:i/>
        </w:rPr>
        <w:t>Slide: Platform-as-a-Service (Paas)</w:t>
      </w:r>
    </w:p>
    <w:p w14:paraId="60AA2E8A" w14:textId="2FD8D2CD" w:rsidR="003A3C2D" w:rsidRDefault="003A3C2D" w:rsidP="008C2F78">
      <w:pPr>
        <w:pStyle w:val="TextBody"/>
        <w:rPr>
          <w:rFonts w:asciiTheme="minorHAnsi" w:hAnsiTheme="minorHAnsi"/>
        </w:rPr>
      </w:pPr>
      <w:r>
        <w:rPr>
          <w:rFonts w:asciiTheme="minorHAnsi" w:hAnsiTheme="minorHAnsi"/>
        </w:rPr>
        <w:t>Toda</w:t>
      </w:r>
      <w:r w:rsidR="00480738">
        <w:rPr>
          <w:rFonts w:asciiTheme="minorHAnsi" w:hAnsiTheme="minorHAnsi"/>
        </w:rPr>
        <w:t xml:space="preserve">y, there is rapid movement </w:t>
      </w:r>
      <w:r>
        <w:rPr>
          <w:rFonts w:asciiTheme="minorHAnsi" w:hAnsiTheme="minorHAnsi"/>
        </w:rPr>
        <w:t xml:space="preserve">toward outsourcing operations in the form of "cloud" services. At the same time, there is growing emphasis on automation of every aspect of software delivery that is routine and repetitive, to free humans for creative, value-add work. </w:t>
      </w:r>
    </w:p>
    <w:p w14:paraId="647EBE3A" w14:textId="77777777" w:rsidR="003A3C2D" w:rsidRPr="003A3C2D" w:rsidRDefault="003A3C2D" w:rsidP="003A3C2D">
      <w:pPr>
        <w:pStyle w:val="TextBody"/>
        <w:rPr>
          <w:rFonts w:asciiTheme="minorHAnsi" w:hAnsiTheme="minorHAnsi"/>
          <w:i/>
        </w:rPr>
      </w:pPr>
      <w:r w:rsidRPr="003A3C2D">
        <w:rPr>
          <w:rFonts w:asciiTheme="minorHAnsi" w:hAnsiTheme="minorHAnsi"/>
          <w:i/>
        </w:rPr>
        <w:t xml:space="preserve">Slide: Continuous Delivery Again </w:t>
      </w:r>
    </w:p>
    <w:p w14:paraId="0C012104" w14:textId="2C1BC576" w:rsidR="001961DA" w:rsidRDefault="00480738" w:rsidP="008C2F78">
      <w:pPr>
        <w:pStyle w:val="TextBody"/>
        <w:rPr>
          <w:rFonts w:asciiTheme="minorHAnsi" w:hAnsiTheme="minorHAnsi"/>
        </w:rPr>
      </w:pPr>
      <w:r>
        <w:rPr>
          <w:rFonts w:asciiTheme="minorHAnsi" w:hAnsiTheme="minorHAnsi"/>
        </w:rPr>
        <w:t xml:space="preserve">Walk through this process and explain to participants how each of the steps could be realized in a cloud-based continuous delivery pipeline, focusing on the technologies they use (or that they are planning to use). </w:t>
      </w:r>
    </w:p>
    <w:p w14:paraId="663FC4AC" w14:textId="77777777" w:rsidR="0097360A" w:rsidRDefault="0097360A">
      <w:pPr>
        <w:spacing w:after="0" w:line="240" w:lineRule="auto"/>
        <w:contextualSpacing w:val="0"/>
        <w:rPr>
          <w:rFonts w:asciiTheme="majorHAnsi" w:eastAsiaTheme="majorEastAsia" w:hAnsiTheme="majorHAnsi" w:cstheme="majorBidi"/>
          <w:b/>
          <w:color w:val="737373" w:themeColor="accent4"/>
          <w:spacing w:val="30"/>
          <w:szCs w:val="26"/>
        </w:rPr>
      </w:pPr>
      <w:r>
        <w:br w:type="page"/>
      </w:r>
    </w:p>
    <w:p w14:paraId="40F9BE6E" w14:textId="7C806F6E" w:rsidR="00185E22" w:rsidRPr="00260727" w:rsidRDefault="005F0A6C" w:rsidP="00185E22">
      <w:pPr>
        <w:pStyle w:val="Heading3"/>
      </w:pPr>
      <w:r>
        <w:lastRenderedPageBreak/>
        <w:t>04:00-04:15</w:t>
      </w:r>
      <w:r w:rsidR="00185E22">
        <w:t xml:space="preserve"> Section 7: Name Tent Contest</w:t>
      </w:r>
    </w:p>
    <w:p w14:paraId="480B689D" w14:textId="77777777" w:rsidR="00185E22" w:rsidRDefault="00185E22" w:rsidP="00185E22">
      <w:pPr>
        <w:spacing w:after="0" w:line="240" w:lineRule="auto"/>
        <w:contextualSpacing w:val="0"/>
      </w:pPr>
      <w:r>
        <w:t>[Dot voting]</w:t>
      </w:r>
    </w:p>
    <w:p w14:paraId="78B92307" w14:textId="77777777" w:rsidR="00185E22" w:rsidRDefault="00185E22" w:rsidP="00185E22">
      <w:pPr>
        <w:spacing w:after="0" w:line="240" w:lineRule="auto"/>
        <w:contextualSpacing w:val="0"/>
      </w:pPr>
      <w:r>
        <w:t>[Feedback]</w:t>
      </w:r>
    </w:p>
    <w:p w14:paraId="03112419" w14:textId="7181B522" w:rsidR="001A238F" w:rsidRPr="00260727" w:rsidRDefault="00185E22" w:rsidP="00185E22">
      <w:pPr>
        <w:pStyle w:val="TextBody"/>
        <w:rPr>
          <w:rFonts w:asciiTheme="minorHAnsi" w:hAnsiTheme="minorHAnsi"/>
        </w:rPr>
      </w:pPr>
      <w:r>
        <w:t>Place a sticky note or sheet of paper next to each Name Tent. Ask participants to go around the room and dot vote for their favorites. Each person gets three dots which they can allocate any way they please. At the end, count the dots and announce the winners. Award candy or cheap toys as prizes.</w:t>
      </w:r>
    </w:p>
    <w:p w14:paraId="43A295B2" w14:textId="0C463589" w:rsidR="001A238F" w:rsidRPr="00260727" w:rsidRDefault="005F0A6C" w:rsidP="0097360A">
      <w:pPr>
        <w:pStyle w:val="Heading3"/>
      </w:pPr>
      <w:r>
        <w:t xml:space="preserve">04:15-04:30 </w:t>
      </w:r>
      <w:r w:rsidR="001A238F" w:rsidRPr="00260727">
        <w:t>Retrospective</w:t>
      </w:r>
    </w:p>
    <w:p w14:paraId="4F559380" w14:textId="36E29F6A" w:rsidR="001A238F" w:rsidRPr="00260727" w:rsidRDefault="001A238F" w:rsidP="008C2F78">
      <w:pPr>
        <w:pStyle w:val="TextBody"/>
        <w:rPr>
          <w:rFonts w:asciiTheme="minorHAnsi" w:hAnsiTheme="minorHAnsi"/>
          <w:i/>
        </w:rPr>
      </w:pPr>
      <w:r w:rsidRPr="00260727">
        <w:rPr>
          <w:rFonts w:asciiTheme="minorHAnsi" w:hAnsiTheme="minorHAnsi"/>
          <w:i/>
        </w:rPr>
        <w:t>Were expectations met?</w:t>
      </w:r>
    </w:p>
    <w:p w14:paraId="5B0055A6" w14:textId="419341B1" w:rsidR="001A238F" w:rsidRPr="00260727" w:rsidRDefault="001A238F" w:rsidP="008C2F78">
      <w:pPr>
        <w:pStyle w:val="TextBody"/>
        <w:rPr>
          <w:rFonts w:asciiTheme="minorHAnsi" w:hAnsiTheme="minorHAnsi"/>
        </w:rPr>
      </w:pPr>
      <w:r w:rsidRPr="00260727">
        <w:rPr>
          <w:rFonts w:asciiTheme="minorHAnsi" w:hAnsiTheme="minorHAnsi"/>
        </w:rPr>
        <w:t>Revisit the list of expectations that participants came up with at the beginning of the workshop. Discuss whether and how each one was met or not met.</w:t>
      </w:r>
    </w:p>
    <w:p w14:paraId="2F0A84BE" w14:textId="04B0CEF1" w:rsidR="001A238F" w:rsidRPr="00260727" w:rsidRDefault="001A238F" w:rsidP="008C2F78">
      <w:pPr>
        <w:pStyle w:val="TextBody"/>
        <w:rPr>
          <w:rFonts w:asciiTheme="minorHAnsi" w:hAnsiTheme="minorHAnsi"/>
          <w:i/>
        </w:rPr>
      </w:pPr>
      <w:r w:rsidRPr="00260727">
        <w:rPr>
          <w:rFonts w:asciiTheme="minorHAnsi" w:hAnsiTheme="minorHAnsi"/>
          <w:i/>
        </w:rPr>
        <w:t>Why did you stay?</w:t>
      </w:r>
    </w:p>
    <w:p w14:paraId="494C06E1" w14:textId="23DA07AA" w:rsidR="001A238F" w:rsidRPr="00260727" w:rsidRDefault="001A238F" w:rsidP="008C2F78">
      <w:pPr>
        <w:pStyle w:val="TextBody"/>
        <w:rPr>
          <w:rFonts w:asciiTheme="minorHAnsi" w:hAnsiTheme="minorHAnsi"/>
        </w:rPr>
      </w:pPr>
      <w:r w:rsidRPr="00260727">
        <w:rPr>
          <w:rFonts w:asciiTheme="minorHAnsi" w:hAnsiTheme="minorHAnsi"/>
        </w:rPr>
        <w:t xml:space="preserve">Revisit the ESVP numbers from the beginning of the workshop. Ask if anyone would change theirs now that they have experienced the workshop, and why. </w:t>
      </w:r>
    </w:p>
    <w:p w14:paraId="0DFFA7EE" w14:textId="77777777" w:rsidR="001A238F" w:rsidRDefault="001A238F" w:rsidP="008C2F78">
      <w:pPr>
        <w:pStyle w:val="TextBody"/>
        <w:rPr>
          <w:rFonts w:asciiTheme="minorHAnsi" w:hAnsiTheme="minorHAnsi"/>
        </w:rPr>
      </w:pPr>
    </w:p>
    <w:p w14:paraId="133CC0C4" w14:textId="77777777" w:rsidR="00FA7D5C" w:rsidRDefault="00FA7D5C" w:rsidP="008C2F78">
      <w:pPr>
        <w:pStyle w:val="TextBody"/>
        <w:rPr>
          <w:rFonts w:asciiTheme="minorHAnsi" w:hAnsiTheme="minorHAnsi"/>
        </w:rPr>
      </w:pPr>
    </w:p>
    <w:p w14:paraId="6B398E35" w14:textId="1717DD31" w:rsidR="00FA7D5C" w:rsidRDefault="00FA7D5C">
      <w:pPr>
        <w:spacing w:after="0" w:line="240" w:lineRule="auto"/>
        <w:contextualSpacing w:val="0"/>
        <w:rPr>
          <w:rFonts w:eastAsia="Arial Unicode MS" w:cs="Arial Unicode MS"/>
          <w:color w:val="auto"/>
          <w:lang w:eastAsia="zh-CN" w:bidi="hi-IN"/>
        </w:rPr>
      </w:pPr>
    </w:p>
    <w:sectPr w:rsidR="00FA7D5C" w:rsidSect="00132850">
      <w:headerReference w:type="default" r:id="rId12"/>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EDFF43" w14:textId="77777777" w:rsidR="004E150F" w:rsidRDefault="004E150F" w:rsidP="00BF29DA">
      <w:r>
        <w:separator/>
      </w:r>
    </w:p>
  </w:endnote>
  <w:endnote w:type="continuationSeparator" w:id="0">
    <w:p w14:paraId="2554CFD0" w14:textId="77777777" w:rsidR="004E150F" w:rsidRDefault="004E150F" w:rsidP="00BF2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iberation Serif">
    <w:altName w:val="Times New Roman"/>
    <w:charset w:val="01"/>
    <w:family w:val="roman"/>
    <w:pitch w:val="variable"/>
  </w:font>
  <w:font w:name="Arial Unicode MS">
    <w:panose1 w:val="020B0604020202020204"/>
    <w:charset w:val="00"/>
    <w:family w:val="swiss"/>
    <w:pitch w:val="variable"/>
    <w:sig w:usb0="F7FFAFFF" w:usb1="E9DFFFFF" w:usb2="0000003F" w:usb3="00000000" w:csb0="003F01FF" w:csb1="00000000"/>
  </w:font>
  <w:font w:name="Courier">
    <w:panose1 w:val="02000500000000000000"/>
    <w:charset w:val="00"/>
    <w:family w:val="roman"/>
    <w:pitch w:val="fixed"/>
    <w:sig w:usb0="00000003" w:usb1="00000000" w:usb2="00000000" w:usb3="00000000" w:csb0="00000001"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CD2AE" w14:textId="77777777" w:rsidR="000F7B12" w:rsidRDefault="000F7B12" w:rsidP="00B7684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7B93AB" w14:textId="77777777" w:rsidR="000F7B12" w:rsidRDefault="000F7B12" w:rsidP="007443C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B4609" w14:textId="77777777" w:rsidR="000F7B12" w:rsidRDefault="000F7B12" w:rsidP="00B7684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7360A">
      <w:rPr>
        <w:rStyle w:val="PageNumber"/>
        <w:noProof/>
      </w:rPr>
      <w:t>8</w:t>
    </w:r>
    <w:r>
      <w:rPr>
        <w:rStyle w:val="PageNumber"/>
      </w:rPr>
      <w:fldChar w:fldCharType="end"/>
    </w:r>
  </w:p>
  <w:p w14:paraId="5AA3B501" w14:textId="24B3894D" w:rsidR="000F7B12" w:rsidRDefault="000F7B12" w:rsidP="007443CA">
    <w:pPr>
      <w:pStyle w:val="Footer"/>
      <w:tabs>
        <w:tab w:val="clear" w:pos="9360"/>
      </w:tabs>
      <w:ind w:right="360"/>
    </w:pPr>
    <w:r w:rsidRPr="00A07661">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A03AF9" w14:textId="77777777" w:rsidR="004E150F" w:rsidRDefault="004E150F" w:rsidP="00BF29DA">
      <w:r>
        <w:separator/>
      </w:r>
    </w:p>
  </w:footnote>
  <w:footnote w:type="continuationSeparator" w:id="0">
    <w:p w14:paraId="18339A93" w14:textId="77777777" w:rsidR="004E150F" w:rsidRDefault="004E150F" w:rsidP="00BF29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25497" w14:textId="467E7638" w:rsidR="000F7B12" w:rsidRDefault="000F7B12" w:rsidP="007443CA">
    <w:pPr>
      <w:pStyle w:val="Header"/>
    </w:pPr>
    <w:r>
      <w:t>Technical Practices Workshop - Facilitator Guide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BC29C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B009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A8A890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AD266BA"/>
    <w:lvl w:ilvl="0">
      <w:start w:val="1"/>
      <w:numFmt w:val="decimal"/>
      <w:pStyle w:val="ListNumber2"/>
      <w:lvlText w:val="%1."/>
      <w:lvlJc w:val="left"/>
      <w:pPr>
        <w:tabs>
          <w:tab w:val="num" w:pos="720"/>
        </w:tabs>
        <w:ind w:left="720" w:hanging="360"/>
      </w:pPr>
    </w:lvl>
  </w:abstractNum>
  <w:abstractNum w:abstractNumId="4">
    <w:nsid w:val="FFFFFF80"/>
    <w:multiLevelType w:val="singleLevel"/>
    <w:tmpl w:val="7A2A36F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2"/>
    <w:multiLevelType w:val="singleLevel"/>
    <w:tmpl w:val="DDC44802"/>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B32C29EE"/>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6EA04872"/>
    <w:lvl w:ilvl="0">
      <w:start w:val="1"/>
      <w:numFmt w:val="decimal"/>
      <w:pStyle w:val="ListNumber"/>
      <w:lvlText w:val="%1."/>
      <w:lvlJc w:val="left"/>
      <w:pPr>
        <w:tabs>
          <w:tab w:val="num" w:pos="360"/>
        </w:tabs>
        <w:ind w:left="360" w:hanging="360"/>
      </w:pPr>
    </w:lvl>
  </w:abstractNum>
  <w:abstractNum w:abstractNumId="8">
    <w:nsid w:val="FFFFFF89"/>
    <w:multiLevelType w:val="singleLevel"/>
    <w:tmpl w:val="B8B4556C"/>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60E67B5"/>
    <w:multiLevelType w:val="hybridMultilevel"/>
    <w:tmpl w:val="93989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8C8200A"/>
    <w:multiLevelType w:val="hybridMultilevel"/>
    <w:tmpl w:val="8C148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146DA9"/>
    <w:multiLevelType w:val="hybridMultilevel"/>
    <w:tmpl w:val="97B2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FB1F01"/>
    <w:multiLevelType w:val="hybridMultilevel"/>
    <w:tmpl w:val="2CEC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1D2777"/>
    <w:multiLevelType w:val="hybridMultilevel"/>
    <w:tmpl w:val="8FC2A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E20ED4"/>
    <w:multiLevelType w:val="hybridMultilevel"/>
    <w:tmpl w:val="399C7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5C49D1"/>
    <w:multiLevelType w:val="hybridMultilevel"/>
    <w:tmpl w:val="BC1C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2D04BF"/>
    <w:multiLevelType w:val="hybridMultilevel"/>
    <w:tmpl w:val="9A20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840EA8"/>
    <w:multiLevelType w:val="hybridMultilevel"/>
    <w:tmpl w:val="D8782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D12934"/>
    <w:multiLevelType w:val="hybridMultilevel"/>
    <w:tmpl w:val="DC78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C87D8E"/>
    <w:multiLevelType w:val="hybridMultilevel"/>
    <w:tmpl w:val="F144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865313"/>
    <w:multiLevelType w:val="hybridMultilevel"/>
    <w:tmpl w:val="8226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AB173D2"/>
    <w:multiLevelType w:val="hybridMultilevel"/>
    <w:tmpl w:val="4560F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3867F0"/>
    <w:multiLevelType w:val="hybridMultilevel"/>
    <w:tmpl w:val="65FE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E606A8"/>
    <w:multiLevelType w:val="hybridMultilevel"/>
    <w:tmpl w:val="322E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3B56C8"/>
    <w:multiLevelType w:val="hybridMultilevel"/>
    <w:tmpl w:val="FF12F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133299"/>
    <w:multiLevelType w:val="hybridMultilevel"/>
    <w:tmpl w:val="85127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5E76BA"/>
    <w:multiLevelType w:val="hybridMultilevel"/>
    <w:tmpl w:val="FFFCF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D95F3C"/>
    <w:multiLevelType w:val="hybridMultilevel"/>
    <w:tmpl w:val="763A3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FE721C"/>
    <w:multiLevelType w:val="hybridMultilevel"/>
    <w:tmpl w:val="B652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F97796"/>
    <w:multiLevelType w:val="hybridMultilevel"/>
    <w:tmpl w:val="A894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E2FD2"/>
    <w:multiLevelType w:val="hybridMultilevel"/>
    <w:tmpl w:val="9832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BB0D41"/>
    <w:multiLevelType w:val="hybridMultilevel"/>
    <w:tmpl w:val="15B66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CE400B3"/>
    <w:multiLevelType w:val="hybridMultilevel"/>
    <w:tmpl w:val="64F4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C67ED3"/>
    <w:multiLevelType w:val="hybridMultilevel"/>
    <w:tmpl w:val="67D49E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7786A77"/>
    <w:multiLevelType w:val="hybridMultilevel"/>
    <w:tmpl w:val="610E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A0268B"/>
    <w:multiLevelType w:val="hybridMultilevel"/>
    <w:tmpl w:val="ED34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36016A"/>
    <w:multiLevelType w:val="hybridMultilevel"/>
    <w:tmpl w:val="D0387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59205E"/>
    <w:multiLevelType w:val="hybridMultilevel"/>
    <w:tmpl w:val="C13A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5B63D3"/>
    <w:multiLevelType w:val="hybridMultilevel"/>
    <w:tmpl w:val="D8A85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5F59D9"/>
    <w:multiLevelType w:val="hybridMultilevel"/>
    <w:tmpl w:val="56FC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09305E"/>
    <w:multiLevelType w:val="hybridMultilevel"/>
    <w:tmpl w:val="736C6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6824F9"/>
    <w:multiLevelType w:val="hybridMultilevel"/>
    <w:tmpl w:val="387A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2F221A"/>
    <w:multiLevelType w:val="hybridMultilevel"/>
    <w:tmpl w:val="F09C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471F8A"/>
    <w:multiLevelType w:val="hybridMultilevel"/>
    <w:tmpl w:val="518A7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B819DB"/>
    <w:multiLevelType w:val="hybridMultilevel"/>
    <w:tmpl w:val="47B20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F36E11"/>
    <w:multiLevelType w:val="hybridMultilevel"/>
    <w:tmpl w:val="A56E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07713F"/>
    <w:multiLevelType w:val="hybridMultilevel"/>
    <w:tmpl w:val="BD3E6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4"/>
  </w:num>
  <w:num w:numId="7">
    <w:abstractNumId w:val="5"/>
  </w:num>
  <w:num w:numId="8">
    <w:abstractNumId w:val="6"/>
  </w:num>
  <w:num w:numId="9">
    <w:abstractNumId w:val="8"/>
  </w:num>
  <w:num w:numId="10">
    <w:abstractNumId w:val="26"/>
  </w:num>
  <w:num w:numId="11">
    <w:abstractNumId w:val="14"/>
  </w:num>
  <w:num w:numId="12">
    <w:abstractNumId w:val="23"/>
  </w:num>
  <w:num w:numId="13">
    <w:abstractNumId w:val="41"/>
  </w:num>
  <w:num w:numId="14">
    <w:abstractNumId w:val="18"/>
  </w:num>
  <w:num w:numId="15">
    <w:abstractNumId w:val="28"/>
  </w:num>
  <w:num w:numId="16">
    <w:abstractNumId w:val="40"/>
  </w:num>
  <w:num w:numId="17">
    <w:abstractNumId w:val="13"/>
  </w:num>
  <w:num w:numId="18">
    <w:abstractNumId w:val="20"/>
  </w:num>
  <w:num w:numId="19">
    <w:abstractNumId w:val="22"/>
  </w:num>
  <w:num w:numId="20">
    <w:abstractNumId w:val="44"/>
  </w:num>
  <w:num w:numId="21">
    <w:abstractNumId w:val="16"/>
  </w:num>
  <w:num w:numId="22">
    <w:abstractNumId w:val="25"/>
  </w:num>
  <w:num w:numId="23">
    <w:abstractNumId w:val="17"/>
  </w:num>
  <w:num w:numId="24">
    <w:abstractNumId w:val="42"/>
  </w:num>
  <w:num w:numId="25">
    <w:abstractNumId w:val="24"/>
  </w:num>
  <w:num w:numId="26">
    <w:abstractNumId w:val="38"/>
  </w:num>
  <w:num w:numId="27">
    <w:abstractNumId w:val="33"/>
  </w:num>
  <w:num w:numId="28">
    <w:abstractNumId w:val="45"/>
  </w:num>
  <w:num w:numId="29">
    <w:abstractNumId w:val="19"/>
  </w:num>
  <w:num w:numId="30">
    <w:abstractNumId w:val="46"/>
  </w:num>
  <w:num w:numId="31">
    <w:abstractNumId w:val="34"/>
  </w:num>
  <w:num w:numId="32">
    <w:abstractNumId w:val="10"/>
  </w:num>
  <w:num w:numId="33">
    <w:abstractNumId w:val="30"/>
  </w:num>
  <w:num w:numId="34">
    <w:abstractNumId w:val="21"/>
  </w:num>
  <w:num w:numId="35">
    <w:abstractNumId w:val="39"/>
  </w:num>
  <w:num w:numId="36">
    <w:abstractNumId w:val="32"/>
  </w:num>
  <w:num w:numId="37">
    <w:abstractNumId w:val="43"/>
  </w:num>
  <w:num w:numId="38">
    <w:abstractNumId w:val="9"/>
  </w:num>
  <w:num w:numId="39">
    <w:abstractNumId w:val="37"/>
  </w:num>
  <w:num w:numId="40">
    <w:abstractNumId w:val="12"/>
  </w:num>
  <w:num w:numId="41">
    <w:abstractNumId w:val="27"/>
  </w:num>
  <w:num w:numId="42">
    <w:abstractNumId w:val="11"/>
  </w:num>
  <w:num w:numId="43">
    <w:abstractNumId w:val="35"/>
  </w:num>
  <w:num w:numId="44">
    <w:abstractNumId w:val="36"/>
  </w:num>
  <w:num w:numId="45">
    <w:abstractNumId w:val="29"/>
  </w:num>
  <w:num w:numId="46">
    <w:abstractNumId w:val="31"/>
  </w:num>
  <w:num w:numId="47">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revisionView w:markup="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8BC"/>
    <w:rsid w:val="0000230C"/>
    <w:rsid w:val="00002DA2"/>
    <w:rsid w:val="000057A1"/>
    <w:rsid w:val="00006ACB"/>
    <w:rsid w:val="00007950"/>
    <w:rsid w:val="000111D5"/>
    <w:rsid w:val="000116F2"/>
    <w:rsid w:val="0001365A"/>
    <w:rsid w:val="0002263C"/>
    <w:rsid w:val="000244DC"/>
    <w:rsid w:val="00024639"/>
    <w:rsid w:val="00037FFB"/>
    <w:rsid w:val="00040356"/>
    <w:rsid w:val="000455C9"/>
    <w:rsid w:val="00052D11"/>
    <w:rsid w:val="00054278"/>
    <w:rsid w:val="00054B25"/>
    <w:rsid w:val="0006446D"/>
    <w:rsid w:val="000644EC"/>
    <w:rsid w:val="00065251"/>
    <w:rsid w:val="00072482"/>
    <w:rsid w:val="000748FC"/>
    <w:rsid w:val="00082A6C"/>
    <w:rsid w:val="0009607D"/>
    <w:rsid w:val="000979E1"/>
    <w:rsid w:val="00097FA4"/>
    <w:rsid w:val="000A0B7A"/>
    <w:rsid w:val="000A0F23"/>
    <w:rsid w:val="000A1646"/>
    <w:rsid w:val="000A3AEA"/>
    <w:rsid w:val="000B27CA"/>
    <w:rsid w:val="000B5CA2"/>
    <w:rsid w:val="000C4971"/>
    <w:rsid w:val="000E17A1"/>
    <w:rsid w:val="000E1E71"/>
    <w:rsid w:val="000F3667"/>
    <w:rsid w:val="000F58D2"/>
    <w:rsid w:val="000F7B12"/>
    <w:rsid w:val="0010050F"/>
    <w:rsid w:val="001121C3"/>
    <w:rsid w:val="001131A6"/>
    <w:rsid w:val="001164DD"/>
    <w:rsid w:val="0012124F"/>
    <w:rsid w:val="001257DF"/>
    <w:rsid w:val="00125F1B"/>
    <w:rsid w:val="00130724"/>
    <w:rsid w:val="00132850"/>
    <w:rsid w:val="00135FE7"/>
    <w:rsid w:val="0014256E"/>
    <w:rsid w:val="001517EB"/>
    <w:rsid w:val="00155D4D"/>
    <w:rsid w:val="00160439"/>
    <w:rsid w:val="001658E2"/>
    <w:rsid w:val="00166EEF"/>
    <w:rsid w:val="00170F80"/>
    <w:rsid w:val="001712CB"/>
    <w:rsid w:val="00171804"/>
    <w:rsid w:val="001741FA"/>
    <w:rsid w:val="00174A59"/>
    <w:rsid w:val="00185E22"/>
    <w:rsid w:val="0018648E"/>
    <w:rsid w:val="00193998"/>
    <w:rsid w:val="00194BAB"/>
    <w:rsid w:val="001961DA"/>
    <w:rsid w:val="001976DB"/>
    <w:rsid w:val="001A12CF"/>
    <w:rsid w:val="001A238F"/>
    <w:rsid w:val="001A3654"/>
    <w:rsid w:val="001B09BC"/>
    <w:rsid w:val="001B12C6"/>
    <w:rsid w:val="001B34A4"/>
    <w:rsid w:val="001C784F"/>
    <w:rsid w:val="001D102E"/>
    <w:rsid w:val="001D3C79"/>
    <w:rsid w:val="001D4A4F"/>
    <w:rsid w:val="001D66F6"/>
    <w:rsid w:val="001E1BB7"/>
    <w:rsid w:val="001E57CC"/>
    <w:rsid w:val="001E783B"/>
    <w:rsid w:val="001F017F"/>
    <w:rsid w:val="001F782E"/>
    <w:rsid w:val="00201AAA"/>
    <w:rsid w:val="0020441B"/>
    <w:rsid w:val="002077AA"/>
    <w:rsid w:val="00210BF1"/>
    <w:rsid w:val="00220CF1"/>
    <w:rsid w:val="002301F7"/>
    <w:rsid w:val="00231340"/>
    <w:rsid w:val="002317A4"/>
    <w:rsid w:val="00236166"/>
    <w:rsid w:val="0024201D"/>
    <w:rsid w:val="00260727"/>
    <w:rsid w:val="00263F2B"/>
    <w:rsid w:val="002642F1"/>
    <w:rsid w:val="00271CAD"/>
    <w:rsid w:val="002739C0"/>
    <w:rsid w:val="00276E2B"/>
    <w:rsid w:val="00281C3B"/>
    <w:rsid w:val="00297031"/>
    <w:rsid w:val="00297DE1"/>
    <w:rsid w:val="002A0C4C"/>
    <w:rsid w:val="002A1D20"/>
    <w:rsid w:val="002A515B"/>
    <w:rsid w:val="002A5197"/>
    <w:rsid w:val="002A51EE"/>
    <w:rsid w:val="002B0EBA"/>
    <w:rsid w:val="002B4BC1"/>
    <w:rsid w:val="002B524F"/>
    <w:rsid w:val="002C685A"/>
    <w:rsid w:val="002D0083"/>
    <w:rsid w:val="002D4066"/>
    <w:rsid w:val="002D425C"/>
    <w:rsid w:val="002D4652"/>
    <w:rsid w:val="002D5ED1"/>
    <w:rsid w:val="002E129B"/>
    <w:rsid w:val="002E2196"/>
    <w:rsid w:val="002E5C4A"/>
    <w:rsid w:val="002F3C43"/>
    <w:rsid w:val="00300900"/>
    <w:rsid w:val="00302BA0"/>
    <w:rsid w:val="00305797"/>
    <w:rsid w:val="00315A55"/>
    <w:rsid w:val="00322E8A"/>
    <w:rsid w:val="003230FD"/>
    <w:rsid w:val="00327B15"/>
    <w:rsid w:val="00333D23"/>
    <w:rsid w:val="00334CFA"/>
    <w:rsid w:val="003419DD"/>
    <w:rsid w:val="0034239B"/>
    <w:rsid w:val="003437E0"/>
    <w:rsid w:val="00344577"/>
    <w:rsid w:val="00352AA8"/>
    <w:rsid w:val="00353309"/>
    <w:rsid w:val="00354B56"/>
    <w:rsid w:val="00355464"/>
    <w:rsid w:val="00357535"/>
    <w:rsid w:val="00363047"/>
    <w:rsid w:val="003677EE"/>
    <w:rsid w:val="00370009"/>
    <w:rsid w:val="00370DD6"/>
    <w:rsid w:val="003736D7"/>
    <w:rsid w:val="003766E2"/>
    <w:rsid w:val="003769AE"/>
    <w:rsid w:val="00386429"/>
    <w:rsid w:val="003A2BCE"/>
    <w:rsid w:val="003A3C2D"/>
    <w:rsid w:val="003A4B7E"/>
    <w:rsid w:val="003A5DF3"/>
    <w:rsid w:val="003A7CF0"/>
    <w:rsid w:val="003B10A4"/>
    <w:rsid w:val="003B486D"/>
    <w:rsid w:val="003B53D7"/>
    <w:rsid w:val="003B67ED"/>
    <w:rsid w:val="003C1509"/>
    <w:rsid w:val="003C3873"/>
    <w:rsid w:val="003C6402"/>
    <w:rsid w:val="003C74F1"/>
    <w:rsid w:val="003D2B9C"/>
    <w:rsid w:val="003D3803"/>
    <w:rsid w:val="003D394F"/>
    <w:rsid w:val="003D5630"/>
    <w:rsid w:val="003D6075"/>
    <w:rsid w:val="003D7302"/>
    <w:rsid w:val="003E57FE"/>
    <w:rsid w:val="003E5C6C"/>
    <w:rsid w:val="003E7313"/>
    <w:rsid w:val="003E751F"/>
    <w:rsid w:val="003F1C2A"/>
    <w:rsid w:val="0041629B"/>
    <w:rsid w:val="004242CB"/>
    <w:rsid w:val="00427C2B"/>
    <w:rsid w:val="00431B11"/>
    <w:rsid w:val="00434990"/>
    <w:rsid w:val="0043773A"/>
    <w:rsid w:val="0043781A"/>
    <w:rsid w:val="00444F7E"/>
    <w:rsid w:val="0045260D"/>
    <w:rsid w:val="004563ED"/>
    <w:rsid w:val="004575EF"/>
    <w:rsid w:val="00461196"/>
    <w:rsid w:val="004659E1"/>
    <w:rsid w:val="00465C2C"/>
    <w:rsid w:val="0047385B"/>
    <w:rsid w:val="00480738"/>
    <w:rsid w:val="00481805"/>
    <w:rsid w:val="00483D0D"/>
    <w:rsid w:val="004877B3"/>
    <w:rsid w:val="00490BAF"/>
    <w:rsid w:val="00497843"/>
    <w:rsid w:val="004A2153"/>
    <w:rsid w:val="004A4ADB"/>
    <w:rsid w:val="004B0153"/>
    <w:rsid w:val="004B033E"/>
    <w:rsid w:val="004B1FAB"/>
    <w:rsid w:val="004D3C6B"/>
    <w:rsid w:val="004D45CC"/>
    <w:rsid w:val="004D5525"/>
    <w:rsid w:val="004E150F"/>
    <w:rsid w:val="004E1CF2"/>
    <w:rsid w:val="004E219F"/>
    <w:rsid w:val="004E7D86"/>
    <w:rsid w:val="004F06D1"/>
    <w:rsid w:val="004F1999"/>
    <w:rsid w:val="005017D0"/>
    <w:rsid w:val="00506907"/>
    <w:rsid w:val="00506E90"/>
    <w:rsid w:val="00514FAE"/>
    <w:rsid w:val="00517E5C"/>
    <w:rsid w:val="005208D7"/>
    <w:rsid w:val="00521A19"/>
    <w:rsid w:val="00522D87"/>
    <w:rsid w:val="00523E47"/>
    <w:rsid w:val="005256F5"/>
    <w:rsid w:val="00532405"/>
    <w:rsid w:val="0053424C"/>
    <w:rsid w:val="00544EDC"/>
    <w:rsid w:val="00545F91"/>
    <w:rsid w:val="005518A4"/>
    <w:rsid w:val="005519E3"/>
    <w:rsid w:val="00553653"/>
    <w:rsid w:val="005555FC"/>
    <w:rsid w:val="005556F7"/>
    <w:rsid w:val="00564010"/>
    <w:rsid w:val="00565D50"/>
    <w:rsid w:val="00566346"/>
    <w:rsid w:val="0056638A"/>
    <w:rsid w:val="00566610"/>
    <w:rsid w:val="00567FA0"/>
    <w:rsid w:val="00574ECD"/>
    <w:rsid w:val="005768C3"/>
    <w:rsid w:val="00581DC4"/>
    <w:rsid w:val="005823CA"/>
    <w:rsid w:val="00583037"/>
    <w:rsid w:val="0059457B"/>
    <w:rsid w:val="005A29C4"/>
    <w:rsid w:val="005A368D"/>
    <w:rsid w:val="005B055F"/>
    <w:rsid w:val="005B0F28"/>
    <w:rsid w:val="005B54CA"/>
    <w:rsid w:val="005B6075"/>
    <w:rsid w:val="005C15C5"/>
    <w:rsid w:val="005C1817"/>
    <w:rsid w:val="005C5EC2"/>
    <w:rsid w:val="005D0C73"/>
    <w:rsid w:val="005D344D"/>
    <w:rsid w:val="005E17CD"/>
    <w:rsid w:val="005E34B5"/>
    <w:rsid w:val="005E367D"/>
    <w:rsid w:val="005F0A6C"/>
    <w:rsid w:val="005F1238"/>
    <w:rsid w:val="005F3278"/>
    <w:rsid w:val="005F450F"/>
    <w:rsid w:val="006017DA"/>
    <w:rsid w:val="00604339"/>
    <w:rsid w:val="00607AC6"/>
    <w:rsid w:val="00611AFF"/>
    <w:rsid w:val="00613415"/>
    <w:rsid w:val="00616DC4"/>
    <w:rsid w:val="00616EBB"/>
    <w:rsid w:val="00621359"/>
    <w:rsid w:val="00621CE1"/>
    <w:rsid w:val="00622229"/>
    <w:rsid w:val="00623E87"/>
    <w:rsid w:val="00624B0C"/>
    <w:rsid w:val="006302AE"/>
    <w:rsid w:val="00630C5E"/>
    <w:rsid w:val="00632212"/>
    <w:rsid w:val="00632961"/>
    <w:rsid w:val="0063300D"/>
    <w:rsid w:val="006340A8"/>
    <w:rsid w:val="00635543"/>
    <w:rsid w:val="006429C2"/>
    <w:rsid w:val="006512A1"/>
    <w:rsid w:val="006545C7"/>
    <w:rsid w:val="00656C54"/>
    <w:rsid w:val="0066014F"/>
    <w:rsid w:val="00662438"/>
    <w:rsid w:val="0066677A"/>
    <w:rsid w:val="00676F01"/>
    <w:rsid w:val="00682819"/>
    <w:rsid w:val="00682B55"/>
    <w:rsid w:val="0068387F"/>
    <w:rsid w:val="00683AF0"/>
    <w:rsid w:val="00684F45"/>
    <w:rsid w:val="0069061E"/>
    <w:rsid w:val="006908B1"/>
    <w:rsid w:val="00691A80"/>
    <w:rsid w:val="006963A5"/>
    <w:rsid w:val="006A62C7"/>
    <w:rsid w:val="006A730A"/>
    <w:rsid w:val="006B0C24"/>
    <w:rsid w:val="006B3CF5"/>
    <w:rsid w:val="006B3F8B"/>
    <w:rsid w:val="006B4021"/>
    <w:rsid w:val="006B50AB"/>
    <w:rsid w:val="006C0D57"/>
    <w:rsid w:val="006C7E37"/>
    <w:rsid w:val="006D00FF"/>
    <w:rsid w:val="006D1E29"/>
    <w:rsid w:val="006D432B"/>
    <w:rsid w:val="006D60A7"/>
    <w:rsid w:val="006D7A6F"/>
    <w:rsid w:val="006E14CF"/>
    <w:rsid w:val="006F30F3"/>
    <w:rsid w:val="006F70BA"/>
    <w:rsid w:val="00700931"/>
    <w:rsid w:val="0070478A"/>
    <w:rsid w:val="00707095"/>
    <w:rsid w:val="00710DE2"/>
    <w:rsid w:val="00713706"/>
    <w:rsid w:val="007169FA"/>
    <w:rsid w:val="007175DC"/>
    <w:rsid w:val="007179E0"/>
    <w:rsid w:val="0072000C"/>
    <w:rsid w:val="007230A3"/>
    <w:rsid w:val="00723535"/>
    <w:rsid w:val="00724283"/>
    <w:rsid w:val="00724458"/>
    <w:rsid w:val="007333A8"/>
    <w:rsid w:val="0073348B"/>
    <w:rsid w:val="007443CA"/>
    <w:rsid w:val="00752BEA"/>
    <w:rsid w:val="007536D4"/>
    <w:rsid w:val="00753735"/>
    <w:rsid w:val="0075461E"/>
    <w:rsid w:val="007565A1"/>
    <w:rsid w:val="007574BD"/>
    <w:rsid w:val="00757B29"/>
    <w:rsid w:val="007627AE"/>
    <w:rsid w:val="007632C0"/>
    <w:rsid w:val="00763695"/>
    <w:rsid w:val="00773365"/>
    <w:rsid w:val="00774F63"/>
    <w:rsid w:val="0077538B"/>
    <w:rsid w:val="0078233A"/>
    <w:rsid w:val="007824F9"/>
    <w:rsid w:val="0078446A"/>
    <w:rsid w:val="00784B1C"/>
    <w:rsid w:val="00786778"/>
    <w:rsid w:val="007A4639"/>
    <w:rsid w:val="007A6126"/>
    <w:rsid w:val="007A6721"/>
    <w:rsid w:val="007B38F9"/>
    <w:rsid w:val="007B5E1F"/>
    <w:rsid w:val="007C1DEB"/>
    <w:rsid w:val="007C567C"/>
    <w:rsid w:val="007C721F"/>
    <w:rsid w:val="007E1085"/>
    <w:rsid w:val="007E3FB9"/>
    <w:rsid w:val="007F11F1"/>
    <w:rsid w:val="007F4108"/>
    <w:rsid w:val="007F48B8"/>
    <w:rsid w:val="007F6146"/>
    <w:rsid w:val="007F714E"/>
    <w:rsid w:val="007F7ED7"/>
    <w:rsid w:val="00801D00"/>
    <w:rsid w:val="00802576"/>
    <w:rsid w:val="00806E62"/>
    <w:rsid w:val="00815063"/>
    <w:rsid w:val="0081715B"/>
    <w:rsid w:val="008247A3"/>
    <w:rsid w:val="008341E8"/>
    <w:rsid w:val="008407C6"/>
    <w:rsid w:val="008513C9"/>
    <w:rsid w:val="008527DD"/>
    <w:rsid w:val="008534E4"/>
    <w:rsid w:val="0086084A"/>
    <w:rsid w:val="008628F9"/>
    <w:rsid w:val="0087004B"/>
    <w:rsid w:val="00872C20"/>
    <w:rsid w:val="00873CE6"/>
    <w:rsid w:val="0087796E"/>
    <w:rsid w:val="00883C13"/>
    <w:rsid w:val="00886EEB"/>
    <w:rsid w:val="008876C5"/>
    <w:rsid w:val="00896DF9"/>
    <w:rsid w:val="008A480B"/>
    <w:rsid w:val="008A4FCC"/>
    <w:rsid w:val="008B316D"/>
    <w:rsid w:val="008B4F18"/>
    <w:rsid w:val="008C021B"/>
    <w:rsid w:val="008C20CE"/>
    <w:rsid w:val="008C2F78"/>
    <w:rsid w:val="008D54A1"/>
    <w:rsid w:val="008E1FE1"/>
    <w:rsid w:val="008E27F0"/>
    <w:rsid w:val="008E34D6"/>
    <w:rsid w:val="008E6C18"/>
    <w:rsid w:val="008E6D41"/>
    <w:rsid w:val="008F1EEC"/>
    <w:rsid w:val="008F25E7"/>
    <w:rsid w:val="008F2D19"/>
    <w:rsid w:val="0090241A"/>
    <w:rsid w:val="0090270E"/>
    <w:rsid w:val="00903666"/>
    <w:rsid w:val="00913CD9"/>
    <w:rsid w:val="00916F6F"/>
    <w:rsid w:val="009212C4"/>
    <w:rsid w:val="0092187A"/>
    <w:rsid w:val="0093192D"/>
    <w:rsid w:val="00931F0D"/>
    <w:rsid w:val="00932AB7"/>
    <w:rsid w:val="00932F1E"/>
    <w:rsid w:val="00932F92"/>
    <w:rsid w:val="00946DEF"/>
    <w:rsid w:val="00951BCE"/>
    <w:rsid w:val="00951C0B"/>
    <w:rsid w:val="00952AD1"/>
    <w:rsid w:val="0095352D"/>
    <w:rsid w:val="00957276"/>
    <w:rsid w:val="00963FAC"/>
    <w:rsid w:val="0097360A"/>
    <w:rsid w:val="009743B5"/>
    <w:rsid w:val="009751F2"/>
    <w:rsid w:val="00976F03"/>
    <w:rsid w:val="0098279A"/>
    <w:rsid w:val="00987177"/>
    <w:rsid w:val="00990BD7"/>
    <w:rsid w:val="009A0778"/>
    <w:rsid w:val="009A0E36"/>
    <w:rsid w:val="009A1E11"/>
    <w:rsid w:val="009A3BF2"/>
    <w:rsid w:val="009B4413"/>
    <w:rsid w:val="009B4F18"/>
    <w:rsid w:val="009C0A11"/>
    <w:rsid w:val="009C1F9A"/>
    <w:rsid w:val="009C3419"/>
    <w:rsid w:val="009C3F32"/>
    <w:rsid w:val="009D391C"/>
    <w:rsid w:val="009D3D26"/>
    <w:rsid w:val="009F13B7"/>
    <w:rsid w:val="00A06651"/>
    <w:rsid w:val="00A07661"/>
    <w:rsid w:val="00A108D1"/>
    <w:rsid w:val="00A11C63"/>
    <w:rsid w:val="00A138BC"/>
    <w:rsid w:val="00A16ABC"/>
    <w:rsid w:val="00A16BE5"/>
    <w:rsid w:val="00A2189B"/>
    <w:rsid w:val="00A22D14"/>
    <w:rsid w:val="00A252ED"/>
    <w:rsid w:val="00A256E5"/>
    <w:rsid w:val="00A269EA"/>
    <w:rsid w:val="00A30570"/>
    <w:rsid w:val="00A42653"/>
    <w:rsid w:val="00A440A4"/>
    <w:rsid w:val="00A45D53"/>
    <w:rsid w:val="00A62644"/>
    <w:rsid w:val="00A6709E"/>
    <w:rsid w:val="00A72B5C"/>
    <w:rsid w:val="00A77DA0"/>
    <w:rsid w:val="00A80D96"/>
    <w:rsid w:val="00A8714C"/>
    <w:rsid w:val="00A940AD"/>
    <w:rsid w:val="00A95BC9"/>
    <w:rsid w:val="00AB00E6"/>
    <w:rsid w:val="00AB2CBE"/>
    <w:rsid w:val="00AB5351"/>
    <w:rsid w:val="00AB7882"/>
    <w:rsid w:val="00AB7BF8"/>
    <w:rsid w:val="00AC32D9"/>
    <w:rsid w:val="00AD0C69"/>
    <w:rsid w:val="00AD7996"/>
    <w:rsid w:val="00AE3C4A"/>
    <w:rsid w:val="00AF5921"/>
    <w:rsid w:val="00AF59B2"/>
    <w:rsid w:val="00AF7407"/>
    <w:rsid w:val="00B05227"/>
    <w:rsid w:val="00B05603"/>
    <w:rsid w:val="00B059F8"/>
    <w:rsid w:val="00B12AB9"/>
    <w:rsid w:val="00B147AB"/>
    <w:rsid w:val="00B270E7"/>
    <w:rsid w:val="00B3184C"/>
    <w:rsid w:val="00B361D0"/>
    <w:rsid w:val="00B36656"/>
    <w:rsid w:val="00B42439"/>
    <w:rsid w:val="00B4554E"/>
    <w:rsid w:val="00B5052C"/>
    <w:rsid w:val="00B76848"/>
    <w:rsid w:val="00B773B7"/>
    <w:rsid w:val="00B80E19"/>
    <w:rsid w:val="00B83888"/>
    <w:rsid w:val="00B97CBD"/>
    <w:rsid w:val="00BB2A48"/>
    <w:rsid w:val="00BB5A4B"/>
    <w:rsid w:val="00BC27FC"/>
    <w:rsid w:val="00BD0A20"/>
    <w:rsid w:val="00BD1F66"/>
    <w:rsid w:val="00BD40FB"/>
    <w:rsid w:val="00BE3E40"/>
    <w:rsid w:val="00BE446C"/>
    <w:rsid w:val="00BF29DA"/>
    <w:rsid w:val="00C11CD1"/>
    <w:rsid w:val="00C2087C"/>
    <w:rsid w:val="00C31EEC"/>
    <w:rsid w:val="00C31FAA"/>
    <w:rsid w:val="00C34265"/>
    <w:rsid w:val="00C35637"/>
    <w:rsid w:val="00C40AA4"/>
    <w:rsid w:val="00C41AA4"/>
    <w:rsid w:val="00C41BB8"/>
    <w:rsid w:val="00C42A69"/>
    <w:rsid w:val="00C4324E"/>
    <w:rsid w:val="00C5345A"/>
    <w:rsid w:val="00C54671"/>
    <w:rsid w:val="00C62761"/>
    <w:rsid w:val="00C64469"/>
    <w:rsid w:val="00C6541F"/>
    <w:rsid w:val="00C67501"/>
    <w:rsid w:val="00C70698"/>
    <w:rsid w:val="00C71811"/>
    <w:rsid w:val="00C72655"/>
    <w:rsid w:val="00C74DDE"/>
    <w:rsid w:val="00C757A6"/>
    <w:rsid w:val="00C849E0"/>
    <w:rsid w:val="00C87D2E"/>
    <w:rsid w:val="00C93140"/>
    <w:rsid w:val="00C94B5D"/>
    <w:rsid w:val="00C959B7"/>
    <w:rsid w:val="00C963A7"/>
    <w:rsid w:val="00C966D9"/>
    <w:rsid w:val="00C96B76"/>
    <w:rsid w:val="00CA19F8"/>
    <w:rsid w:val="00CA220F"/>
    <w:rsid w:val="00CA28C3"/>
    <w:rsid w:val="00CA5F4C"/>
    <w:rsid w:val="00CA7DE2"/>
    <w:rsid w:val="00CB01D4"/>
    <w:rsid w:val="00CB4467"/>
    <w:rsid w:val="00CB50E4"/>
    <w:rsid w:val="00CB5E96"/>
    <w:rsid w:val="00CB5FD9"/>
    <w:rsid w:val="00CC1EFE"/>
    <w:rsid w:val="00CD52F3"/>
    <w:rsid w:val="00CD5DA7"/>
    <w:rsid w:val="00CD7958"/>
    <w:rsid w:val="00CD7BB6"/>
    <w:rsid w:val="00CE5037"/>
    <w:rsid w:val="00CF1259"/>
    <w:rsid w:val="00CF143C"/>
    <w:rsid w:val="00CF2DAA"/>
    <w:rsid w:val="00CF73BA"/>
    <w:rsid w:val="00CF7DEF"/>
    <w:rsid w:val="00D00DB9"/>
    <w:rsid w:val="00D16259"/>
    <w:rsid w:val="00D17CBC"/>
    <w:rsid w:val="00D25079"/>
    <w:rsid w:val="00D276D9"/>
    <w:rsid w:val="00D311D6"/>
    <w:rsid w:val="00D31FCD"/>
    <w:rsid w:val="00D400F1"/>
    <w:rsid w:val="00D40657"/>
    <w:rsid w:val="00D42101"/>
    <w:rsid w:val="00D50937"/>
    <w:rsid w:val="00D6360E"/>
    <w:rsid w:val="00D67D30"/>
    <w:rsid w:val="00D70E7A"/>
    <w:rsid w:val="00D756C9"/>
    <w:rsid w:val="00D7793A"/>
    <w:rsid w:val="00D83D55"/>
    <w:rsid w:val="00D8414D"/>
    <w:rsid w:val="00D84E59"/>
    <w:rsid w:val="00D93ECF"/>
    <w:rsid w:val="00DA1496"/>
    <w:rsid w:val="00DA5BAB"/>
    <w:rsid w:val="00DC0E18"/>
    <w:rsid w:val="00DC2668"/>
    <w:rsid w:val="00DC364C"/>
    <w:rsid w:val="00DC7879"/>
    <w:rsid w:val="00DD2322"/>
    <w:rsid w:val="00DD2C24"/>
    <w:rsid w:val="00DD3BD2"/>
    <w:rsid w:val="00DD7E7F"/>
    <w:rsid w:val="00DE0658"/>
    <w:rsid w:val="00DE0984"/>
    <w:rsid w:val="00DE34F4"/>
    <w:rsid w:val="00DE7705"/>
    <w:rsid w:val="00DE7E72"/>
    <w:rsid w:val="00DF3991"/>
    <w:rsid w:val="00DF3F10"/>
    <w:rsid w:val="00E00C56"/>
    <w:rsid w:val="00E01151"/>
    <w:rsid w:val="00E05EC4"/>
    <w:rsid w:val="00E07B36"/>
    <w:rsid w:val="00E121FE"/>
    <w:rsid w:val="00E146AE"/>
    <w:rsid w:val="00E215FB"/>
    <w:rsid w:val="00E218D2"/>
    <w:rsid w:val="00E24E25"/>
    <w:rsid w:val="00E24FF0"/>
    <w:rsid w:val="00E25696"/>
    <w:rsid w:val="00E274B9"/>
    <w:rsid w:val="00E342D7"/>
    <w:rsid w:val="00E34BBA"/>
    <w:rsid w:val="00E4065D"/>
    <w:rsid w:val="00E54D70"/>
    <w:rsid w:val="00E61EA0"/>
    <w:rsid w:val="00E635B4"/>
    <w:rsid w:val="00E64F79"/>
    <w:rsid w:val="00E65FD6"/>
    <w:rsid w:val="00E66FA5"/>
    <w:rsid w:val="00E76409"/>
    <w:rsid w:val="00E82BB8"/>
    <w:rsid w:val="00E93050"/>
    <w:rsid w:val="00E93C80"/>
    <w:rsid w:val="00E941DB"/>
    <w:rsid w:val="00E969E4"/>
    <w:rsid w:val="00EA05B0"/>
    <w:rsid w:val="00EA07E8"/>
    <w:rsid w:val="00EB03BC"/>
    <w:rsid w:val="00EB1B1C"/>
    <w:rsid w:val="00EB22E9"/>
    <w:rsid w:val="00EB4774"/>
    <w:rsid w:val="00EB5750"/>
    <w:rsid w:val="00EB64AD"/>
    <w:rsid w:val="00EB7D1A"/>
    <w:rsid w:val="00ED0CD7"/>
    <w:rsid w:val="00ED357A"/>
    <w:rsid w:val="00ED5A77"/>
    <w:rsid w:val="00ED5BB0"/>
    <w:rsid w:val="00ED6D9B"/>
    <w:rsid w:val="00EE032C"/>
    <w:rsid w:val="00EE795C"/>
    <w:rsid w:val="00EF29E5"/>
    <w:rsid w:val="00EF3476"/>
    <w:rsid w:val="00EF3D12"/>
    <w:rsid w:val="00F05226"/>
    <w:rsid w:val="00F13B8F"/>
    <w:rsid w:val="00F22907"/>
    <w:rsid w:val="00F22E2B"/>
    <w:rsid w:val="00F24DA4"/>
    <w:rsid w:val="00F255B4"/>
    <w:rsid w:val="00F26A52"/>
    <w:rsid w:val="00F27F0C"/>
    <w:rsid w:val="00F35B7C"/>
    <w:rsid w:val="00F416F1"/>
    <w:rsid w:val="00F42930"/>
    <w:rsid w:val="00F42C9B"/>
    <w:rsid w:val="00F436AB"/>
    <w:rsid w:val="00F506BC"/>
    <w:rsid w:val="00F524C1"/>
    <w:rsid w:val="00F60B7B"/>
    <w:rsid w:val="00F7146C"/>
    <w:rsid w:val="00F74E42"/>
    <w:rsid w:val="00F772A0"/>
    <w:rsid w:val="00F83CDC"/>
    <w:rsid w:val="00F84443"/>
    <w:rsid w:val="00F867A2"/>
    <w:rsid w:val="00F903F0"/>
    <w:rsid w:val="00F918B5"/>
    <w:rsid w:val="00FA1CD6"/>
    <w:rsid w:val="00FA2BFD"/>
    <w:rsid w:val="00FA6CD4"/>
    <w:rsid w:val="00FA7342"/>
    <w:rsid w:val="00FA7D5C"/>
    <w:rsid w:val="00FB2D69"/>
    <w:rsid w:val="00FB5463"/>
    <w:rsid w:val="00FC37B7"/>
    <w:rsid w:val="00FC7974"/>
    <w:rsid w:val="00FE22EF"/>
    <w:rsid w:val="00FE76C3"/>
    <w:rsid w:val="00FE7C19"/>
    <w:rsid w:val="00FF33AC"/>
    <w:rsid w:val="05AA9F0C"/>
    <w:rsid w:val="115A358A"/>
    <w:rsid w:val="217FEA52"/>
    <w:rsid w:val="278A6EB4"/>
    <w:rsid w:val="2B6DDC5C"/>
    <w:rsid w:val="2E2078A7"/>
    <w:rsid w:val="3BA22E9D"/>
    <w:rsid w:val="4F287F3B"/>
    <w:rsid w:val="570E6F80"/>
    <w:rsid w:val="669F6144"/>
    <w:rsid w:val="673DE0FA"/>
    <w:rsid w:val="7061C85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7FEDC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0"/>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233A"/>
    <w:pPr>
      <w:spacing w:after="160" w:line="276" w:lineRule="auto"/>
      <w:contextualSpacing/>
    </w:pPr>
    <w:rPr>
      <w:color w:val="000B1D" w:themeColor="text2" w:themeShade="BF"/>
    </w:rPr>
  </w:style>
  <w:style w:type="paragraph" w:styleId="Heading1">
    <w:name w:val="heading 1"/>
    <w:basedOn w:val="Normal"/>
    <w:next w:val="Normal"/>
    <w:link w:val="Heading1Char"/>
    <w:autoRedefine/>
    <w:uiPriority w:val="9"/>
    <w:qFormat/>
    <w:rsid w:val="00566610"/>
    <w:pPr>
      <w:keepNext/>
      <w:keepLines/>
      <w:spacing w:before="360" w:after="200" w:line="240" w:lineRule="auto"/>
      <w:contextualSpacing w:val="0"/>
      <w:jc w:val="center"/>
      <w:outlineLvl w:val="0"/>
    </w:pPr>
    <w:rPr>
      <w:rFonts w:asciiTheme="majorHAnsi" w:eastAsiaTheme="majorEastAsia" w:hAnsiTheme="majorHAnsi" w:cstheme="majorBidi"/>
      <w:b/>
      <w:color w:val="000000" w:themeColor="text1"/>
      <w:spacing w:val="60"/>
      <w:sz w:val="44"/>
      <w:szCs w:val="32"/>
    </w:rPr>
  </w:style>
  <w:style w:type="paragraph" w:styleId="Heading2">
    <w:name w:val="heading 2"/>
    <w:basedOn w:val="Normal"/>
    <w:next w:val="Normal"/>
    <w:link w:val="Heading2Char"/>
    <w:autoRedefine/>
    <w:uiPriority w:val="9"/>
    <w:unhideWhenUsed/>
    <w:qFormat/>
    <w:rsid w:val="00566610"/>
    <w:pPr>
      <w:keepNext/>
      <w:keepLines/>
      <w:spacing w:before="320" w:after="80"/>
      <w:contextualSpacing w:val="0"/>
      <w:outlineLvl w:val="1"/>
    </w:pPr>
    <w:rPr>
      <w:rFonts w:asciiTheme="majorHAnsi" w:eastAsiaTheme="majorEastAsia" w:hAnsiTheme="majorHAnsi" w:cstheme="majorBidi"/>
      <w:b/>
      <w:color w:val="000000" w:themeColor="text1"/>
      <w:spacing w:val="30"/>
      <w:szCs w:val="26"/>
    </w:rPr>
  </w:style>
  <w:style w:type="paragraph" w:styleId="Heading3">
    <w:name w:val="heading 3"/>
    <w:basedOn w:val="Heading2"/>
    <w:next w:val="Normal"/>
    <w:link w:val="Heading3Char"/>
    <w:uiPriority w:val="9"/>
    <w:unhideWhenUsed/>
    <w:qFormat/>
    <w:rsid w:val="0078233A"/>
    <w:pPr>
      <w:spacing w:before="240"/>
      <w:outlineLvl w:val="2"/>
    </w:pPr>
    <w:rPr>
      <w:color w:val="737373" w:themeColor="accent4"/>
    </w:rPr>
  </w:style>
  <w:style w:type="paragraph" w:styleId="Heading4">
    <w:name w:val="heading 4"/>
    <w:basedOn w:val="Heading2"/>
    <w:next w:val="Normal"/>
    <w:link w:val="Heading4Char"/>
    <w:uiPriority w:val="9"/>
    <w:unhideWhenUsed/>
    <w:qFormat/>
    <w:rsid w:val="0078233A"/>
    <w:pPr>
      <w:spacing w:before="240"/>
      <w:outlineLvl w:val="3"/>
    </w:pPr>
    <w:rPr>
      <w:iCs/>
      <w:color w:val="56C5FF" w:themeColor="accent1"/>
    </w:rPr>
  </w:style>
  <w:style w:type="paragraph" w:styleId="Heading5">
    <w:name w:val="heading 5"/>
    <w:basedOn w:val="Heading2"/>
    <w:next w:val="Normal"/>
    <w:link w:val="Heading5Char"/>
    <w:autoRedefine/>
    <w:uiPriority w:val="9"/>
    <w:unhideWhenUsed/>
    <w:qFormat/>
    <w:rsid w:val="0078233A"/>
    <w:pPr>
      <w:spacing w:before="200" w:after="0"/>
      <w:outlineLvl w:val="4"/>
    </w:pPr>
    <w:rPr>
      <w:b w:val="0"/>
      <w:color w:val="005CE3" w:themeColor="text2" w:themeTint="99"/>
    </w:rPr>
  </w:style>
  <w:style w:type="paragraph" w:styleId="Heading6">
    <w:name w:val="heading 6"/>
    <w:basedOn w:val="Heading2"/>
    <w:next w:val="Normal"/>
    <w:link w:val="Heading6Char"/>
    <w:autoRedefine/>
    <w:uiPriority w:val="9"/>
    <w:unhideWhenUsed/>
    <w:qFormat/>
    <w:rsid w:val="0078233A"/>
    <w:pPr>
      <w:spacing w:after="0"/>
      <w:outlineLvl w:val="5"/>
    </w:pPr>
    <w:rPr>
      <w:sz w:val="20"/>
    </w:rPr>
  </w:style>
  <w:style w:type="paragraph" w:styleId="Heading7">
    <w:name w:val="heading 7"/>
    <w:basedOn w:val="Heading2"/>
    <w:next w:val="Normal"/>
    <w:link w:val="Heading7Char"/>
    <w:autoRedefine/>
    <w:uiPriority w:val="9"/>
    <w:unhideWhenUsed/>
    <w:qFormat/>
    <w:rsid w:val="0078233A"/>
    <w:pPr>
      <w:spacing w:after="0"/>
      <w:outlineLvl w:val="6"/>
    </w:pPr>
    <w:rPr>
      <w:b w:val="0"/>
      <w:color w:val="4BB836" w:themeColor="accent2"/>
      <w:sz w:val="20"/>
    </w:rPr>
  </w:style>
  <w:style w:type="paragraph" w:styleId="Heading8">
    <w:name w:val="heading 8"/>
    <w:basedOn w:val="Normal"/>
    <w:next w:val="Normal"/>
    <w:link w:val="Heading8Char"/>
    <w:uiPriority w:val="9"/>
    <w:unhideWhenUsed/>
    <w:qFormat/>
    <w:rsid w:val="0078233A"/>
    <w:pPr>
      <w:spacing w:after="0"/>
      <w:outlineLvl w:val="7"/>
    </w:pPr>
    <w:rPr>
      <w:rFonts w:asciiTheme="majorHAnsi" w:hAnsiTheme="majorHAnsi"/>
      <w:b/>
      <w:caps/>
      <w:color w:val="737373" w:themeColor="accent4"/>
      <w:spacing w:val="30"/>
      <w:sz w:val="20"/>
    </w:rPr>
  </w:style>
  <w:style w:type="paragraph" w:styleId="Heading9">
    <w:name w:val="heading 9"/>
    <w:basedOn w:val="Normal"/>
    <w:next w:val="Normal"/>
    <w:link w:val="Heading9Char"/>
    <w:uiPriority w:val="9"/>
    <w:unhideWhenUsed/>
    <w:qFormat/>
    <w:rsid w:val="0078233A"/>
    <w:pPr>
      <w:spacing w:after="0"/>
      <w:outlineLvl w:val="8"/>
    </w:pPr>
    <w:rPr>
      <w:rFonts w:asciiTheme="majorHAnsi" w:hAnsiTheme="majorHAnsi"/>
      <w:b/>
      <w:caps/>
      <w:color w:val="000000" w:themeColor="text1"/>
      <w:spacing w:val="3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78233A"/>
    <w:rPr>
      <w:rFonts w:asciiTheme="majorHAnsi" w:eastAsiaTheme="majorEastAsia" w:hAnsiTheme="majorHAnsi" w:cstheme="majorBidi"/>
      <w:b/>
      <w:caps/>
      <w:color w:val="000000" w:themeColor="text1"/>
      <w:spacing w:val="30"/>
      <w:sz w:val="20"/>
      <w:szCs w:val="26"/>
    </w:rPr>
  </w:style>
  <w:style w:type="character" w:customStyle="1" w:styleId="Heading7Char">
    <w:name w:val="Heading 7 Char"/>
    <w:basedOn w:val="DefaultParagraphFont"/>
    <w:link w:val="Heading7"/>
    <w:uiPriority w:val="9"/>
    <w:rsid w:val="0078233A"/>
    <w:rPr>
      <w:rFonts w:asciiTheme="majorHAnsi" w:eastAsiaTheme="majorEastAsia" w:hAnsiTheme="majorHAnsi" w:cstheme="majorBidi"/>
      <w:caps/>
      <w:color w:val="4BB836" w:themeColor="accent2"/>
      <w:spacing w:val="30"/>
      <w:sz w:val="20"/>
      <w:szCs w:val="26"/>
    </w:rPr>
  </w:style>
  <w:style w:type="character" w:customStyle="1" w:styleId="Heading8Char">
    <w:name w:val="Heading 8 Char"/>
    <w:basedOn w:val="DefaultParagraphFont"/>
    <w:link w:val="Heading8"/>
    <w:uiPriority w:val="9"/>
    <w:rsid w:val="0078233A"/>
    <w:rPr>
      <w:rFonts w:asciiTheme="majorHAnsi" w:hAnsiTheme="majorHAnsi"/>
      <w:b/>
      <w:caps/>
      <w:color w:val="737373" w:themeColor="accent4"/>
      <w:spacing w:val="30"/>
      <w:sz w:val="20"/>
    </w:rPr>
  </w:style>
  <w:style w:type="character" w:customStyle="1" w:styleId="Heading9Char">
    <w:name w:val="Heading 9 Char"/>
    <w:basedOn w:val="DefaultParagraphFont"/>
    <w:link w:val="Heading9"/>
    <w:uiPriority w:val="9"/>
    <w:rsid w:val="0078233A"/>
    <w:rPr>
      <w:rFonts w:asciiTheme="majorHAnsi" w:hAnsiTheme="majorHAnsi"/>
      <w:b/>
      <w:caps/>
      <w:color w:val="000000" w:themeColor="text1"/>
      <w:spacing w:val="30"/>
      <w:sz w:val="20"/>
    </w:rPr>
  </w:style>
  <w:style w:type="paragraph" w:styleId="Subtitle">
    <w:name w:val="Subtitle"/>
    <w:basedOn w:val="Normal"/>
    <w:next w:val="Normal"/>
    <w:link w:val="SubtitleChar"/>
    <w:uiPriority w:val="11"/>
    <w:qFormat/>
    <w:rsid w:val="0078233A"/>
    <w:pPr>
      <w:numPr>
        <w:ilvl w:val="1"/>
      </w:numPr>
      <w:jc w:val="center"/>
    </w:pPr>
    <w:rPr>
      <w:rFonts w:eastAsiaTheme="minorEastAsia"/>
      <w:i/>
      <w:color w:val="737373" w:themeColor="accent4"/>
      <w:spacing w:val="15"/>
      <w:sz w:val="28"/>
      <w:szCs w:val="22"/>
    </w:rPr>
  </w:style>
  <w:style w:type="character" w:customStyle="1" w:styleId="SubtitleChar">
    <w:name w:val="Subtitle Char"/>
    <w:basedOn w:val="DefaultParagraphFont"/>
    <w:link w:val="Subtitle"/>
    <w:uiPriority w:val="11"/>
    <w:rsid w:val="0078233A"/>
    <w:rPr>
      <w:rFonts w:eastAsiaTheme="minorEastAsia"/>
      <w:i/>
      <w:color w:val="737373" w:themeColor="accent4"/>
      <w:spacing w:val="15"/>
      <w:sz w:val="28"/>
      <w:szCs w:val="22"/>
    </w:rPr>
  </w:style>
  <w:style w:type="character" w:customStyle="1" w:styleId="Heading1Char">
    <w:name w:val="Heading 1 Char"/>
    <w:basedOn w:val="DefaultParagraphFont"/>
    <w:link w:val="Heading1"/>
    <w:uiPriority w:val="9"/>
    <w:rsid w:val="00566610"/>
    <w:rPr>
      <w:rFonts w:asciiTheme="majorHAnsi" w:eastAsiaTheme="majorEastAsia" w:hAnsiTheme="majorHAnsi" w:cstheme="majorBidi"/>
      <w:b/>
      <w:color w:val="000000" w:themeColor="text1"/>
      <w:spacing w:val="60"/>
      <w:sz w:val="44"/>
      <w:szCs w:val="32"/>
    </w:rPr>
  </w:style>
  <w:style w:type="character" w:customStyle="1" w:styleId="Heading2Char">
    <w:name w:val="Heading 2 Char"/>
    <w:basedOn w:val="DefaultParagraphFont"/>
    <w:link w:val="Heading2"/>
    <w:uiPriority w:val="9"/>
    <w:rsid w:val="00566610"/>
    <w:rPr>
      <w:rFonts w:asciiTheme="majorHAnsi" w:eastAsiaTheme="majorEastAsia" w:hAnsiTheme="majorHAnsi" w:cstheme="majorBidi"/>
      <w:b/>
      <w:color w:val="000000" w:themeColor="text1"/>
      <w:spacing w:val="30"/>
      <w:szCs w:val="26"/>
    </w:rPr>
  </w:style>
  <w:style w:type="character" w:customStyle="1" w:styleId="Heading3Char">
    <w:name w:val="Heading 3 Char"/>
    <w:basedOn w:val="DefaultParagraphFont"/>
    <w:link w:val="Heading3"/>
    <w:uiPriority w:val="9"/>
    <w:rsid w:val="0078233A"/>
    <w:rPr>
      <w:rFonts w:asciiTheme="majorHAnsi" w:eastAsiaTheme="majorEastAsia" w:hAnsiTheme="majorHAnsi" w:cstheme="majorBidi"/>
      <w:b/>
      <w:caps/>
      <w:color w:val="737373" w:themeColor="accent4"/>
      <w:spacing w:val="30"/>
      <w:szCs w:val="26"/>
    </w:rPr>
  </w:style>
  <w:style w:type="character" w:customStyle="1" w:styleId="Heading4Char">
    <w:name w:val="Heading 4 Char"/>
    <w:basedOn w:val="DefaultParagraphFont"/>
    <w:link w:val="Heading4"/>
    <w:uiPriority w:val="9"/>
    <w:rsid w:val="0078233A"/>
    <w:rPr>
      <w:rFonts w:asciiTheme="majorHAnsi" w:eastAsiaTheme="majorEastAsia" w:hAnsiTheme="majorHAnsi" w:cstheme="majorBidi"/>
      <w:b/>
      <w:iCs/>
      <w:caps/>
      <w:color w:val="56C5FF" w:themeColor="accent1"/>
      <w:spacing w:val="30"/>
      <w:szCs w:val="26"/>
    </w:rPr>
  </w:style>
  <w:style w:type="character" w:customStyle="1" w:styleId="Heading5Char">
    <w:name w:val="Heading 5 Char"/>
    <w:basedOn w:val="DefaultParagraphFont"/>
    <w:link w:val="Heading5"/>
    <w:uiPriority w:val="9"/>
    <w:rsid w:val="0078233A"/>
    <w:rPr>
      <w:rFonts w:asciiTheme="majorHAnsi" w:eastAsiaTheme="majorEastAsia" w:hAnsiTheme="majorHAnsi" w:cstheme="majorBidi"/>
      <w:caps/>
      <w:color w:val="005CE3" w:themeColor="text2" w:themeTint="99"/>
      <w:spacing w:val="30"/>
      <w:szCs w:val="26"/>
    </w:rPr>
  </w:style>
  <w:style w:type="paragraph" w:styleId="Caption">
    <w:name w:val="caption"/>
    <w:basedOn w:val="Normal"/>
    <w:next w:val="Normal"/>
    <w:uiPriority w:val="35"/>
    <w:semiHidden/>
    <w:unhideWhenUsed/>
    <w:qFormat/>
    <w:rsid w:val="0078233A"/>
    <w:pPr>
      <w:spacing w:after="200"/>
    </w:pPr>
    <w:rPr>
      <w:i/>
      <w:iCs/>
      <w:color w:val="001027" w:themeColor="text2"/>
      <w:sz w:val="18"/>
      <w:szCs w:val="18"/>
    </w:rPr>
  </w:style>
  <w:style w:type="paragraph" w:styleId="Title">
    <w:name w:val="Title"/>
    <w:basedOn w:val="Normal"/>
    <w:next w:val="Normal"/>
    <w:link w:val="TitleChar"/>
    <w:autoRedefine/>
    <w:uiPriority w:val="10"/>
    <w:qFormat/>
    <w:rsid w:val="00566610"/>
    <w:pPr>
      <w:spacing w:after="80" w:line="240" w:lineRule="auto"/>
      <w:jc w:val="center"/>
    </w:pPr>
    <w:rPr>
      <w:rFonts w:asciiTheme="majorHAnsi" w:eastAsiaTheme="majorEastAsia" w:hAnsiTheme="majorHAnsi" w:cstheme="majorBidi"/>
      <w:b/>
      <w:color w:val="000000" w:themeColor="text1"/>
      <w:spacing w:val="60"/>
      <w:kern w:val="28"/>
      <w:sz w:val="60"/>
      <w:szCs w:val="56"/>
    </w:rPr>
  </w:style>
  <w:style w:type="character" w:customStyle="1" w:styleId="TitleChar">
    <w:name w:val="Title Char"/>
    <w:basedOn w:val="DefaultParagraphFont"/>
    <w:link w:val="Title"/>
    <w:uiPriority w:val="10"/>
    <w:rsid w:val="00566610"/>
    <w:rPr>
      <w:rFonts w:asciiTheme="majorHAnsi" w:eastAsiaTheme="majorEastAsia" w:hAnsiTheme="majorHAnsi" w:cstheme="majorBidi"/>
      <w:b/>
      <w:color w:val="000000" w:themeColor="text1"/>
      <w:spacing w:val="60"/>
      <w:kern w:val="28"/>
      <w:sz w:val="60"/>
      <w:szCs w:val="56"/>
    </w:rPr>
  </w:style>
  <w:style w:type="character" w:styleId="Strong">
    <w:name w:val="Strong"/>
    <w:basedOn w:val="DefaultParagraphFont"/>
    <w:uiPriority w:val="22"/>
    <w:qFormat/>
    <w:rsid w:val="0078233A"/>
    <w:rPr>
      <w:b/>
      <w:bCs/>
      <w:color w:val="000713" w:themeColor="text2" w:themeShade="80"/>
    </w:rPr>
  </w:style>
  <w:style w:type="character" w:styleId="Emphasis">
    <w:name w:val="Emphasis"/>
    <w:basedOn w:val="DefaultParagraphFont"/>
    <w:uiPriority w:val="20"/>
    <w:qFormat/>
    <w:rsid w:val="0078233A"/>
    <w:rPr>
      <w:i/>
      <w:iCs/>
    </w:rPr>
  </w:style>
  <w:style w:type="paragraph" w:styleId="ListParagraph">
    <w:name w:val="List Paragraph"/>
    <w:basedOn w:val="Normal"/>
    <w:uiPriority w:val="34"/>
    <w:qFormat/>
    <w:rsid w:val="0078233A"/>
    <w:pPr>
      <w:ind w:left="720"/>
    </w:pPr>
  </w:style>
  <w:style w:type="paragraph" w:styleId="TOCHeading">
    <w:name w:val="TOC Heading"/>
    <w:basedOn w:val="Heading1"/>
    <w:next w:val="Normal"/>
    <w:uiPriority w:val="39"/>
    <w:unhideWhenUsed/>
    <w:qFormat/>
    <w:rsid w:val="0078233A"/>
    <w:pPr>
      <w:outlineLvl w:val="9"/>
    </w:pPr>
  </w:style>
  <w:style w:type="paragraph" w:styleId="Header">
    <w:name w:val="header"/>
    <w:basedOn w:val="Normal"/>
    <w:link w:val="HeaderChar"/>
    <w:uiPriority w:val="99"/>
    <w:unhideWhenUsed/>
    <w:rsid w:val="005B54CA"/>
    <w:pPr>
      <w:tabs>
        <w:tab w:val="center" w:pos="4680"/>
        <w:tab w:val="right" w:pos="9360"/>
      </w:tabs>
      <w:jc w:val="center"/>
    </w:pPr>
    <w:rPr>
      <w:sz w:val="20"/>
    </w:rPr>
  </w:style>
  <w:style w:type="character" w:customStyle="1" w:styleId="HeaderChar">
    <w:name w:val="Header Char"/>
    <w:basedOn w:val="DefaultParagraphFont"/>
    <w:link w:val="Header"/>
    <w:uiPriority w:val="99"/>
    <w:rsid w:val="005B54CA"/>
    <w:rPr>
      <w:color w:val="000B1D" w:themeColor="text2" w:themeShade="BF"/>
      <w:sz w:val="20"/>
    </w:rPr>
  </w:style>
  <w:style w:type="paragraph" w:styleId="Footer">
    <w:name w:val="footer"/>
    <w:basedOn w:val="Normal"/>
    <w:link w:val="FooterChar"/>
    <w:uiPriority w:val="99"/>
    <w:unhideWhenUsed/>
    <w:rsid w:val="005B54CA"/>
    <w:pPr>
      <w:tabs>
        <w:tab w:val="center" w:pos="4680"/>
        <w:tab w:val="right" w:pos="9360"/>
      </w:tabs>
    </w:pPr>
    <w:rPr>
      <w:sz w:val="20"/>
    </w:rPr>
  </w:style>
  <w:style w:type="character" w:customStyle="1" w:styleId="FooterChar">
    <w:name w:val="Footer Char"/>
    <w:basedOn w:val="DefaultParagraphFont"/>
    <w:link w:val="Footer"/>
    <w:uiPriority w:val="99"/>
    <w:rsid w:val="005B54CA"/>
    <w:rPr>
      <w:color w:val="000B1D" w:themeColor="text2" w:themeShade="BF"/>
      <w:sz w:val="20"/>
    </w:rPr>
  </w:style>
  <w:style w:type="table" w:styleId="TableGrid">
    <w:name w:val="Table Grid"/>
    <w:basedOn w:val="TableNormal"/>
    <w:uiPriority w:val="39"/>
    <w:rsid w:val="00BF29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rsid w:val="00BB5A4B"/>
    <w:tblPr>
      <w:tblStyleRowBandSize w:val="1"/>
      <w:tblStyleColBandSize w:val="1"/>
      <w:tblInd w:w="0" w:type="dxa"/>
      <w:tblBorders>
        <w:top w:val="single" w:sz="8" w:space="0" w:color="56C5FF" w:themeColor="accent1"/>
        <w:left w:val="single" w:sz="8" w:space="0" w:color="56C5FF" w:themeColor="accent1"/>
        <w:bottom w:val="single" w:sz="8" w:space="0" w:color="56C5FF" w:themeColor="accent1"/>
        <w:right w:val="single" w:sz="8" w:space="0" w:color="56C5F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6C5FF" w:themeFill="accent1"/>
      </w:tcPr>
    </w:tblStylePr>
    <w:tblStylePr w:type="lastRow">
      <w:pPr>
        <w:spacing w:before="0" w:after="0" w:line="240" w:lineRule="auto"/>
      </w:pPr>
      <w:rPr>
        <w:b/>
        <w:bCs/>
      </w:rPr>
      <w:tblPr/>
      <w:tcPr>
        <w:tcBorders>
          <w:top w:val="double" w:sz="6" w:space="0" w:color="56C5FF" w:themeColor="accent1"/>
          <w:left w:val="single" w:sz="8" w:space="0" w:color="56C5FF" w:themeColor="accent1"/>
          <w:bottom w:val="single" w:sz="8" w:space="0" w:color="56C5FF" w:themeColor="accent1"/>
          <w:right w:val="single" w:sz="8" w:space="0" w:color="56C5FF" w:themeColor="accent1"/>
        </w:tcBorders>
      </w:tcPr>
    </w:tblStylePr>
    <w:tblStylePr w:type="firstCol">
      <w:rPr>
        <w:b/>
        <w:bCs/>
      </w:rPr>
    </w:tblStylePr>
    <w:tblStylePr w:type="lastCol">
      <w:rPr>
        <w:b/>
        <w:bCs/>
      </w:rPr>
    </w:tblStylePr>
    <w:tblStylePr w:type="band1Vert">
      <w:tblPr/>
      <w:tcPr>
        <w:tcBorders>
          <w:top w:val="single" w:sz="8" w:space="0" w:color="56C5FF" w:themeColor="accent1"/>
          <w:left w:val="single" w:sz="8" w:space="0" w:color="56C5FF" w:themeColor="accent1"/>
          <w:bottom w:val="single" w:sz="8" w:space="0" w:color="56C5FF" w:themeColor="accent1"/>
          <w:right w:val="single" w:sz="8" w:space="0" w:color="56C5FF" w:themeColor="accent1"/>
        </w:tcBorders>
      </w:tcPr>
    </w:tblStylePr>
    <w:tblStylePr w:type="band1Horz">
      <w:tblPr/>
      <w:tcPr>
        <w:tcBorders>
          <w:top w:val="single" w:sz="8" w:space="0" w:color="56C5FF" w:themeColor="accent1"/>
          <w:left w:val="single" w:sz="8" w:space="0" w:color="56C5FF" w:themeColor="accent1"/>
          <w:bottom w:val="single" w:sz="8" w:space="0" w:color="56C5FF" w:themeColor="accent1"/>
          <w:right w:val="single" w:sz="8" w:space="0" w:color="56C5FF" w:themeColor="accent1"/>
        </w:tcBorders>
      </w:tcPr>
    </w:tblStylePr>
  </w:style>
  <w:style w:type="paragraph" w:styleId="BalloonText">
    <w:name w:val="Balloon Text"/>
    <w:basedOn w:val="Normal"/>
    <w:link w:val="BalloonTextChar"/>
    <w:uiPriority w:val="99"/>
    <w:semiHidden/>
    <w:unhideWhenUsed/>
    <w:rsid w:val="00883C13"/>
    <w:rPr>
      <w:rFonts w:ascii="Lucida Grande" w:hAnsi="Lucida Grande"/>
      <w:sz w:val="18"/>
      <w:szCs w:val="18"/>
    </w:rPr>
  </w:style>
  <w:style w:type="character" w:customStyle="1" w:styleId="BalloonTextChar">
    <w:name w:val="Balloon Text Char"/>
    <w:basedOn w:val="DefaultParagraphFont"/>
    <w:link w:val="BalloonText"/>
    <w:uiPriority w:val="99"/>
    <w:semiHidden/>
    <w:rsid w:val="00883C13"/>
    <w:rPr>
      <w:rFonts w:ascii="Lucida Grande" w:hAnsi="Lucida Grande"/>
      <w:sz w:val="18"/>
      <w:szCs w:val="1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CommentSubject">
    <w:name w:val="annotation subject"/>
    <w:basedOn w:val="CommentText"/>
    <w:next w:val="CommentText"/>
    <w:link w:val="CommentSubjectChar"/>
    <w:uiPriority w:val="99"/>
    <w:semiHidden/>
    <w:unhideWhenUsed/>
    <w:rsid w:val="00FE76C3"/>
    <w:rPr>
      <w:b/>
      <w:bCs/>
      <w:sz w:val="20"/>
      <w:szCs w:val="20"/>
    </w:rPr>
  </w:style>
  <w:style w:type="character" w:customStyle="1" w:styleId="CommentSubjectChar">
    <w:name w:val="Comment Subject Char"/>
    <w:basedOn w:val="CommentTextChar"/>
    <w:link w:val="CommentSubject"/>
    <w:uiPriority w:val="99"/>
    <w:semiHidden/>
    <w:rsid w:val="00FE76C3"/>
    <w:rPr>
      <w:b/>
      <w:bCs/>
      <w:sz w:val="20"/>
      <w:szCs w:val="20"/>
    </w:rPr>
  </w:style>
  <w:style w:type="paragraph" w:styleId="NoSpacing">
    <w:name w:val="No Spacing"/>
    <w:basedOn w:val="BodyText"/>
    <w:link w:val="NoSpacingChar"/>
    <w:uiPriority w:val="1"/>
    <w:qFormat/>
    <w:rsid w:val="0078233A"/>
    <w:pPr>
      <w:spacing w:after="0" w:line="240" w:lineRule="auto"/>
    </w:pPr>
  </w:style>
  <w:style w:type="character" w:styleId="SubtleEmphasis">
    <w:name w:val="Subtle Emphasis"/>
    <w:basedOn w:val="DefaultParagraphFont"/>
    <w:uiPriority w:val="19"/>
    <w:qFormat/>
    <w:rsid w:val="0078233A"/>
    <w:rPr>
      <w:i/>
      <w:iCs/>
      <w:color w:val="A6A6A6" w:themeColor="background1" w:themeShade="A6"/>
    </w:rPr>
  </w:style>
  <w:style w:type="character" w:styleId="IntenseEmphasis">
    <w:name w:val="Intense Emphasis"/>
    <w:basedOn w:val="DefaultParagraphFont"/>
    <w:uiPriority w:val="21"/>
    <w:qFormat/>
    <w:rsid w:val="0078233A"/>
    <w:rPr>
      <w:i/>
      <w:iCs/>
      <w:color w:val="56C5FF" w:themeColor="accent1"/>
    </w:rPr>
  </w:style>
  <w:style w:type="paragraph" w:styleId="Quote">
    <w:name w:val="Quote"/>
    <w:basedOn w:val="Normal"/>
    <w:next w:val="Normal"/>
    <w:link w:val="QuoteChar"/>
    <w:uiPriority w:val="29"/>
    <w:qFormat/>
    <w:rsid w:val="0078233A"/>
    <w:pPr>
      <w:spacing w:before="200"/>
      <w:ind w:left="864" w:right="864"/>
      <w:jc w:val="center"/>
    </w:pPr>
    <w:rPr>
      <w:i/>
      <w:iCs/>
      <w:color w:val="565656" w:themeColor="accent4" w:themeShade="BF"/>
    </w:rPr>
  </w:style>
  <w:style w:type="character" w:customStyle="1" w:styleId="QuoteChar">
    <w:name w:val="Quote Char"/>
    <w:basedOn w:val="DefaultParagraphFont"/>
    <w:link w:val="Quote"/>
    <w:uiPriority w:val="29"/>
    <w:rsid w:val="0078233A"/>
    <w:rPr>
      <w:i/>
      <w:iCs/>
      <w:color w:val="565656" w:themeColor="accent4" w:themeShade="BF"/>
    </w:rPr>
  </w:style>
  <w:style w:type="paragraph" w:styleId="IntenseQuote">
    <w:name w:val="Intense Quote"/>
    <w:basedOn w:val="Normal"/>
    <w:next w:val="Normal"/>
    <w:link w:val="IntenseQuoteChar"/>
    <w:uiPriority w:val="30"/>
    <w:qFormat/>
    <w:rsid w:val="0078233A"/>
    <w:pPr>
      <w:pBdr>
        <w:top w:val="single" w:sz="4" w:space="10" w:color="56C5FF" w:themeColor="accent1"/>
        <w:bottom w:val="single" w:sz="4" w:space="10" w:color="56C5FF" w:themeColor="accent1"/>
      </w:pBdr>
      <w:spacing w:before="360" w:after="360"/>
      <w:ind w:left="864" w:right="864"/>
      <w:jc w:val="center"/>
    </w:pPr>
    <w:rPr>
      <w:i/>
      <w:iCs/>
      <w:color w:val="56C5FF" w:themeColor="accent1"/>
    </w:rPr>
  </w:style>
  <w:style w:type="character" w:customStyle="1" w:styleId="IntenseQuoteChar">
    <w:name w:val="Intense Quote Char"/>
    <w:basedOn w:val="DefaultParagraphFont"/>
    <w:link w:val="IntenseQuote"/>
    <w:uiPriority w:val="30"/>
    <w:rsid w:val="0078233A"/>
    <w:rPr>
      <w:i/>
      <w:iCs/>
      <w:color w:val="56C5FF" w:themeColor="accent1"/>
    </w:rPr>
  </w:style>
  <w:style w:type="character" w:styleId="SubtleReference">
    <w:name w:val="Subtle Reference"/>
    <w:basedOn w:val="DefaultParagraphFont"/>
    <w:uiPriority w:val="31"/>
    <w:qFormat/>
    <w:rsid w:val="0078233A"/>
    <w:rPr>
      <w:smallCaps/>
      <w:color w:val="5A5A5A" w:themeColor="text1" w:themeTint="A5"/>
    </w:rPr>
  </w:style>
  <w:style w:type="character" w:styleId="IntenseReference">
    <w:name w:val="Intense Reference"/>
    <w:basedOn w:val="DefaultParagraphFont"/>
    <w:uiPriority w:val="32"/>
    <w:qFormat/>
    <w:rsid w:val="0078233A"/>
    <w:rPr>
      <w:b/>
      <w:bCs/>
      <w:smallCaps/>
      <w:color w:val="56C5FF" w:themeColor="accent1"/>
      <w:spacing w:val="5"/>
    </w:rPr>
  </w:style>
  <w:style w:type="character" w:styleId="BookTitle">
    <w:name w:val="Book Title"/>
    <w:basedOn w:val="DefaultParagraphFont"/>
    <w:uiPriority w:val="33"/>
    <w:qFormat/>
    <w:rsid w:val="0078233A"/>
    <w:rPr>
      <w:b/>
      <w:bCs/>
      <w:i/>
      <w:iCs/>
      <w:spacing w:val="5"/>
    </w:rPr>
  </w:style>
  <w:style w:type="paragraph" w:styleId="TOC1">
    <w:name w:val="toc 1"/>
    <w:basedOn w:val="Normal"/>
    <w:next w:val="Normal"/>
    <w:autoRedefine/>
    <w:uiPriority w:val="39"/>
    <w:unhideWhenUsed/>
    <w:rsid w:val="005A368D"/>
    <w:pPr>
      <w:spacing w:before="160" w:after="0" w:line="240" w:lineRule="auto"/>
      <w:contextualSpacing w:val="0"/>
    </w:pPr>
    <w:rPr>
      <w:color w:val="565656" w:themeColor="accent4" w:themeShade="BF"/>
    </w:rPr>
  </w:style>
  <w:style w:type="paragraph" w:styleId="TOC2">
    <w:name w:val="toc 2"/>
    <w:basedOn w:val="Normal"/>
    <w:next w:val="Normal"/>
    <w:autoRedefine/>
    <w:uiPriority w:val="39"/>
    <w:unhideWhenUsed/>
    <w:rsid w:val="005A368D"/>
    <w:pPr>
      <w:spacing w:before="120" w:after="0" w:line="300" w:lineRule="auto"/>
      <w:ind w:left="245"/>
    </w:pPr>
  </w:style>
  <w:style w:type="paragraph" w:styleId="BodyText">
    <w:name w:val="Body Text"/>
    <w:basedOn w:val="Normal"/>
    <w:link w:val="BodyTextChar"/>
    <w:uiPriority w:val="99"/>
    <w:semiHidden/>
    <w:unhideWhenUsed/>
    <w:rsid w:val="003C1509"/>
    <w:pPr>
      <w:spacing w:after="120"/>
    </w:pPr>
  </w:style>
  <w:style w:type="character" w:customStyle="1" w:styleId="BodyTextChar">
    <w:name w:val="Body Text Char"/>
    <w:basedOn w:val="DefaultParagraphFont"/>
    <w:link w:val="BodyText"/>
    <w:uiPriority w:val="99"/>
    <w:semiHidden/>
    <w:rsid w:val="003C1509"/>
    <w:rPr>
      <w:color w:val="000B1D" w:themeColor="text2" w:themeShade="BF"/>
    </w:rPr>
  </w:style>
  <w:style w:type="paragraph" w:styleId="TOC3">
    <w:name w:val="toc 3"/>
    <w:basedOn w:val="Normal"/>
    <w:next w:val="Normal"/>
    <w:autoRedefine/>
    <w:uiPriority w:val="39"/>
    <w:unhideWhenUsed/>
    <w:rsid w:val="005A368D"/>
    <w:pPr>
      <w:spacing w:before="120" w:after="0" w:line="300" w:lineRule="auto"/>
      <w:ind w:left="475"/>
    </w:pPr>
  </w:style>
  <w:style w:type="paragraph" w:styleId="TOC4">
    <w:name w:val="toc 4"/>
    <w:basedOn w:val="Normal"/>
    <w:next w:val="Normal"/>
    <w:autoRedefine/>
    <w:uiPriority w:val="39"/>
    <w:unhideWhenUsed/>
    <w:rsid w:val="005A368D"/>
    <w:pPr>
      <w:spacing w:before="80" w:after="0" w:line="300" w:lineRule="auto"/>
      <w:ind w:left="720"/>
    </w:pPr>
  </w:style>
  <w:style w:type="paragraph" w:styleId="TOC5">
    <w:name w:val="toc 5"/>
    <w:basedOn w:val="Normal"/>
    <w:next w:val="Normal"/>
    <w:autoRedefine/>
    <w:uiPriority w:val="39"/>
    <w:unhideWhenUsed/>
    <w:rsid w:val="008341E8"/>
    <w:pPr>
      <w:ind w:left="960"/>
    </w:pPr>
  </w:style>
  <w:style w:type="paragraph" w:styleId="TOC6">
    <w:name w:val="toc 6"/>
    <w:basedOn w:val="Normal"/>
    <w:next w:val="Normal"/>
    <w:autoRedefine/>
    <w:uiPriority w:val="39"/>
    <w:unhideWhenUsed/>
    <w:rsid w:val="008341E8"/>
    <w:pPr>
      <w:ind w:left="1200"/>
    </w:pPr>
  </w:style>
  <w:style w:type="paragraph" w:styleId="TOC7">
    <w:name w:val="toc 7"/>
    <w:basedOn w:val="Normal"/>
    <w:next w:val="Normal"/>
    <w:autoRedefine/>
    <w:uiPriority w:val="39"/>
    <w:unhideWhenUsed/>
    <w:rsid w:val="008341E8"/>
    <w:pPr>
      <w:ind w:left="1440"/>
    </w:pPr>
  </w:style>
  <w:style w:type="paragraph" w:styleId="TOC8">
    <w:name w:val="toc 8"/>
    <w:basedOn w:val="Normal"/>
    <w:next w:val="Normal"/>
    <w:autoRedefine/>
    <w:uiPriority w:val="39"/>
    <w:unhideWhenUsed/>
    <w:rsid w:val="005A368D"/>
    <w:pPr>
      <w:spacing w:after="80" w:line="360" w:lineRule="auto"/>
      <w:ind w:left="1685"/>
    </w:pPr>
  </w:style>
  <w:style w:type="paragraph" w:styleId="TOC9">
    <w:name w:val="toc 9"/>
    <w:basedOn w:val="Normal"/>
    <w:next w:val="Normal"/>
    <w:autoRedefine/>
    <w:uiPriority w:val="39"/>
    <w:unhideWhenUsed/>
    <w:rsid w:val="008341E8"/>
    <w:pPr>
      <w:ind w:left="1920"/>
    </w:pPr>
  </w:style>
  <w:style w:type="paragraph" w:styleId="Index1">
    <w:name w:val="index 1"/>
    <w:basedOn w:val="Normal"/>
    <w:next w:val="Normal"/>
    <w:autoRedefine/>
    <w:uiPriority w:val="99"/>
    <w:semiHidden/>
    <w:unhideWhenUsed/>
    <w:rsid w:val="00A252ED"/>
    <w:pPr>
      <w:spacing w:after="0" w:line="240" w:lineRule="auto"/>
      <w:ind w:left="240" w:hanging="240"/>
    </w:pPr>
  </w:style>
  <w:style w:type="paragraph" w:styleId="IndexHeading">
    <w:name w:val="index heading"/>
    <w:basedOn w:val="Normal"/>
    <w:next w:val="Index1"/>
    <w:uiPriority w:val="99"/>
    <w:semiHidden/>
    <w:unhideWhenUsed/>
    <w:rsid w:val="00A252ED"/>
    <w:rPr>
      <w:rFonts w:asciiTheme="majorHAnsi" w:eastAsiaTheme="majorEastAsia" w:hAnsiTheme="majorHAnsi" w:cstheme="majorBidi"/>
      <w:b/>
      <w:bCs/>
      <w:caps/>
    </w:rPr>
  </w:style>
  <w:style w:type="paragraph" w:styleId="List3">
    <w:name w:val="List 3"/>
    <w:basedOn w:val="Normal"/>
    <w:uiPriority w:val="99"/>
    <w:unhideWhenUsed/>
    <w:rsid w:val="00A252ED"/>
    <w:pPr>
      <w:spacing w:before="160"/>
      <w:ind w:left="1080" w:hanging="360"/>
    </w:pPr>
  </w:style>
  <w:style w:type="paragraph" w:styleId="List">
    <w:name w:val="List"/>
    <w:basedOn w:val="Normal"/>
    <w:uiPriority w:val="99"/>
    <w:unhideWhenUsed/>
    <w:qFormat/>
    <w:rsid w:val="0078233A"/>
    <w:pPr>
      <w:spacing w:before="360"/>
      <w:ind w:left="360" w:hanging="360"/>
      <w:contextualSpacing w:val="0"/>
    </w:pPr>
    <w:rPr>
      <w:rFonts w:asciiTheme="majorHAnsi" w:hAnsiTheme="majorHAnsi"/>
      <w:b/>
      <w:caps/>
      <w:color w:val="000000" w:themeColor="text1"/>
      <w:spacing w:val="30"/>
    </w:rPr>
  </w:style>
  <w:style w:type="paragraph" w:styleId="List2">
    <w:name w:val="List 2"/>
    <w:basedOn w:val="Normal"/>
    <w:uiPriority w:val="99"/>
    <w:semiHidden/>
    <w:unhideWhenUsed/>
    <w:rsid w:val="00A252ED"/>
    <w:pPr>
      <w:spacing w:before="160"/>
      <w:ind w:left="720" w:hanging="360"/>
    </w:pPr>
  </w:style>
  <w:style w:type="paragraph" w:styleId="List4">
    <w:name w:val="List 4"/>
    <w:basedOn w:val="Normal"/>
    <w:uiPriority w:val="99"/>
    <w:unhideWhenUsed/>
    <w:rsid w:val="00A252ED"/>
    <w:pPr>
      <w:spacing w:before="160"/>
      <w:ind w:left="1440" w:hanging="360"/>
    </w:pPr>
  </w:style>
  <w:style w:type="paragraph" w:styleId="List5">
    <w:name w:val="List 5"/>
    <w:basedOn w:val="Normal"/>
    <w:uiPriority w:val="99"/>
    <w:semiHidden/>
    <w:unhideWhenUsed/>
    <w:rsid w:val="00A252ED"/>
    <w:pPr>
      <w:spacing w:before="160"/>
      <w:ind w:left="1800" w:hanging="360"/>
    </w:pPr>
  </w:style>
  <w:style w:type="paragraph" w:styleId="ListBullet">
    <w:name w:val="List Bullet"/>
    <w:basedOn w:val="Normal"/>
    <w:uiPriority w:val="99"/>
    <w:semiHidden/>
    <w:unhideWhenUsed/>
    <w:rsid w:val="003C1509"/>
    <w:pPr>
      <w:numPr>
        <w:numId w:val="9"/>
      </w:numPr>
      <w:spacing w:before="160"/>
    </w:pPr>
    <w:rPr>
      <w:rFonts w:asciiTheme="majorHAnsi" w:hAnsiTheme="majorHAnsi"/>
      <w:b/>
      <w:caps/>
      <w:color w:val="000000" w:themeColor="text1"/>
    </w:rPr>
  </w:style>
  <w:style w:type="paragraph" w:styleId="ListNumber">
    <w:name w:val="List Number"/>
    <w:basedOn w:val="Normal"/>
    <w:uiPriority w:val="99"/>
    <w:unhideWhenUsed/>
    <w:rsid w:val="003C1509"/>
    <w:pPr>
      <w:numPr>
        <w:numId w:val="5"/>
      </w:numPr>
      <w:spacing w:before="160"/>
    </w:pPr>
    <w:rPr>
      <w:rFonts w:asciiTheme="majorHAnsi" w:hAnsiTheme="majorHAnsi"/>
      <w:b/>
      <w:caps/>
      <w:color w:val="000000" w:themeColor="text1"/>
    </w:rPr>
  </w:style>
  <w:style w:type="paragraph" w:styleId="ListNumber2">
    <w:name w:val="List Number 2"/>
    <w:basedOn w:val="Normal"/>
    <w:uiPriority w:val="99"/>
    <w:unhideWhenUsed/>
    <w:rsid w:val="003C1509"/>
    <w:pPr>
      <w:numPr>
        <w:numId w:val="4"/>
      </w:numPr>
      <w:spacing w:before="160"/>
    </w:pPr>
  </w:style>
  <w:style w:type="paragraph" w:styleId="ListContinue">
    <w:name w:val="List Continue"/>
    <w:basedOn w:val="Normal"/>
    <w:uiPriority w:val="99"/>
    <w:unhideWhenUsed/>
    <w:rsid w:val="003C1509"/>
    <w:pPr>
      <w:spacing w:before="160"/>
      <w:ind w:left="360"/>
    </w:pPr>
  </w:style>
  <w:style w:type="paragraph" w:styleId="ListBullet2">
    <w:name w:val="List Bullet 2"/>
    <w:basedOn w:val="Normal"/>
    <w:uiPriority w:val="99"/>
    <w:semiHidden/>
    <w:unhideWhenUsed/>
    <w:rsid w:val="003C1509"/>
    <w:pPr>
      <w:numPr>
        <w:numId w:val="8"/>
      </w:numPr>
      <w:spacing w:before="160"/>
    </w:pPr>
  </w:style>
  <w:style w:type="paragraph" w:styleId="ListBullet3">
    <w:name w:val="List Bullet 3"/>
    <w:basedOn w:val="Normal"/>
    <w:uiPriority w:val="99"/>
    <w:semiHidden/>
    <w:unhideWhenUsed/>
    <w:rsid w:val="003C1509"/>
    <w:pPr>
      <w:numPr>
        <w:numId w:val="7"/>
      </w:numPr>
      <w:spacing w:before="160"/>
    </w:pPr>
  </w:style>
  <w:style w:type="paragraph" w:styleId="ListBullet5">
    <w:name w:val="List Bullet 5"/>
    <w:basedOn w:val="Normal"/>
    <w:uiPriority w:val="99"/>
    <w:semiHidden/>
    <w:unhideWhenUsed/>
    <w:rsid w:val="003C1509"/>
    <w:pPr>
      <w:numPr>
        <w:numId w:val="6"/>
      </w:numPr>
      <w:spacing w:before="160"/>
    </w:pPr>
  </w:style>
  <w:style w:type="paragraph" w:styleId="ListContinue2">
    <w:name w:val="List Continue 2"/>
    <w:basedOn w:val="Normal"/>
    <w:uiPriority w:val="99"/>
    <w:semiHidden/>
    <w:unhideWhenUsed/>
    <w:rsid w:val="003C1509"/>
    <w:pPr>
      <w:spacing w:before="160"/>
      <w:ind w:left="720"/>
    </w:pPr>
  </w:style>
  <w:style w:type="paragraph" w:styleId="ListContinue3">
    <w:name w:val="List Continue 3"/>
    <w:basedOn w:val="Normal"/>
    <w:uiPriority w:val="99"/>
    <w:semiHidden/>
    <w:unhideWhenUsed/>
    <w:rsid w:val="003C1509"/>
    <w:pPr>
      <w:spacing w:before="160"/>
      <w:ind w:left="1080"/>
    </w:pPr>
  </w:style>
  <w:style w:type="character" w:styleId="Mention">
    <w:name w:val="Mention"/>
    <w:basedOn w:val="DefaultParagraphFont"/>
    <w:uiPriority w:val="99"/>
    <w:unhideWhenUsed/>
    <w:rsid w:val="003C1509"/>
    <w:rPr>
      <w:color w:val="56C5FF" w:themeColor="accent1"/>
      <w:shd w:val="clear" w:color="auto" w:fill="E6E6E6"/>
    </w:rPr>
  </w:style>
  <w:style w:type="paragraph" w:styleId="ListNumber3">
    <w:name w:val="List Number 3"/>
    <w:basedOn w:val="Normal"/>
    <w:uiPriority w:val="99"/>
    <w:semiHidden/>
    <w:unhideWhenUsed/>
    <w:rsid w:val="003C1509"/>
    <w:pPr>
      <w:numPr>
        <w:numId w:val="3"/>
      </w:numPr>
      <w:spacing w:before="160"/>
    </w:pPr>
  </w:style>
  <w:style w:type="paragraph" w:styleId="ListNumber4">
    <w:name w:val="List Number 4"/>
    <w:basedOn w:val="Normal"/>
    <w:uiPriority w:val="99"/>
    <w:semiHidden/>
    <w:unhideWhenUsed/>
    <w:rsid w:val="003C1509"/>
    <w:pPr>
      <w:numPr>
        <w:numId w:val="2"/>
      </w:numPr>
      <w:spacing w:before="160"/>
    </w:pPr>
  </w:style>
  <w:style w:type="paragraph" w:styleId="ListNumber5">
    <w:name w:val="List Number 5"/>
    <w:basedOn w:val="Normal"/>
    <w:uiPriority w:val="99"/>
    <w:semiHidden/>
    <w:unhideWhenUsed/>
    <w:rsid w:val="003C1509"/>
    <w:pPr>
      <w:numPr>
        <w:numId w:val="1"/>
      </w:numPr>
      <w:spacing w:before="160"/>
    </w:pPr>
  </w:style>
  <w:style w:type="paragraph" w:styleId="MessageHeader">
    <w:name w:val="Message Header"/>
    <w:basedOn w:val="Normal"/>
    <w:link w:val="MessageHeaderChar"/>
    <w:uiPriority w:val="99"/>
    <w:semiHidden/>
    <w:unhideWhenUsed/>
    <w:rsid w:val="003C150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b/>
      <w:caps/>
    </w:rPr>
  </w:style>
  <w:style w:type="character" w:customStyle="1" w:styleId="MessageHeaderChar">
    <w:name w:val="Message Header Char"/>
    <w:basedOn w:val="DefaultParagraphFont"/>
    <w:link w:val="MessageHeader"/>
    <w:uiPriority w:val="99"/>
    <w:semiHidden/>
    <w:rsid w:val="003C1509"/>
    <w:rPr>
      <w:rFonts w:asciiTheme="majorHAnsi" w:eastAsiaTheme="majorEastAsia" w:hAnsiTheme="majorHAnsi" w:cstheme="majorBidi"/>
      <w:b/>
      <w:caps/>
      <w:color w:val="000B1D" w:themeColor="text2" w:themeShade="BF"/>
      <w:shd w:val="pct20" w:color="auto" w:fill="auto"/>
    </w:rPr>
  </w:style>
  <w:style w:type="character" w:customStyle="1" w:styleId="NoSpacingChar">
    <w:name w:val="No Spacing Char"/>
    <w:basedOn w:val="DefaultParagraphFont"/>
    <w:link w:val="NoSpacing"/>
    <w:uiPriority w:val="1"/>
    <w:rsid w:val="0078233A"/>
    <w:rPr>
      <w:color w:val="000B1D" w:themeColor="text2" w:themeShade="BF"/>
    </w:rPr>
  </w:style>
  <w:style w:type="character" w:customStyle="1" w:styleId="apple-converted-space">
    <w:name w:val="apple-converted-space"/>
    <w:basedOn w:val="DefaultParagraphFont"/>
    <w:rsid w:val="00A138BC"/>
    <w:rPr>
      <w:spacing w:val="40"/>
    </w:rPr>
  </w:style>
  <w:style w:type="paragraph" w:customStyle="1" w:styleId="TextBody">
    <w:name w:val="Text Body"/>
    <w:basedOn w:val="Normal"/>
    <w:rsid w:val="0045260D"/>
    <w:pPr>
      <w:widowControl w:val="0"/>
      <w:suppressAutoHyphens/>
      <w:spacing w:after="140" w:line="288" w:lineRule="auto"/>
      <w:contextualSpacing w:val="0"/>
    </w:pPr>
    <w:rPr>
      <w:rFonts w:ascii="Liberation Serif" w:eastAsia="Arial Unicode MS" w:hAnsi="Liberation Serif" w:cs="Arial Unicode MS"/>
      <w:color w:val="auto"/>
      <w:lang w:eastAsia="zh-CN" w:bidi="hi-IN"/>
    </w:rPr>
  </w:style>
  <w:style w:type="character" w:styleId="PageNumber">
    <w:name w:val="page number"/>
    <w:basedOn w:val="DefaultParagraphFont"/>
    <w:uiPriority w:val="99"/>
    <w:semiHidden/>
    <w:unhideWhenUsed/>
    <w:rsid w:val="007443CA"/>
  </w:style>
  <w:style w:type="paragraph" w:customStyle="1" w:styleId="p1">
    <w:name w:val="p1"/>
    <w:basedOn w:val="Normal"/>
    <w:rsid w:val="00DF3F10"/>
    <w:pPr>
      <w:shd w:val="clear" w:color="auto" w:fill="DFDBC3"/>
      <w:spacing w:after="0" w:line="240" w:lineRule="auto"/>
      <w:contextualSpacing w:val="0"/>
    </w:pPr>
    <w:rPr>
      <w:rFonts w:ascii="Courier" w:hAnsi="Courier" w:cs="Times New Roman"/>
      <w:color w:val="4D2F2D"/>
      <w:sz w:val="21"/>
      <w:szCs w:val="21"/>
    </w:rPr>
  </w:style>
  <w:style w:type="paragraph" w:customStyle="1" w:styleId="p2">
    <w:name w:val="p2"/>
    <w:basedOn w:val="Normal"/>
    <w:rsid w:val="00DF3F10"/>
    <w:pPr>
      <w:shd w:val="clear" w:color="auto" w:fill="DFDBC3"/>
      <w:spacing w:after="0" w:line="240" w:lineRule="auto"/>
      <w:contextualSpacing w:val="0"/>
    </w:pPr>
    <w:rPr>
      <w:rFonts w:ascii="Courier" w:hAnsi="Courier" w:cs="Times New Roman"/>
      <w:color w:val="4D2F2D"/>
      <w:sz w:val="21"/>
      <w:szCs w:val="21"/>
    </w:rPr>
  </w:style>
  <w:style w:type="character" w:customStyle="1" w:styleId="s1">
    <w:name w:val="s1"/>
    <w:basedOn w:val="DefaultParagraphFont"/>
    <w:rsid w:val="00DF3F10"/>
  </w:style>
  <w:style w:type="paragraph" w:styleId="HTMLPreformatted">
    <w:name w:val="HTML Preformatted"/>
    <w:basedOn w:val="Normal"/>
    <w:link w:val="HTMLPreformattedChar"/>
    <w:uiPriority w:val="99"/>
    <w:semiHidden/>
    <w:unhideWhenUsed/>
    <w:rsid w:val="00903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0366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23693">
      <w:bodyDiv w:val="1"/>
      <w:marLeft w:val="0"/>
      <w:marRight w:val="0"/>
      <w:marTop w:val="0"/>
      <w:marBottom w:val="0"/>
      <w:divBdr>
        <w:top w:val="none" w:sz="0" w:space="0" w:color="auto"/>
        <w:left w:val="none" w:sz="0" w:space="0" w:color="auto"/>
        <w:bottom w:val="none" w:sz="0" w:space="0" w:color="auto"/>
        <w:right w:val="none" w:sz="0" w:space="0" w:color="auto"/>
      </w:divBdr>
    </w:div>
    <w:div w:id="399906555">
      <w:bodyDiv w:val="1"/>
      <w:marLeft w:val="0"/>
      <w:marRight w:val="0"/>
      <w:marTop w:val="0"/>
      <w:marBottom w:val="0"/>
      <w:divBdr>
        <w:top w:val="none" w:sz="0" w:space="0" w:color="auto"/>
        <w:left w:val="none" w:sz="0" w:space="0" w:color="auto"/>
        <w:bottom w:val="none" w:sz="0" w:space="0" w:color="auto"/>
        <w:right w:val="none" w:sz="0" w:space="0" w:color="auto"/>
      </w:divBdr>
    </w:div>
    <w:div w:id="450587662">
      <w:bodyDiv w:val="1"/>
      <w:marLeft w:val="0"/>
      <w:marRight w:val="0"/>
      <w:marTop w:val="0"/>
      <w:marBottom w:val="0"/>
      <w:divBdr>
        <w:top w:val="none" w:sz="0" w:space="0" w:color="auto"/>
        <w:left w:val="none" w:sz="0" w:space="0" w:color="auto"/>
        <w:bottom w:val="none" w:sz="0" w:space="0" w:color="auto"/>
        <w:right w:val="none" w:sz="0" w:space="0" w:color="auto"/>
      </w:divBdr>
    </w:div>
    <w:div w:id="493182530">
      <w:bodyDiv w:val="1"/>
      <w:marLeft w:val="0"/>
      <w:marRight w:val="0"/>
      <w:marTop w:val="0"/>
      <w:marBottom w:val="0"/>
      <w:divBdr>
        <w:top w:val="none" w:sz="0" w:space="0" w:color="auto"/>
        <w:left w:val="none" w:sz="0" w:space="0" w:color="auto"/>
        <w:bottom w:val="none" w:sz="0" w:space="0" w:color="auto"/>
        <w:right w:val="none" w:sz="0" w:space="0" w:color="auto"/>
      </w:divBdr>
    </w:div>
    <w:div w:id="544175679">
      <w:bodyDiv w:val="1"/>
      <w:marLeft w:val="0"/>
      <w:marRight w:val="0"/>
      <w:marTop w:val="0"/>
      <w:marBottom w:val="0"/>
      <w:divBdr>
        <w:top w:val="none" w:sz="0" w:space="0" w:color="auto"/>
        <w:left w:val="none" w:sz="0" w:space="0" w:color="auto"/>
        <w:bottom w:val="none" w:sz="0" w:space="0" w:color="auto"/>
        <w:right w:val="none" w:sz="0" w:space="0" w:color="auto"/>
      </w:divBdr>
    </w:div>
    <w:div w:id="1068726908">
      <w:bodyDiv w:val="1"/>
      <w:marLeft w:val="0"/>
      <w:marRight w:val="0"/>
      <w:marTop w:val="0"/>
      <w:marBottom w:val="0"/>
      <w:divBdr>
        <w:top w:val="none" w:sz="0" w:space="0" w:color="auto"/>
        <w:left w:val="none" w:sz="0" w:space="0" w:color="auto"/>
        <w:bottom w:val="none" w:sz="0" w:space="0" w:color="auto"/>
        <w:right w:val="none" w:sz="0" w:space="0" w:color="auto"/>
      </w:divBdr>
    </w:div>
    <w:div w:id="1670207815">
      <w:bodyDiv w:val="1"/>
      <w:marLeft w:val="0"/>
      <w:marRight w:val="0"/>
      <w:marTop w:val="0"/>
      <w:marBottom w:val="0"/>
      <w:divBdr>
        <w:top w:val="none" w:sz="0" w:space="0" w:color="auto"/>
        <w:left w:val="none" w:sz="0" w:space="0" w:color="auto"/>
        <w:bottom w:val="none" w:sz="0" w:space="0" w:color="auto"/>
        <w:right w:val="none" w:sz="0" w:space="0" w:color="auto"/>
      </w:divBdr>
    </w:div>
    <w:div w:id="1730423570">
      <w:bodyDiv w:val="1"/>
      <w:marLeft w:val="0"/>
      <w:marRight w:val="0"/>
      <w:marTop w:val="0"/>
      <w:marBottom w:val="0"/>
      <w:divBdr>
        <w:top w:val="none" w:sz="0" w:space="0" w:color="auto"/>
        <w:left w:val="none" w:sz="0" w:space="0" w:color="auto"/>
        <w:bottom w:val="none" w:sz="0" w:space="0" w:color="auto"/>
        <w:right w:val="none" w:sz="0" w:space="0" w:color="auto"/>
      </w:divBdr>
    </w:div>
    <w:div w:id="1781073351">
      <w:bodyDiv w:val="1"/>
      <w:marLeft w:val="0"/>
      <w:marRight w:val="0"/>
      <w:marTop w:val="0"/>
      <w:marBottom w:val="0"/>
      <w:divBdr>
        <w:top w:val="none" w:sz="0" w:space="0" w:color="auto"/>
        <w:left w:val="none" w:sz="0" w:space="0" w:color="auto"/>
        <w:bottom w:val="none" w:sz="0" w:space="0" w:color="auto"/>
        <w:right w:val="none" w:sz="0" w:space="0" w:color="auto"/>
      </w:divBdr>
    </w:div>
    <w:div w:id="1979608962">
      <w:bodyDiv w:val="1"/>
      <w:marLeft w:val="0"/>
      <w:marRight w:val="0"/>
      <w:marTop w:val="0"/>
      <w:marBottom w:val="0"/>
      <w:divBdr>
        <w:top w:val="none" w:sz="0" w:space="0" w:color="auto"/>
        <w:left w:val="none" w:sz="0" w:space="0" w:color="auto"/>
        <w:bottom w:val="none" w:sz="0" w:space="0" w:color="auto"/>
        <w:right w:val="none" w:sz="0" w:space="0" w:color="auto"/>
      </w:divBdr>
    </w:div>
    <w:div w:id="2004553438">
      <w:bodyDiv w:val="1"/>
      <w:marLeft w:val="0"/>
      <w:marRight w:val="0"/>
      <w:marTop w:val="0"/>
      <w:marBottom w:val="0"/>
      <w:divBdr>
        <w:top w:val="none" w:sz="0" w:space="0" w:color="auto"/>
        <w:left w:val="none" w:sz="0" w:space="0" w:color="auto"/>
        <w:bottom w:val="none" w:sz="0" w:space="0" w:color="auto"/>
        <w:right w:val="none" w:sz="0" w:space="0" w:color="auto"/>
      </w:divBdr>
    </w:div>
    <w:div w:id="21302035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atrinacoker/Downloads/FORD%20Word%20Template.dotx" TargetMode="External"/></Relationships>
</file>

<file path=word/theme/theme1.xml><?xml version="1.0" encoding="utf-8"?>
<a:theme xmlns:a="http://schemas.openxmlformats.org/drawingml/2006/main" name="LeadingAgile">
  <a:themeElements>
    <a:clrScheme name="Ford - LA">
      <a:dk1>
        <a:srgbClr val="000000"/>
      </a:dk1>
      <a:lt1>
        <a:srgbClr val="FFFFFF"/>
      </a:lt1>
      <a:dk2>
        <a:srgbClr val="001027"/>
      </a:dk2>
      <a:lt2>
        <a:srgbClr val="FFFFFF"/>
      </a:lt2>
      <a:accent1>
        <a:srgbClr val="56C5FF"/>
      </a:accent1>
      <a:accent2>
        <a:srgbClr val="4BB836"/>
      </a:accent2>
      <a:accent3>
        <a:srgbClr val="F8B004"/>
      </a:accent3>
      <a:accent4>
        <a:srgbClr val="737373"/>
      </a:accent4>
      <a:accent5>
        <a:srgbClr val="F86E24"/>
      </a:accent5>
      <a:accent6>
        <a:srgbClr val="DB30C7"/>
      </a:accent6>
      <a:hlink>
        <a:srgbClr val="56C5FF"/>
      </a:hlink>
      <a:folHlink>
        <a:srgbClr val="56C5FF"/>
      </a:folHlink>
    </a:clrScheme>
    <a:fontScheme name="Ford">
      <a:majorFont>
        <a:latin typeface="Corbel"/>
        <a:ea typeface=""/>
        <a:cs typeface=""/>
      </a:majorFont>
      <a:minorFont>
        <a:latin typeface="Corbe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effectLst/>
      </a:spPr>
      <a:bodyPr rtlCol="0" anchor="ctr"/>
      <a:lstStyle>
        <a:defPPr algn="ctr">
          <a:defRPr sz="1400" dirty="0" smtClean="0">
            <a:latin typeface="+mj-lt"/>
          </a:defRPr>
        </a:defPPr>
      </a:lstStyle>
      <a:style>
        <a:lnRef idx="1">
          <a:schemeClr val="accent1"/>
        </a:lnRef>
        <a:fillRef idx="3">
          <a:schemeClr val="accent1"/>
        </a:fillRef>
        <a:effectRef idx="2">
          <a:schemeClr val="accent1"/>
        </a:effectRef>
        <a:fontRef idx="minor">
          <a:schemeClr val="lt1"/>
        </a:fontRef>
      </a:style>
    </a:spDef>
    <a:lnDef>
      <a:spPr>
        <a:ln>
          <a:tailEnd type="triangle"/>
        </a:ln>
        <a:effectLst/>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defRPr sz="1600" dirty="0" err="1" smtClean="0">
            <a:solidFill>
              <a:schemeClr val="accent4">
                <a:lumMod val="75000"/>
              </a:schemeClr>
            </a:solidFill>
          </a:defRPr>
        </a:defPPr>
      </a:lstStyle>
    </a:txDef>
  </a:objectDefaults>
  <a:extraClrSchemeLst/>
  <a:extLst>
    <a:ext uri="{05A4C25C-085E-4340-85A3-A5531E510DB2}">
      <thm15:themeFamily xmlns:thm15="http://schemas.microsoft.com/office/thememl/2012/main" name="LeadingAgile1" id="{087A049E-755F-A040-9DA5-5936AA536B51}" vid="{0D835AFE-3B10-8746-A9C9-A915787F2E2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Ratings xmlns="http://schemas.microsoft.com/sharepoint/v3" xsi:nil="true"/>
    <Target_x0020_Audiences xmlns="78b8b1fe-3d85-40f6-a9a8-007940937c17"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0B2E15666291244B776EF1561059444" ma:contentTypeVersion="10" ma:contentTypeDescription="Create a new document." ma:contentTypeScope="" ma:versionID="10a6d8ac7ac207415839e2e23671c823">
  <xsd:schema xmlns:xsd="http://www.w3.org/2001/XMLSchema" xmlns:xs="http://www.w3.org/2001/XMLSchema" xmlns:p="http://schemas.microsoft.com/office/2006/metadata/properties" xmlns:ns1="http://schemas.microsoft.com/sharepoint/v3" xmlns:ns2="d976edeb-81c2-40ef-8f9f-6309855ce01d" xmlns:ns3="144c60f9-963f-4611-bf5e-cf1da5f25ef5" xmlns:ns4="78b8b1fe-3d85-40f6-a9a8-007940937c17" targetNamespace="http://schemas.microsoft.com/office/2006/metadata/properties" ma:root="true" ma:fieldsID="1c3d7490a1c4b559e2ae177cc0a2980d" ns1:_="" ns2:_="" ns3:_="" ns4:_="">
    <xsd:import namespace="http://schemas.microsoft.com/sharepoint/v3"/>
    <xsd:import namespace="d976edeb-81c2-40ef-8f9f-6309855ce01d"/>
    <xsd:import namespace="144c60f9-963f-4611-bf5e-cf1da5f25ef5"/>
    <xsd:import namespace="78b8b1fe-3d85-40f6-a9a8-007940937c17"/>
    <xsd:element name="properties">
      <xsd:complexType>
        <xsd:sequence>
          <xsd:element name="documentManagement">
            <xsd:complexType>
              <xsd:all>
                <xsd:element ref="ns2:SharedWithUsers" minOccurs="0"/>
                <xsd:element ref="ns3:SharingHintHash" minOccurs="0"/>
                <xsd:element ref="ns3:SharedWithDetails" minOccurs="0"/>
                <xsd:element ref="ns4:Target_x0020_Audiences"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2" nillable="true" ma:displayName="Rating (0-5)" ma:decimals="2" ma:description="Average value of all the ratings that have been submitted" ma:internalName="AverageRating" ma:readOnly="true">
      <xsd:simpleType>
        <xsd:restriction base="dms:Number"/>
      </xsd:simpleType>
    </xsd:element>
    <xsd:element name="RatingCount" ma:index="13" nillable="true" ma:displayName="Number of Ratings" ma:decimals="0" ma:description="Number of ratings submitted" ma:internalName="RatingCount" ma:readOnly="true">
      <xsd:simpleType>
        <xsd:restriction base="dms:Number"/>
      </xsd:simpleType>
    </xsd:element>
    <xsd:element name="RatedBy" ma:index="14"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5" nillable="true" ma:displayName="User ratings" ma:description="User ratings for the item" ma:hidden="true" ma:internalName="Ratings">
      <xsd:simpleType>
        <xsd:restriction base="dms:Note"/>
      </xsd:simpleType>
    </xsd:element>
    <xsd:element name="LikesCount" ma:index="16" nillable="true" ma:displayName="Number of Likes" ma:internalName="LikesCount">
      <xsd:simpleType>
        <xsd:restriction base="dms:Unknown"/>
      </xsd:simpleType>
    </xsd:element>
    <xsd:element name="LikedBy" ma:index="17"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976edeb-81c2-40ef-8f9f-6309855ce01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44c60f9-963f-4611-bf5e-cf1da5f25ef5"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b8b1fe-3d85-40f6-a9a8-007940937c17" elementFormDefault="qualified">
    <xsd:import namespace="http://schemas.microsoft.com/office/2006/documentManagement/types"/>
    <xsd:import namespace="http://schemas.microsoft.com/office/infopath/2007/PartnerControls"/>
    <xsd:element name="Target_x0020_Audiences" ma:index="11" nillable="true" ma:displayName="Target Audiences" ma:internalName="Target_x0020_Audience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A9797-04C2-400A-A2FC-D067FA4973A1}">
  <ds:schemaRefs>
    <ds:schemaRef ds:uri="http://schemas.microsoft.com/sharepoint/v3/contenttype/forms"/>
  </ds:schemaRefs>
</ds:datastoreItem>
</file>

<file path=customXml/itemProps2.xml><?xml version="1.0" encoding="utf-8"?>
<ds:datastoreItem xmlns:ds="http://schemas.openxmlformats.org/officeDocument/2006/customXml" ds:itemID="{6D54904B-53E8-4ADA-A075-37E5288DF9DA}">
  <ds:schemaRefs>
    <ds:schemaRef ds:uri="http://schemas.microsoft.com/office/2006/metadata/properties"/>
    <ds:schemaRef ds:uri="http://schemas.microsoft.com/office/infopath/2007/PartnerControls"/>
    <ds:schemaRef ds:uri="http://schemas.microsoft.com/sharepoint/v3"/>
    <ds:schemaRef ds:uri="78b8b1fe-3d85-40f6-a9a8-007940937c17"/>
  </ds:schemaRefs>
</ds:datastoreItem>
</file>

<file path=customXml/itemProps3.xml><?xml version="1.0" encoding="utf-8"?>
<ds:datastoreItem xmlns:ds="http://schemas.openxmlformats.org/officeDocument/2006/customXml" ds:itemID="{70F714A5-54DE-4121-87D9-F556EB10E0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76edeb-81c2-40ef-8f9f-6309855ce01d"/>
    <ds:schemaRef ds:uri="144c60f9-963f-4611-bf5e-cf1da5f25ef5"/>
    <ds:schemaRef ds:uri="78b8b1fe-3d85-40f6-a9a8-007940937c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EF1C9B-B50C-2041-AFB8-1FB75544E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FORD Word Template.dotx</Template>
  <TotalTime>696</TotalTime>
  <Pages>42</Pages>
  <Words>8155</Words>
  <Characters>46484</Characters>
  <Application>Microsoft Macintosh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Ford Activity technical practices workshop - facilitator guide Word technical </vt:lpstr>
    </vt:vector>
  </TitlesOfParts>
  <Manager/>
  <Company>Ford</Company>
  <LinksUpToDate>false</LinksUpToDate>
  <CharactersWithSpaces>54530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Ford Activity technical practices workshop - facilitator guide Word technical </dc:title>
  <dc:subject/>
  <dc:creator>LeadingAgile</dc:creator>
  <cp:keywords/>
  <dc:description>Version 1.0.0</dc:description>
  <cp:lastModifiedBy>Microsoft Office User</cp:lastModifiedBy>
  <cp:revision>220</cp:revision>
  <cp:lastPrinted>2015-11-05T14:13:00Z</cp:lastPrinted>
  <dcterms:created xsi:type="dcterms:W3CDTF">2018-02-13T18:48:00Z</dcterms:created>
  <dcterms:modified xsi:type="dcterms:W3CDTF">2018-02-21T13:22:00Z</dcterms:modified>
  <cp:category/>
</cp:coreProperties>
</file>