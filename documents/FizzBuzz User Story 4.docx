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C1491" w14:textId="6F8178C6" w:rsidR="00EF3476" w:rsidRDefault="00EF3476">
      <w:pPr>
        <w:rPr>
          <w:rFonts w:cstheme="minorHAnsi"/>
        </w:rPr>
      </w:pPr>
    </w:p>
    <w:p w14:paraId="073DE94D" w14:textId="61890497" w:rsidR="00EF3476" w:rsidRDefault="00EF3476">
      <w:pPr>
        <w:rPr>
          <w:rFonts w:cstheme="minorHAnsi"/>
        </w:rPr>
      </w:pPr>
    </w:p>
    <w:p w14:paraId="6D2BF4A7" w14:textId="559AC2DA" w:rsidR="00EF3476" w:rsidRPr="003677EE" w:rsidRDefault="00E00C56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0047" behindDoc="0" locked="0" layoutInCell="1" allowOverlap="1" wp14:anchorId="0AC404D4" wp14:editId="7211CDF0">
            <wp:simplePos x="0" y="0"/>
            <wp:positionH relativeFrom="column">
              <wp:posOffset>2451114</wp:posOffset>
            </wp:positionH>
            <wp:positionV relativeFrom="paragraph">
              <wp:posOffset>38735</wp:posOffset>
            </wp:positionV>
            <wp:extent cx="1002774" cy="716172"/>
            <wp:effectExtent l="0" t="0" r="0" b="0"/>
            <wp:wrapNone/>
            <wp:docPr id="8" name="Picture 8" descr="/Users/Tim/Desktop/f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im/Desktop/fo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774" cy="71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5A806" w14:textId="30FF5DF4" w:rsidR="004877B3" w:rsidRDefault="004877B3">
      <w:pPr>
        <w:rPr>
          <w:rFonts w:cstheme="minorHAnsi"/>
        </w:rPr>
      </w:pPr>
    </w:p>
    <w:p w14:paraId="531BC3AC" w14:textId="147D3987" w:rsidR="0068387F" w:rsidRPr="003677EE" w:rsidRDefault="0068387F">
      <w:pPr>
        <w:rPr>
          <w:rFonts w:cstheme="minorHAnsi"/>
        </w:rPr>
      </w:pPr>
    </w:p>
    <w:p w14:paraId="6B2E80FD" w14:textId="7ED802CE" w:rsidR="00BF29DA" w:rsidRPr="003677EE" w:rsidRDefault="00BF29DA">
      <w:pPr>
        <w:rPr>
          <w:rFonts w:cstheme="minorHAnsi"/>
        </w:rPr>
      </w:pPr>
    </w:p>
    <w:p w14:paraId="02D0E004" w14:textId="3B2AF17C" w:rsidR="00A138BC" w:rsidRDefault="00D14975" w:rsidP="0045260D">
      <w:pPr>
        <w:pStyle w:val="Title"/>
      </w:pPr>
      <w:r>
        <w:t>FizzBuzz Exercise</w:t>
      </w:r>
    </w:p>
    <w:p w14:paraId="15336C44" w14:textId="2189DD09" w:rsidR="007443CA" w:rsidRPr="007443CA" w:rsidRDefault="00EA5709" w:rsidP="007443CA">
      <w:pPr>
        <w:pStyle w:val="Heading1"/>
      </w:pPr>
      <w:r>
        <w:t>The Story of Zero</w:t>
      </w:r>
    </w:p>
    <w:bookmarkStart w:id="0" w:name="_Toc480453665"/>
    <w:bookmarkStart w:id="1" w:name="_Toc480453742"/>
    <w:p w14:paraId="3A677D0C" w14:textId="28817E85" w:rsidR="0045260D" w:rsidRDefault="00C72655" w:rsidP="00D14975">
      <w:pPr>
        <w:pStyle w:val="Title"/>
        <w:rPr>
          <w:spacing w:val="-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CD508" wp14:editId="243313F3">
                <wp:simplePos x="0" y="0"/>
                <wp:positionH relativeFrom="column">
                  <wp:posOffset>2756535</wp:posOffset>
                </wp:positionH>
                <wp:positionV relativeFrom="paragraph">
                  <wp:posOffset>342900</wp:posOffset>
                </wp:positionV>
                <wp:extent cx="381635" cy="0"/>
                <wp:effectExtent l="0" t="0" r="2476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E768E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05pt,27pt" to="247.1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" strokecolor="#e3e3e3 [663]" strokeweight="2pt"/>
            </w:pict>
          </mc:Fallback>
        </mc:AlternateContent>
      </w:r>
      <w:bookmarkEnd w:id="0"/>
      <w:bookmarkEnd w:id="1"/>
    </w:p>
    <w:p w14:paraId="0ADF7955" w14:textId="48F11F9E" w:rsidR="00D14975" w:rsidRDefault="00FE29D5" w:rsidP="00D14975">
      <w:r>
        <w:t>As a Fi</w:t>
      </w:r>
      <w:r w:rsidR="00005BBF">
        <w:t xml:space="preserve">zzy Buzz Wonker </w:t>
      </w:r>
    </w:p>
    <w:p w14:paraId="4F2DC368" w14:textId="0756CF08" w:rsidR="00005BBF" w:rsidRDefault="00005BBF" w:rsidP="00D14975">
      <w:r>
        <w:t xml:space="preserve">I want to see </w:t>
      </w:r>
      <w:r w:rsidR="00EA5709">
        <w:t>"0" when the input value is 0</w:t>
      </w:r>
    </w:p>
    <w:p w14:paraId="083F271D" w14:textId="3D118103" w:rsidR="00FE29D5" w:rsidRDefault="00EA5709" w:rsidP="00D14975">
      <w:r>
        <w:t>Because I don't know much about math</w:t>
      </w:r>
    </w:p>
    <w:p w14:paraId="0BCC139F" w14:textId="77777777" w:rsidR="009A2F4B" w:rsidRDefault="009A2F4B" w:rsidP="00D14975"/>
    <w:p w14:paraId="1C6E483A" w14:textId="5B6449FE" w:rsidR="009A2F4B" w:rsidRDefault="009A2F4B" w:rsidP="00D14975">
      <w:r>
        <w:t>Traditional requirements specification:</w:t>
      </w:r>
    </w:p>
    <w:p w14:paraId="0DFFA7EE" w14:textId="6A303C05" w:rsidR="001A238F" w:rsidRPr="00260727" w:rsidRDefault="003D1B97" w:rsidP="008C2F78">
      <w:pPr>
        <w:pStyle w:val="TextBody"/>
        <w:rPr>
          <w:rFonts w:asciiTheme="minorHAnsi" w:hAnsiTheme="minorHAnsi"/>
        </w:rPr>
      </w:pPr>
      <w:r>
        <w:rPr>
          <w:rFonts w:asciiTheme="minorHAnsi" w:eastAsiaTheme="minorHAnsi" w:hAnsiTheme="minorHAnsi" w:cstheme="minorBidi"/>
          <w:color w:val="000B1D" w:themeColor="text2" w:themeShade="BF"/>
          <w:lang w:eastAsia="en-US" w:bidi="ar-SA"/>
        </w:rPr>
        <w:t>Given a range of sequential integer values</w:t>
      </w:r>
      <w:r w:rsidR="00C07AD2">
        <w:rPr>
          <w:rFonts w:asciiTheme="minorHAnsi" w:eastAsiaTheme="minorHAnsi" w:hAnsiTheme="minorHAnsi" w:cstheme="minorBidi"/>
          <w:color w:val="000B1D" w:themeColor="text2" w:themeShade="BF"/>
          <w:lang w:eastAsia="en-US" w:bidi="ar-SA"/>
        </w:rPr>
        <w:t>, if the value 0 (zero) appears in the range, then the program shall display the string "0"</w:t>
      </w:r>
      <w:r>
        <w:rPr>
          <w:rFonts w:asciiTheme="minorHAnsi" w:eastAsiaTheme="minorHAnsi" w:hAnsiTheme="minorHAnsi" w:cstheme="minorBidi"/>
          <w:color w:val="000B1D" w:themeColor="text2" w:themeShade="BF"/>
          <w:lang w:eastAsia="en-US" w:bidi="ar-SA"/>
        </w:rPr>
        <w:t xml:space="preserve">. </w:t>
      </w:r>
      <w:bookmarkStart w:id="2" w:name="_GoBack"/>
      <w:bookmarkEnd w:id="2"/>
    </w:p>
    <w:sectPr w:rsidR="001A238F" w:rsidRPr="00260727" w:rsidSect="00132850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15E6B" w14:textId="77777777" w:rsidR="00955664" w:rsidRDefault="00955664" w:rsidP="00BF29DA">
      <w:r>
        <w:separator/>
      </w:r>
    </w:p>
  </w:endnote>
  <w:endnote w:type="continuationSeparator" w:id="0">
    <w:p w14:paraId="54D2C7C0" w14:textId="77777777" w:rsidR="00955664" w:rsidRDefault="00955664" w:rsidP="00BF2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CD2AE" w14:textId="77777777" w:rsidR="00B76848" w:rsidRDefault="00B76848" w:rsidP="00B768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7B93AB" w14:textId="77777777" w:rsidR="00B76848" w:rsidRDefault="00B76848" w:rsidP="007443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B4609" w14:textId="77777777" w:rsidR="00B76848" w:rsidRDefault="00B76848" w:rsidP="00B768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4975">
      <w:rPr>
        <w:rStyle w:val="PageNumber"/>
        <w:noProof/>
      </w:rPr>
      <w:t>22</w:t>
    </w:r>
    <w:r>
      <w:rPr>
        <w:rStyle w:val="PageNumber"/>
      </w:rPr>
      <w:fldChar w:fldCharType="end"/>
    </w:r>
  </w:p>
  <w:p w14:paraId="5AA3B501" w14:textId="24B3894D" w:rsidR="00B76848" w:rsidRDefault="00B76848" w:rsidP="007443CA">
    <w:pPr>
      <w:pStyle w:val="Footer"/>
      <w:tabs>
        <w:tab w:val="clear" w:pos="9360"/>
      </w:tabs>
      <w:ind w:right="360"/>
    </w:pPr>
    <w:r w:rsidRPr="00A07661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87B9E" w14:textId="77777777" w:rsidR="00955664" w:rsidRDefault="00955664" w:rsidP="00BF29DA">
      <w:r>
        <w:separator/>
      </w:r>
    </w:p>
  </w:footnote>
  <w:footnote w:type="continuationSeparator" w:id="0">
    <w:p w14:paraId="5C361592" w14:textId="77777777" w:rsidR="00955664" w:rsidRDefault="00955664" w:rsidP="00BF29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25497" w14:textId="467E7638" w:rsidR="00B76848" w:rsidRDefault="00B76848" w:rsidP="007443CA">
    <w:pPr>
      <w:pStyle w:val="Header"/>
    </w:pPr>
    <w:r>
      <w:t>Technical Practices Workshop - Facilitator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BC29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009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A8A89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AD266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2A36F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DDC448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32C29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6EA048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8B455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C8200A"/>
    <w:multiLevelType w:val="hybridMultilevel"/>
    <w:tmpl w:val="8C14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1D2777"/>
    <w:multiLevelType w:val="hybridMultilevel"/>
    <w:tmpl w:val="8FC2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E20ED4"/>
    <w:multiLevelType w:val="hybridMultilevel"/>
    <w:tmpl w:val="399C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2D04BF"/>
    <w:multiLevelType w:val="hybridMultilevel"/>
    <w:tmpl w:val="9A2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840EA8"/>
    <w:multiLevelType w:val="hybridMultilevel"/>
    <w:tmpl w:val="D878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D12934"/>
    <w:multiLevelType w:val="hybridMultilevel"/>
    <w:tmpl w:val="DC78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C87D8E"/>
    <w:multiLevelType w:val="hybridMultilevel"/>
    <w:tmpl w:val="F14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65313"/>
    <w:multiLevelType w:val="hybridMultilevel"/>
    <w:tmpl w:val="8226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3867F0"/>
    <w:multiLevelType w:val="hybridMultilevel"/>
    <w:tmpl w:val="65FE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E606A8"/>
    <w:multiLevelType w:val="hybridMultilevel"/>
    <w:tmpl w:val="322E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3B56C8"/>
    <w:multiLevelType w:val="hybridMultilevel"/>
    <w:tmpl w:val="FF12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33299"/>
    <w:multiLevelType w:val="hybridMultilevel"/>
    <w:tmpl w:val="8512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5E76BA"/>
    <w:multiLevelType w:val="hybridMultilevel"/>
    <w:tmpl w:val="FFFC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FE721C"/>
    <w:multiLevelType w:val="hybridMultilevel"/>
    <w:tmpl w:val="B65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C67ED3"/>
    <w:multiLevelType w:val="hybridMultilevel"/>
    <w:tmpl w:val="67D49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7786A77"/>
    <w:multiLevelType w:val="hybridMultilevel"/>
    <w:tmpl w:val="610E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5B63D3"/>
    <w:multiLevelType w:val="hybridMultilevel"/>
    <w:tmpl w:val="D8A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09305E"/>
    <w:multiLevelType w:val="hybridMultilevel"/>
    <w:tmpl w:val="736C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6824F9"/>
    <w:multiLevelType w:val="hybridMultilevel"/>
    <w:tmpl w:val="387A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2F221A"/>
    <w:multiLevelType w:val="hybridMultilevel"/>
    <w:tmpl w:val="F09C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819DB"/>
    <w:multiLevelType w:val="hybridMultilevel"/>
    <w:tmpl w:val="47B2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F36E11"/>
    <w:multiLevelType w:val="hybridMultilevel"/>
    <w:tmpl w:val="A56E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07713F"/>
    <w:multiLevelType w:val="hybridMultilevel"/>
    <w:tmpl w:val="BD3E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21"/>
  </w:num>
  <w:num w:numId="11">
    <w:abstractNumId w:val="11"/>
  </w:num>
  <w:num w:numId="12">
    <w:abstractNumId w:val="18"/>
  </w:num>
  <w:num w:numId="13">
    <w:abstractNumId w:val="27"/>
  </w:num>
  <w:num w:numId="14">
    <w:abstractNumId w:val="14"/>
  </w:num>
  <w:num w:numId="15">
    <w:abstractNumId w:val="22"/>
  </w:num>
  <w:num w:numId="16">
    <w:abstractNumId w:val="26"/>
  </w:num>
  <w:num w:numId="17">
    <w:abstractNumId w:val="10"/>
  </w:num>
  <w:num w:numId="18">
    <w:abstractNumId w:val="16"/>
  </w:num>
  <w:num w:numId="19">
    <w:abstractNumId w:val="17"/>
  </w:num>
  <w:num w:numId="20">
    <w:abstractNumId w:val="29"/>
  </w:num>
  <w:num w:numId="21">
    <w:abstractNumId w:val="12"/>
  </w:num>
  <w:num w:numId="22">
    <w:abstractNumId w:val="20"/>
  </w:num>
  <w:num w:numId="23">
    <w:abstractNumId w:val="13"/>
  </w:num>
  <w:num w:numId="24">
    <w:abstractNumId w:val="28"/>
  </w:num>
  <w:num w:numId="25">
    <w:abstractNumId w:val="19"/>
  </w:num>
  <w:num w:numId="26">
    <w:abstractNumId w:val="25"/>
  </w:num>
  <w:num w:numId="27">
    <w:abstractNumId w:val="23"/>
  </w:num>
  <w:num w:numId="28">
    <w:abstractNumId w:val="30"/>
  </w:num>
  <w:num w:numId="29">
    <w:abstractNumId w:val="15"/>
  </w:num>
  <w:num w:numId="30">
    <w:abstractNumId w:val="31"/>
  </w:num>
  <w:num w:numId="31">
    <w:abstractNumId w:val="24"/>
  </w:num>
  <w:num w:numId="3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BC"/>
    <w:rsid w:val="0000230C"/>
    <w:rsid w:val="00002DA2"/>
    <w:rsid w:val="000057A1"/>
    <w:rsid w:val="00005BBF"/>
    <w:rsid w:val="000111D5"/>
    <w:rsid w:val="000116F2"/>
    <w:rsid w:val="0001365A"/>
    <w:rsid w:val="0002263C"/>
    <w:rsid w:val="000244DC"/>
    <w:rsid w:val="00040356"/>
    <w:rsid w:val="00054278"/>
    <w:rsid w:val="00054B25"/>
    <w:rsid w:val="000644EC"/>
    <w:rsid w:val="00065251"/>
    <w:rsid w:val="00072482"/>
    <w:rsid w:val="00082A6C"/>
    <w:rsid w:val="000979E1"/>
    <w:rsid w:val="000A0B7A"/>
    <w:rsid w:val="000A0F23"/>
    <w:rsid w:val="000A1646"/>
    <w:rsid w:val="000A3AEA"/>
    <w:rsid w:val="000B27CA"/>
    <w:rsid w:val="000B5CA2"/>
    <w:rsid w:val="000C4971"/>
    <w:rsid w:val="000E17A1"/>
    <w:rsid w:val="000E1E71"/>
    <w:rsid w:val="000F58D2"/>
    <w:rsid w:val="0010050F"/>
    <w:rsid w:val="001121C3"/>
    <w:rsid w:val="001164DD"/>
    <w:rsid w:val="0012124F"/>
    <w:rsid w:val="001257DF"/>
    <w:rsid w:val="00132850"/>
    <w:rsid w:val="001517EB"/>
    <w:rsid w:val="00160439"/>
    <w:rsid w:val="001658E2"/>
    <w:rsid w:val="00166EEF"/>
    <w:rsid w:val="00170F80"/>
    <w:rsid w:val="00171804"/>
    <w:rsid w:val="001741FA"/>
    <w:rsid w:val="00183800"/>
    <w:rsid w:val="00185E22"/>
    <w:rsid w:val="00194BAB"/>
    <w:rsid w:val="001976DB"/>
    <w:rsid w:val="001A12CF"/>
    <w:rsid w:val="001A238F"/>
    <w:rsid w:val="001A3654"/>
    <w:rsid w:val="001B12C6"/>
    <w:rsid w:val="001B34A4"/>
    <w:rsid w:val="001C784F"/>
    <w:rsid w:val="001D102E"/>
    <w:rsid w:val="001D4A4F"/>
    <w:rsid w:val="001D66F6"/>
    <w:rsid w:val="001E1BB7"/>
    <w:rsid w:val="001E783B"/>
    <w:rsid w:val="001F017F"/>
    <w:rsid w:val="001F782E"/>
    <w:rsid w:val="0020441B"/>
    <w:rsid w:val="00220CF1"/>
    <w:rsid w:val="002301F7"/>
    <w:rsid w:val="00231340"/>
    <w:rsid w:val="002317A4"/>
    <w:rsid w:val="00236166"/>
    <w:rsid w:val="0024201D"/>
    <w:rsid w:val="00260727"/>
    <w:rsid w:val="00263F2B"/>
    <w:rsid w:val="00271CAD"/>
    <w:rsid w:val="002739C0"/>
    <w:rsid w:val="00276E2B"/>
    <w:rsid w:val="00281C3B"/>
    <w:rsid w:val="00297031"/>
    <w:rsid w:val="002A0C4C"/>
    <w:rsid w:val="002A1D20"/>
    <w:rsid w:val="002A515B"/>
    <w:rsid w:val="002A51EE"/>
    <w:rsid w:val="002B0EBA"/>
    <w:rsid w:val="002D0083"/>
    <w:rsid w:val="002D5ED1"/>
    <w:rsid w:val="002E068B"/>
    <w:rsid w:val="002E2196"/>
    <w:rsid w:val="002E5C4A"/>
    <w:rsid w:val="002F3C43"/>
    <w:rsid w:val="00302BA0"/>
    <w:rsid w:val="00315A55"/>
    <w:rsid w:val="003230FD"/>
    <w:rsid w:val="00327B15"/>
    <w:rsid w:val="00333D23"/>
    <w:rsid w:val="00334CFA"/>
    <w:rsid w:val="003419DD"/>
    <w:rsid w:val="0034239B"/>
    <w:rsid w:val="00344577"/>
    <w:rsid w:val="00352AA8"/>
    <w:rsid w:val="00353309"/>
    <w:rsid w:val="00354B56"/>
    <w:rsid w:val="00355464"/>
    <w:rsid w:val="00357535"/>
    <w:rsid w:val="003677EE"/>
    <w:rsid w:val="00370009"/>
    <w:rsid w:val="00370DD6"/>
    <w:rsid w:val="003736D7"/>
    <w:rsid w:val="003766E2"/>
    <w:rsid w:val="003769AE"/>
    <w:rsid w:val="00386429"/>
    <w:rsid w:val="003A2BCE"/>
    <w:rsid w:val="003A5DF3"/>
    <w:rsid w:val="003B10A4"/>
    <w:rsid w:val="003B53D7"/>
    <w:rsid w:val="003C1509"/>
    <w:rsid w:val="003C3873"/>
    <w:rsid w:val="003C6402"/>
    <w:rsid w:val="003C74F1"/>
    <w:rsid w:val="003D1B97"/>
    <w:rsid w:val="003D3803"/>
    <w:rsid w:val="003D394F"/>
    <w:rsid w:val="003D5630"/>
    <w:rsid w:val="003E57FE"/>
    <w:rsid w:val="003E5C6C"/>
    <w:rsid w:val="003F1C2A"/>
    <w:rsid w:val="0041629B"/>
    <w:rsid w:val="00427C2B"/>
    <w:rsid w:val="00434990"/>
    <w:rsid w:val="0043781A"/>
    <w:rsid w:val="00444F7E"/>
    <w:rsid w:val="0045260D"/>
    <w:rsid w:val="004563ED"/>
    <w:rsid w:val="004575EF"/>
    <w:rsid w:val="00461196"/>
    <w:rsid w:val="004659E1"/>
    <w:rsid w:val="0047385B"/>
    <w:rsid w:val="00481805"/>
    <w:rsid w:val="004877B3"/>
    <w:rsid w:val="00497843"/>
    <w:rsid w:val="004A2153"/>
    <w:rsid w:val="004A4ADB"/>
    <w:rsid w:val="004A6E80"/>
    <w:rsid w:val="004B0153"/>
    <w:rsid w:val="004B033E"/>
    <w:rsid w:val="004B1FAB"/>
    <w:rsid w:val="004D3C6B"/>
    <w:rsid w:val="004D45CC"/>
    <w:rsid w:val="004E1CF2"/>
    <w:rsid w:val="004E219F"/>
    <w:rsid w:val="004E7D86"/>
    <w:rsid w:val="004F06D1"/>
    <w:rsid w:val="004F1999"/>
    <w:rsid w:val="005017D0"/>
    <w:rsid w:val="00506907"/>
    <w:rsid w:val="00514FAE"/>
    <w:rsid w:val="00517E5C"/>
    <w:rsid w:val="005208D7"/>
    <w:rsid w:val="00521A19"/>
    <w:rsid w:val="00523E47"/>
    <w:rsid w:val="005256F5"/>
    <w:rsid w:val="00532405"/>
    <w:rsid w:val="0053424C"/>
    <w:rsid w:val="00544EDC"/>
    <w:rsid w:val="00545F91"/>
    <w:rsid w:val="005518A4"/>
    <w:rsid w:val="00553653"/>
    <w:rsid w:val="005555FC"/>
    <w:rsid w:val="005556F7"/>
    <w:rsid w:val="00564010"/>
    <w:rsid w:val="00565D50"/>
    <w:rsid w:val="00566346"/>
    <w:rsid w:val="0056638A"/>
    <w:rsid w:val="00566610"/>
    <w:rsid w:val="00567FA0"/>
    <w:rsid w:val="00574ECD"/>
    <w:rsid w:val="005768C3"/>
    <w:rsid w:val="00581DC4"/>
    <w:rsid w:val="00583037"/>
    <w:rsid w:val="0059457B"/>
    <w:rsid w:val="005A29C4"/>
    <w:rsid w:val="005A368D"/>
    <w:rsid w:val="005B055F"/>
    <w:rsid w:val="005B54CA"/>
    <w:rsid w:val="005C15C5"/>
    <w:rsid w:val="005C1817"/>
    <w:rsid w:val="005C5EC2"/>
    <w:rsid w:val="005D0C73"/>
    <w:rsid w:val="005D344D"/>
    <w:rsid w:val="005E17CD"/>
    <w:rsid w:val="005E367D"/>
    <w:rsid w:val="005F1238"/>
    <w:rsid w:val="005F3278"/>
    <w:rsid w:val="005F450F"/>
    <w:rsid w:val="00604339"/>
    <w:rsid w:val="00607AC6"/>
    <w:rsid w:val="00611AFF"/>
    <w:rsid w:val="00613415"/>
    <w:rsid w:val="00616DC4"/>
    <w:rsid w:val="00621359"/>
    <w:rsid w:val="00621CE1"/>
    <w:rsid w:val="00622229"/>
    <w:rsid w:val="00624B0C"/>
    <w:rsid w:val="006302AE"/>
    <w:rsid w:val="00630C5E"/>
    <w:rsid w:val="0063300D"/>
    <w:rsid w:val="006340A8"/>
    <w:rsid w:val="006429C2"/>
    <w:rsid w:val="006512A1"/>
    <w:rsid w:val="0066014F"/>
    <w:rsid w:val="00662438"/>
    <w:rsid w:val="00682819"/>
    <w:rsid w:val="00682B55"/>
    <w:rsid w:val="0068387F"/>
    <w:rsid w:val="00683AF0"/>
    <w:rsid w:val="006908B1"/>
    <w:rsid w:val="00691A80"/>
    <w:rsid w:val="006963A5"/>
    <w:rsid w:val="006A62C7"/>
    <w:rsid w:val="006A730A"/>
    <w:rsid w:val="006B0C24"/>
    <w:rsid w:val="006B3CF5"/>
    <w:rsid w:val="006B50AB"/>
    <w:rsid w:val="006C7E37"/>
    <w:rsid w:val="006D1E29"/>
    <w:rsid w:val="006D60A7"/>
    <w:rsid w:val="006D7A6F"/>
    <w:rsid w:val="006E14CF"/>
    <w:rsid w:val="006F30F3"/>
    <w:rsid w:val="00700931"/>
    <w:rsid w:val="0070478A"/>
    <w:rsid w:val="00707095"/>
    <w:rsid w:val="00710DE2"/>
    <w:rsid w:val="007169FA"/>
    <w:rsid w:val="007175DC"/>
    <w:rsid w:val="007179E0"/>
    <w:rsid w:val="0072000C"/>
    <w:rsid w:val="007230A3"/>
    <w:rsid w:val="00723535"/>
    <w:rsid w:val="00724458"/>
    <w:rsid w:val="00725688"/>
    <w:rsid w:val="0073348B"/>
    <w:rsid w:val="007443CA"/>
    <w:rsid w:val="00752BEA"/>
    <w:rsid w:val="007536D4"/>
    <w:rsid w:val="0075461E"/>
    <w:rsid w:val="007565A1"/>
    <w:rsid w:val="007574BD"/>
    <w:rsid w:val="00757B29"/>
    <w:rsid w:val="007627AE"/>
    <w:rsid w:val="007632C0"/>
    <w:rsid w:val="00763695"/>
    <w:rsid w:val="00773365"/>
    <w:rsid w:val="0077538B"/>
    <w:rsid w:val="0078233A"/>
    <w:rsid w:val="0078446A"/>
    <w:rsid w:val="00784B1C"/>
    <w:rsid w:val="00786778"/>
    <w:rsid w:val="007A4639"/>
    <w:rsid w:val="007A5C8F"/>
    <w:rsid w:val="007A6721"/>
    <w:rsid w:val="007B38F9"/>
    <w:rsid w:val="007B5E1F"/>
    <w:rsid w:val="007C721F"/>
    <w:rsid w:val="007E1085"/>
    <w:rsid w:val="007E3FB9"/>
    <w:rsid w:val="007F6146"/>
    <w:rsid w:val="007F714E"/>
    <w:rsid w:val="00801D00"/>
    <w:rsid w:val="00802576"/>
    <w:rsid w:val="00806E62"/>
    <w:rsid w:val="0081715B"/>
    <w:rsid w:val="008247A3"/>
    <w:rsid w:val="008341E8"/>
    <w:rsid w:val="008407C6"/>
    <w:rsid w:val="008513C9"/>
    <w:rsid w:val="008527DD"/>
    <w:rsid w:val="008534E4"/>
    <w:rsid w:val="008628F9"/>
    <w:rsid w:val="0087004B"/>
    <w:rsid w:val="00872C20"/>
    <w:rsid w:val="0087796E"/>
    <w:rsid w:val="00883C13"/>
    <w:rsid w:val="00886EEB"/>
    <w:rsid w:val="008876C5"/>
    <w:rsid w:val="008A480B"/>
    <w:rsid w:val="008A4FCC"/>
    <w:rsid w:val="008B316D"/>
    <w:rsid w:val="008B4F18"/>
    <w:rsid w:val="008C021B"/>
    <w:rsid w:val="008C20CE"/>
    <w:rsid w:val="008C2F78"/>
    <w:rsid w:val="008D54A1"/>
    <w:rsid w:val="008E1FE1"/>
    <w:rsid w:val="008E27F0"/>
    <w:rsid w:val="008E6C18"/>
    <w:rsid w:val="008E6D41"/>
    <w:rsid w:val="008F1EEC"/>
    <w:rsid w:val="008F25E7"/>
    <w:rsid w:val="008F2D19"/>
    <w:rsid w:val="00913CD9"/>
    <w:rsid w:val="009212C4"/>
    <w:rsid w:val="0092187A"/>
    <w:rsid w:val="0093192D"/>
    <w:rsid w:val="00931F0D"/>
    <w:rsid w:val="00932AB7"/>
    <w:rsid w:val="00932F1E"/>
    <w:rsid w:val="00946DEF"/>
    <w:rsid w:val="00951BCE"/>
    <w:rsid w:val="00951C0B"/>
    <w:rsid w:val="00952AD1"/>
    <w:rsid w:val="0095352D"/>
    <w:rsid w:val="00955664"/>
    <w:rsid w:val="00963FAC"/>
    <w:rsid w:val="00987177"/>
    <w:rsid w:val="00990BD7"/>
    <w:rsid w:val="009A0778"/>
    <w:rsid w:val="009A2F4B"/>
    <w:rsid w:val="009A3BF2"/>
    <w:rsid w:val="009B4413"/>
    <w:rsid w:val="009B4F18"/>
    <w:rsid w:val="009C1F9A"/>
    <w:rsid w:val="009C3F32"/>
    <w:rsid w:val="009D391C"/>
    <w:rsid w:val="009D3D26"/>
    <w:rsid w:val="009F13B7"/>
    <w:rsid w:val="00A06651"/>
    <w:rsid w:val="00A07661"/>
    <w:rsid w:val="00A108D1"/>
    <w:rsid w:val="00A11C63"/>
    <w:rsid w:val="00A138BC"/>
    <w:rsid w:val="00A16ABC"/>
    <w:rsid w:val="00A16BE5"/>
    <w:rsid w:val="00A2189B"/>
    <w:rsid w:val="00A252ED"/>
    <w:rsid w:val="00A256E5"/>
    <w:rsid w:val="00A30570"/>
    <w:rsid w:val="00A42653"/>
    <w:rsid w:val="00A440A4"/>
    <w:rsid w:val="00A45D53"/>
    <w:rsid w:val="00A62644"/>
    <w:rsid w:val="00A77DA0"/>
    <w:rsid w:val="00A80D96"/>
    <w:rsid w:val="00A95BC9"/>
    <w:rsid w:val="00AA71B8"/>
    <w:rsid w:val="00AB00E6"/>
    <w:rsid w:val="00AB2CBE"/>
    <w:rsid w:val="00AB7882"/>
    <w:rsid w:val="00AB7BF8"/>
    <w:rsid w:val="00AC32D9"/>
    <w:rsid w:val="00AD0C69"/>
    <w:rsid w:val="00AF5921"/>
    <w:rsid w:val="00AF7407"/>
    <w:rsid w:val="00B059F8"/>
    <w:rsid w:val="00B147AB"/>
    <w:rsid w:val="00B270E7"/>
    <w:rsid w:val="00B3184C"/>
    <w:rsid w:val="00B36656"/>
    <w:rsid w:val="00B42439"/>
    <w:rsid w:val="00B5052C"/>
    <w:rsid w:val="00B76848"/>
    <w:rsid w:val="00B773B7"/>
    <w:rsid w:val="00B80E19"/>
    <w:rsid w:val="00B97CBD"/>
    <w:rsid w:val="00BB2A48"/>
    <w:rsid w:val="00BB5A4B"/>
    <w:rsid w:val="00BC27FC"/>
    <w:rsid w:val="00BD1F66"/>
    <w:rsid w:val="00BE3E40"/>
    <w:rsid w:val="00BE446C"/>
    <w:rsid w:val="00BF29DA"/>
    <w:rsid w:val="00C00AC1"/>
    <w:rsid w:val="00C07AD2"/>
    <w:rsid w:val="00C2087C"/>
    <w:rsid w:val="00C31EEC"/>
    <w:rsid w:val="00C34265"/>
    <w:rsid w:val="00C41BB8"/>
    <w:rsid w:val="00C42A69"/>
    <w:rsid w:val="00C4324E"/>
    <w:rsid w:val="00C54671"/>
    <w:rsid w:val="00C62761"/>
    <w:rsid w:val="00C70698"/>
    <w:rsid w:val="00C71811"/>
    <w:rsid w:val="00C72655"/>
    <w:rsid w:val="00C72E4C"/>
    <w:rsid w:val="00C74DDE"/>
    <w:rsid w:val="00C849E0"/>
    <w:rsid w:val="00C87D2E"/>
    <w:rsid w:val="00C93140"/>
    <w:rsid w:val="00C94B5D"/>
    <w:rsid w:val="00C963A7"/>
    <w:rsid w:val="00CA19F8"/>
    <w:rsid w:val="00CA28C3"/>
    <w:rsid w:val="00CA5F4C"/>
    <w:rsid w:val="00CA7DE2"/>
    <w:rsid w:val="00CB01D4"/>
    <w:rsid w:val="00CB50E4"/>
    <w:rsid w:val="00CB5E96"/>
    <w:rsid w:val="00CB5FD9"/>
    <w:rsid w:val="00CC1EFE"/>
    <w:rsid w:val="00CC2F6E"/>
    <w:rsid w:val="00CD5DA7"/>
    <w:rsid w:val="00CD7958"/>
    <w:rsid w:val="00CD7BB6"/>
    <w:rsid w:val="00CF1259"/>
    <w:rsid w:val="00CF2DAA"/>
    <w:rsid w:val="00CF7DEF"/>
    <w:rsid w:val="00D00DB9"/>
    <w:rsid w:val="00D14975"/>
    <w:rsid w:val="00D16259"/>
    <w:rsid w:val="00D17CBC"/>
    <w:rsid w:val="00D25079"/>
    <w:rsid w:val="00D31FCD"/>
    <w:rsid w:val="00D400F1"/>
    <w:rsid w:val="00D42101"/>
    <w:rsid w:val="00D50937"/>
    <w:rsid w:val="00D6360E"/>
    <w:rsid w:val="00D70E7A"/>
    <w:rsid w:val="00D756C9"/>
    <w:rsid w:val="00D7793A"/>
    <w:rsid w:val="00D83D55"/>
    <w:rsid w:val="00D8414D"/>
    <w:rsid w:val="00D93ECF"/>
    <w:rsid w:val="00DA1496"/>
    <w:rsid w:val="00DA5BAB"/>
    <w:rsid w:val="00DC0E18"/>
    <w:rsid w:val="00DD2C24"/>
    <w:rsid w:val="00DD3BD2"/>
    <w:rsid w:val="00DD7E7F"/>
    <w:rsid w:val="00DE0984"/>
    <w:rsid w:val="00DE7705"/>
    <w:rsid w:val="00DE7E72"/>
    <w:rsid w:val="00DF3991"/>
    <w:rsid w:val="00E00C56"/>
    <w:rsid w:val="00E01151"/>
    <w:rsid w:val="00E07B36"/>
    <w:rsid w:val="00E146AE"/>
    <w:rsid w:val="00E218D2"/>
    <w:rsid w:val="00E24E25"/>
    <w:rsid w:val="00E24FF0"/>
    <w:rsid w:val="00E25696"/>
    <w:rsid w:val="00E342D7"/>
    <w:rsid w:val="00E34BBA"/>
    <w:rsid w:val="00E4065D"/>
    <w:rsid w:val="00E422B3"/>
    <w:rsid w:val="00E61EA0"/>
    <w:rsid w:val="00E64F79"/>
    <w:rsid w:val="00E65FD6"/>
    <w:rsid w:val="00E66FA5"/>
    <w:rsid w:val="00E82BB8"/>
    <w:rsid w:val="00E93050"/>
    <w:rsid w:val="00E93C80"/>
    <w:rsid w:val="00E941DB"/>
    <w:rsid w:val="00EA05B0"/>
    <w:rsid w:val="00EA07E8"/>
    <w:rsid w:val="00EA5709"/>
    <w:rsid w:val="00EB03BC"/>
    <w:rsid w:val="00EB1B1C"/>
    <w:rsid w:val="00EB5750"/>
    <w:rsid w:val="00EB64AD"/>
    <w:rsid w:val="00EB7D1A"/>
    <w:rsid w:val="00ED0CD7"/>
    <w:rsid w:val="00ED5A77"/>
    <w:rsid w:val="00ED5BB0"/>
    <w:rsid w:val="00ED6D9B"/>
    <w:rsid w:val="00EE032C"/>
    <w:rsid w:val="00EF29E5"/>
    <w:rsid w:val="00EF3476"/>
    <w:rsid w:val="00EF3D12"/>
    <w:rsid w:val="00F13B8F"/>
    <w:rsid w:val="00F22907"/>
    <w:rsid w:val="00F22E2B"/>
    <w:rsid w:val="00F24DA4"/>
    <w:rsid w:val="00F27F0C"/>
    <w:rsid w:val="00F35B7C"/>
    <w:rsid w:val="00F416F1"/>
    <w:rsid w:val="00F42930"/>
    <w:rsid w:val="00F42C9B"/>
    <w:rsid w:val="00F506BC"/>
    <w:rsid w:val="00F60B7B"/>
    <w:rsid w:val="00F7146C"/>
    <w:rsid w:val="00F74E42"/>
    <w:rsid w:val="00F772A0"/>
    <w:rsid w:val="00F84443"/>
    <w:rsid w:val="00F867A2"/>
    <w:rsid w:val="00F903F0"/>
    <w:rsid w:val="00FA1CD6"/>
    <w:rsid w:val="00FA2BFD"/>
    <w:rsid w:val="00FA6CD4"/>
    <w:rsid w:val="00FB2D69"/>
    <w:rsid w:val="00FB5463"/>
    <w:rsid w:val="00FC37B7"/>
    <w:rsid w:val="00FE22EF"/>
    <w:rsid w:val="00FE29D5"/>
    <w:rsid w:val="00FE76C3"/>
    <w:rsid w:val="00FE7C19"/>
    <w:rsid w:val="05AA9F0C"/>
    <w:rsid w:val="115A358A"/>
    <w:rsid w:val="217FEA52"/>
    <w:rsid w:val="278A6EB4"/>
    <w:rsid w:val="2B6DDC5C"/>
    <w:rsid w:val="2E2078A7"/>
    <w:rsid w:val="3BA22E9D"/>
    <w:rsid w:val="4F287F3B"/>
    <w:rsid w:val="570E6F80"/>
    <w:rsid w:val="669F6144"/>
    <w:rsid w:val="673DE0FA"/>
    <w:rsid w:val="7061C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7FEDC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233A"/>
    <w:pPr>
      <w:spacing w:after="160" w:line="276" w:lineRule="auto"/>
      <w:contextualSpacing/>
    </w:pPr>
    <w:rPr>
      <w:color w:val="000B1D" w:themeColor="text2" w:themeShade="B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6610"/>
    <w:pPr>
      <w:keepNext/>
      <w:keepLines/>
      <w:spacing w:before="360" w:after="200" w:line="240" w:lineRule="auto"/>
      <w:contextualSpacing w:val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pacing w:val="60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6610"/>
    <w:pPr>
      <w:keepNext/>
      <w:keepLines/>
      <w:spacing w:before="320" w:after="80"/>
      <w:contextualSpacing w:val="0"/>
      <w:outlineLvl w:val="1"/>
    </w:pPr>
    <w:rPr>
      <w:rFonts w:asciiTheme="majorHAnsi" w:eastAsiaTheme="majorEastAsia" w:hAnsiTheme="majorHAnsi" w:cstheme="majorBidi"/>
      <w:b/>
      <w:color w:val="000000" w:themeColor="text1"/>
      <w:spacing w:val="3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8233A"/>
    <w:pPr>
      <w:spacing w:before="240"/>
      <w:outlineLvl w:val="2"/>
    </w:pPr>
    <w:rPr>
      <w:color w:val="737373" w:themeColor="accent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8233A"/>
    <w:pPr>
      <w:spacing w:before="240"/>
      <w:outlineLvl w:val="3"/>
    </w:pPr>
    <w:rPr>
      <w:iCs/>
      <w:color w:val="56C5FF" w:themeColor="accent1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78233A"/>
    <w:pPr>
      <w:spacing w:before="200" w:after="0"/>
      <w:outlineLvl w:val="4"/>
    </w:pPr>
    <w:rPr>
      <w:b w:val="0"/>
      <w:color w:val="005CE3" w:themeColor="text2" w:themeTint="99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78233A"/>
    <w:pPr>
      <w:spacing w:after="0"/>
      <w:outlineLvl w:val="5"/>
    </w:pPr>
    <w:rPr>
      <w:sz w:val="20"/>
    </w:rPr>
  </w:style>
  <w:style w:type="paragraph" w:styleId="Heading7">
    <w:name w:val="heading 7"/>
    <w:basedOn w:val="Heading2"/>
    <w:next w:val="Normal"/>
    <w:link w:val="Heading7Char"/>
    <w:autoRedefine/>
    <w:uiPriority w:val="9"/>
    <w:unhideWhenUsed/>
    <w:qFormat/>
    <w:rsid w:val="0078233A"/>
    <w:pPr>
      <w:spacing w:after="0"/>
      <w:outlineLvl w:val="6"/>
    </w:pPr>
    <w:rPr>
      <w:b w:val="0"/>
      <w:color w:val="4BB836" w:themeColor="accent2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8233A"/>
    <w:pPr>
      <w:spacing w:after="0"/>
      <w:outlineLvl w:val="7"/>
    </w:pPr>
    <w:rPr>
      <w:rFonts w:asciiTheme="majorHAnsi" w:hAnsiTheme="majorHAnsi"/>
      <w:b/>
      <w:caps/>
      <w:color w:val="737373" w:themeColor="accent4"/>
      <w:spacing w:val="30"/>
      <w:sz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8233A"/>
    <w:pPr>
      <w:spacing w:after="0"/>
      <w:outlineLvl w:val="8"/>
    </w:pPr>
    <w:rPr>
      <w:rFonts w:asciiTheme="majorHAnsi" w:hAnsiTheme="majorHAnsi"/>
      <w:b/>
      <w:caps/>
      <w:color w:val="000000" w:themeColor="text1"/>
      <w:spacing w:val="3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8233A"/>
    <w:rPr>
      <w:rFonts w:asciiTheme="majorHAnsi" w:eastAsiaTheme="majorEastAsia" w:hAnsiTheme="majorHAnsi" w:cstheme="majorBidi"/>
      <w:b/>
      <w:caps/>
      <w:color w:val="000000" w:themeColor="text1"/>
      <w:spacing w:val="30"/>
      <w:sz w:val="20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78233A"/>
    <w:rPr>
      <w:rFonts w:asciiTheme="majorHAnsi" w:eastAsiaTheme="majorEastAsia" w:hAnsiTheme="majorHAnsi" w:cstheme="majorBidi"/>
      <w:caps/>
      <w:color w:val="4BB836" w:themeColor="accent2"/>
      <w:spacing w:val="30"/>
      <w:sz w:val="20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78233A"/>
    <w:rPr>
      <w:rFonts w:asciiTheme="majorHAnsi" w:hAnsiTheme="majorHAnsi"/>
      <w:b/>
      <w:caps/>
      <w:color w:val="737373" w:themeColor="accent4"/>
      <w:spacing w:val="3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8233A"/>
    <w:rPr>
      <w:rFonts w:asciiTheme="majorHAnsi" w:hAnsiTheme="majorHAnsi"/>
      <w:b/>
      <w:caps/>
      <w:color w:val="000000" w:themeColor="text1"/>
      <w:spacing w:val="30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33A"/>
    <w:pPr>
      <w:numPr>
        <w:ilvl w:val="1"/>
      </w:numPr>
      <w:jc w:val="center"/>
    </w:pPr>
    <w:rPr>
      <w:rFonts w:eastAsiaTheme="minorEastAsia"/>
      <w:i/>
      <w:color w:val="737373" w:themeColor="accent4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233A"/>
    <w:rPr>
      <w:rFonts w:eastAsiaTheme="minorEastAsia"/>
      <w:i/>
      <w:color w:val="737373" w:themeColor="accent4"/>
      <w:spacing w:val="15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66610"/>
    <w:rPr>
      <w:rFonts w:asciiTheme="majorHAnsi" w:eastAsiaTheme="majorEastAsia" w:hAnsiTheme="majorHAnsi" w:cstheme="majorBidi"/>
      <w:b/>
      <w:color w:val="000000" w:themeColor="text1"/>
      <w:spacing w:val="6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6610"/>
    <w:rPr>
      <w:rFonts w:asciiTheme="majorHAnsi" w:eastAsiaTheme="majorEastAsia" w:hAnsiTheme="majorHAnsi" w:cstheme="majorBidi"/>
      <w:b/>
      <w:color w:val="000000" w:themeColor="text1"/>
      <w:spacing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33A"/>
    <w:rPr>
      <w:rFonts w:asciiTheme="majorHAnsi" w:eastAsiaTheme="majorEastAsia" w:hAnsiTheme="majorHAnsi" w:cstheme="majorBidi"/>
      <w:b/>
      <w:caps/>
      <w:color w:val="737373" w:themeColor="accent4"/>
      <w:spacing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8233A"/>
    <w:rPr>
      <w:rFonts w:asciiTheme="majorHAnsi" w:eastAsiaTheme="majorEastAsia" w:hAnsiTheme="majorHAnsi" w:cstheme="majorBidi"/>
      <w:b/>
      <w:iCs/>
      <w:caps/>
      <w:color w:val="56C5FF" w:themeColor="accent1"/>
      <w:spacing w:val="3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8233A"/>
    <w:rPr>
      <w:rFonts w:asciiTheme="majorHAnsi" w:eastAsiaTheme="majorEastAsia" w:hAnsiTheme="majorHAnsi" w:cstheme="majorBidi"/>
      <w:caps/>
      <w:color w:val="005CE3" w:themeColor="text2" w:themeTint="99"/>
      <w:spacing w:val="30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33A"/>
    <w:pPr>
      <w:spacing w:after="200"/>
    </w:pPr>
    <w:rPr>
      <w:i/>
      <w:iCs/>
      <w:color w:val="00102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66610"/>
    <w:pPr>
      <w:spacing w:after="80" w:line="240" w:lineRule="auto"/>
      <w:jc w:val="center"/>
    </w:pPr>
    <w:rPr>
      <w:rFonts w:asciiTheme="majorHAnsi" w:eastAsiaTheme="majorEastAsia" w:hAnsiTheme="majorHAnsi" w:cstheme="majorBidi"/>
      <w:b/>
      <w:color w:val="000000" w:themeColor="text1"/>
      <w:spacing w:val="6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610"/>
    <w:rPr>
      <w:rFonts w:asciiTheme="majorHAnsi" w:eastAsiaTheme="majorEastAsia" w:hAnsiTheme="majorHAnsi" w:cstheme="majorBidi"/>
      <w:b/>
      <w:color w:val="000000" w:themeColor="text1"/>
      <w:spacing w:val="60"/>
      <w:kern w:val="28"/>
      <w:sz w:val="60"/>
      <w:szCs w:val="56"/>
    </w:rPr>
  </w:style>
  <w:style w:type="character" w:styleId="Strong">
    <w:name w:val="Strong"/>
    <w:basedOn w:val="DefaultParagraphFont"/>
    <w:uiPriority w:val="22"/>
    <w:qFormat/>
    <w:rsid w:val="0078233A"/>
    <w:rPr>
      <w:b/>
      <w:bCs/>
      <w:color w:val="000713" w:themeColor="text2" w:themeShade="80"/>
    </w:rPr>
  </w:style>
  <w:style w:type="character" w:styleId="Emphasis">
    <w:name w:val="Emphasis"/>
    <w:basedOn w:val="DefaultParagraphFont"/>
    <w:uiPriority w:val="20"/>
    <w:qFormat/>
    <w:rsid w:val="0078233A"/>
    <w:rPr>
      <w:i/>
      <w:iCs/>
    </w:rPr>
  </w:style>
  <w:style w:type="paragraph" w:styleId="ListParagraph">
    <w:name w:val="List Paragraph"/>
    <w:basedOn w:val="Normal"/>
    <w:uiPriority w:val="34"/>
    <w:qFormat/>
    <w:rsid w:val="0078233A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78233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B54CA"/>
    <w:pPr>
      <w:tabs>
        <w:tab w:val="center" w:pos="4680"/>
        <w:tab w:val="right" w:pos="9360"/>
      </w:tabs>
      <w:jc w:val="center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B54CA"/>
    <w:rPr>
      <w:color w:val="000B1D" w:themeColor="text2" w:themeShade="BF"/>
      <w:sz w:val="20"/>
    </w:rPr>
  </w:style>
  <w:style w:type="paragraph" w:styleId="Footer">
    <w:name w:val="footer"/>
    <w:basedOn w:val="Normal"/>
    <w:link w:val="FooterChar"/>
    <w:uiPriority w:val="99"/>
    <w:unhideWhenUsed/>
    <w:rsid w:val="005B54CA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B54CA"/>
    <w:rPr>
      <w:color w:val="000B1D" w:themeColor="text2" w:themeShade="BF"/>
      <w:sz w:val="20"/>
    </w:rPr>
  </w:style>
  <w:style w:type="table" w:styleId="TableGrid">
    <w:name w:val="Table Grid"/>
    <w:basedOn w:val="TableNormal"/>
    <w:uiPriority w:val="39"/>
    <w:rsid w:val="00BF2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rsid w:val="00BB5A4B"/>
    <w:tblPr>
      <w:tblStyleRowBandSize w:val="1"/>
      <w:tblStyleColBandSize w:val="1"/>
      <w:tblInd w:w="0" w:type="dxa"/>
      <w:tblBorders>
        <w:top w:val="single" w:sz="8" w:space="0" w:color="56C5FF" w:themeColor="accent1"/>
        <w:left w:val="single" w:sz="8" w:space="0" w:color="56C5FF" w:themeColor="accent1"/>
        <w:bottom w:val="single" w:sz="8" w:space="0" w:color="56C5FF" w:themeColor="accent1"/>
        <w:right w:val="single" w:sz="8" w:space="0" w:color="56C5F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C5F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C5FF" w:themeColor="accent1"/>
          <w:left w:val="single" w:sz="8" w:space="0" w:color="56C5FF" w:themeColor="accent1"/>
          <w:bottom w:val="single" w:sz="8" w:space="0" w:color="56C5FF" w:themeColor="accent1"/>
          <w:right w:val="single" w:sz="8" w:space="0" w:color="56C5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C5FF" w:themeColor="accent1"/>
          <w:left w:val="single" w:sz="8" w:space="0" w:color="56C5FF" w:themeColor="accent1"/>
          <w:bottom w:val="single" w:sz="8" w:space="0" w:color="56C5FF" w:themeColor="accent1"/>
          <w:right w:val="single" w:sz="8" w:space="0" w:color="56C5FF" w:themeColor="accent1"/>
        </w:tcBorders>
      </w:tcPr>
    </w:tblStylePr>
    <w:tblStylePr w:type="band1Horz">
      <w:tblPr/>
      <w:tcPr>
        <w:tcBorders>
          <w:top w:val="single" w:sz="8" w:space="0" w:color="56C5FF" w:themeColor="accent1"/>
          <w:left w:val="single" w:sz="8" w:space="0" w:color="56C5FF" w:themeColor="accent1"/>
          <w:bottom w:val="single" w:sz="8" w:space="0" w:color="56C5FF" w:themeColor="accent1"/>
          <w:right w:val="single" w:sz="8" w:space="0" w:color="56C5FF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83C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13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6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6C3"/>
    <w:rPr>
      <w:b/>
      <w:bCs/>
      <w:sz w:val="20"/>
      <w:szCs w:val="20"/>
    </w:rPr>
  </w:style>
  <w:style w:type="paragraph" w:styleId="NoSpacing">
    <w:name w:val="No Spacing"/>
    <w:basedOn w:val="BodyText"/>
    <w:link w:val="NoSpacingChar"/>
    <w:uiPriority w:val="1"/>
    <w:qFormat/>
    <w:rsid w:val="0078233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8233A"/>
    <w:rPr>
      <w:i/>
      <w:iCs/>
      <w:color w:val="A6A6A6" w:themeColor="background1" w:themeShade="A6"/>
    </w:rPr>
  </w:style>
  <w:style w:type="character" w:styleId="IntenseEmphasis">
    <w:name w:val="Intense Emphasis"/>
    <w:basedOn w:val="DefaultParagraphFont"/>
    <w:uiPriority w:val="21"/>
    <w:qFormat/>
    <w:rsid w:val="0078233A"/>
    <w:rPr>
      <w:i/>
      <w:iCs/>
      <w:color w:val="56C5FF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8233A"/>
    <w:pPr>
      <w:spacing w:before="200"/>
      <w:ind w:left="864" w:right="864"/>
      <w:jc w:val="center"/>
    </w:pPr>
    <w:rPr>
      <w:i/>
      <w:iCs/>
      <w:color w:val="565656" w:themeColor="accent4" w:themeShade="BF"/>
    </w:rPr>
  </w:style>
  <w:style w:type="character" w:customStyle="1" w:styleId="QuoteChar">
    <w:name w:val="Quote Char"/>
    <w:basedOn w:val="DefaultParagraphFont"/>
    <w:link w:val="Quote"/>
    <w:uiPriority w:val="29"/>
    <w:rsid w:val="0078233A"/>
    <w:rPr>
      <w:i/>
      <w:iCs/>
      <w:color w:val="565656" w:themeColor="accent4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33A"/>
    <w:pPr>
      <w:pBdr>
        <w:top w:val="single" w:sz="4" w:space="10" w:color="56C5FF" w:themeColor="accent1"/>
        <w:bottom w:val="single" w:sz="4" w:space="10" w:color="56C5FF" w:themeColor="accent1"/>
      </w:pBdr>
      <w:spacing w:before="360" w:after="360"/>
      <w:ind w:left="864" w:right="864"/>
      <w:jc w:val="center"/>
    </w:pPr>
    <w:rPr>
      <w:i/>
      <w:iCs/>
      <w:color w:val="56C5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33A"/>
    <w:rPr>
      <w:i/>
      <w:iCs/>
      <w:color w:val="56C5FF" w:themeColor="accent1"/>
    </w:rPr>
  </w:style>
  <w:style w:type="character" w:styleId="SubtleReference">
    <w:name w:val="Subtle Reference"/>
    <w:basedOn w:val="DefaultParagraphFont"/>
    <w:uiPriority w:val="31"/>
    <w:qFormat/>
    <w:rsid w:val="0078233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8233A"/>
    <w:rPr>
      <w:b/>
      <w:bCs/>
      <w:smallCaps/>
      <w:color w:val="56C5FF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8233A"/>
    <w:rPr>
      <w:b/>
      <w:bCs/>
      <w:i/>
      <w:iC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5A368D"/>
    <w:pPr>
      <w:spacing w:before="160" w:after="0" w:line="240" w:lineRule="auto"/>
      <w:contextualSpacing w:val="0"/>
    </w:pPr>
    <w:rPr>
      <w:color w:val="565656" w:themeColor="accent4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A368D"/>
    <w:pPr>
      <w:spacing w:before="120" w:after="0" w:line="300" w:lineRule="auto"/>
      <w:ind w:left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3C15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1509"/>
    <w:rPr>
      <w:color w:val="000B1D" w:themeColor="text2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A368D"/>
    <w:pPr>
      <w:spacing w:before="120" w:after="0" w:line="300" w:lineRule="auto"/>
      <w:ind w:left="475"/>
    </w:pPr>
  </w:style>
  <w:style w:type="paragraph" w:styleId="TOC4">
    <w:name w:val="toc 4"/>
    <w:basedOn w:val="Normal"/>
    <w:next w:val="Normal"/>
    <w:autoRedefine/>
    <w:uiPriority w:val="39"/>
    <w:unhideWhenUsed/>
    <w:rsid w:val="005A368D"/>
    <w:pPr>
      <w:spacing w:before="80" w:after="0" w:line="300" w:lineRule="auto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341E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341E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341E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A368D"/>
    <w:pPr>
      <w:spacing w:after="80" w:line="360" w:lineRule="auto"/>
      <w:ind w:left="1685"/>
    </w:pPr>
  </w:style>
  <w:style w:type="paragraph" w:styleId="TOC9">
    <w:name w:val="toc 9"/>
    <w:basedOn w:val="Normal"/>
    <w:next w:val="Normal"/>
    <w:autoRedefine/>
    <w:uiPriority w:val="39"/>
    <w:unhideWhenUsed/>
    <w:rsid w:val="008341E8"/>
    <w:pPr>
      <w:ind w:left="19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A252ED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252ED"/>
    <w:rPr>
      <w:rFonts w:asciiTheme="majorHAnsi" w:eastAsiaTheme="majorEastAsia" w:hAnsiTheme="majorHAnsi" w:cstheme="majorBidi"/>
      <w:b/>
      <w:bCs/>
      <w:caps/>
    </w:rPr>
  </w:style>
  <w:style w:type="paragraph" w:styleId="List3">
    <w:name w:val="List 3"/>
    <w:basedOn w:val="Normal"/>
    <w:uiPriority w:val="99"/>
    <w:unhideWhenUsed/>
    <w:rsid w:val="00A252ED"/>
    <w:pPr>
      <w:spacing w:before="160"/>
      <w:ind w:left="1080" w:hanging="360"/>
    </w:pPr>
  </w:style>
  <w:style w:type="paragraph" w:styleId="List">
    <w:name w:val="List"/>
    <w:basedOn w:val="Normal"/>
    <w:uiPriority w:val="99"/>
    <w:unhideWhenUsed/>
    <w:qFormat/>
    <w:rsid w:val="0078233A"/>
    <w:pPr>
      <w:spacing w:before="360"/>
      <w:ind w:left="360" w:hanging="360"/>
      <w:contextualSpacing w:val="0"/>
    </w:pPr>
    <w:rPr>
      <w:rFonts w:asciiTheme="majorHAnsi" w:hAnsiTheme="majorHAnsi"/>
      <w:b/>
      <w:caps/>
      <w:color w:val="000000" w:themeColor="text1"/>
      <w:spacing w:val="30"/>
    </w:rPr>
  </w:style>
  <w:style w:type="paragraph" w:styleId="List2">
    <w:name w:val="List 2"/>
    <w:basedOn w:val="Normal"/>
    <w:uiPriority w:val="99"/>
    <w:semiHidden/>
    <w:unhideWhenUsed/>
    <w:rsid w:val="00A252ED"/>
    <w:pPr>
      <w:spacing w:before="160"/>
      <w:ind w:left="720" w:hanging="360"/>
    </w:pPr>
  </w:style>
  <w:style w:type="paragraph" w:styleId="List4">
    <w:name w:val="List 4"/>
    <w:basedOn w:val="Normal"/>
    <w:uiPriority w:val="99"/>
    <w:unhideWhenUsed/>
    <w:rsid w:val="00A252ED"/>
    <w:pPr>
      <w:spacing w:before="160"/>
      <w:ind w:left="1440" w:hanging="360"/>
    </w:pPr>
  </w:style>
  <w:style w:type="paragraph" w:styleId="List5">
    <w:name w:val="List 5"/>
    <w:basedOn w:val="Normal"/>
    <w:uiPriority w:val="99"/>
    <w:semiHidden/>
    <w:unhideWhenUsed/>
    <w:rsid w:val="00A252ED"/>
    <w:pPr>
      <w:spacing w:before="160"/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3C1509"/>
    <w:pPr>
      <w:numPr>
        <w:numId w:val="9"/>
      </w:numPr>
      <w:spacing w:before="160"/>
    </w:pPr>
    <w:rPr>
      <w:rFonts w:asciiTheme="majorHAnsi" w:hAnsiTheme="majorHAnsi"/>
      <w:b/>
      <w:caps/>
      <w:color w:val="000000" w:themeColor="text1"/>
    </w:rPr>
  </w:style>
  <w:style w:type="paragraph" w:styleId="ListNumber">
    <w:name w:val="List Number"/>
    <w:basedOn w:val="Normal"/>
    <w:uiPriority w:val="99"/>
    <w:unhideWhenUsed/>
    <w:rsid w:val="003C1509"/>
    <w:pPr>
      <w:numPr>
        <w:numId w:val="5"/>
      </w:numPr>
      <w:spacing w:before="160"/>
    </w:pPr>
    <w:rPr>
      <w:rFonts w:asciiTheme="majorHAnsi" w:hAnsiTheme="majorHAnsi"/>
      <w:b/>
      <w:caps/>
      <w:color w:val="000000" w:themeColor="text1"/>
    </w:rPr>
  </w:style>
  <w:style w:type="paragraph" w:styleId="ListNumber2">
    <w:name w:val="List Number 2"/>
    <w:basedOn w:val="Normal"/>
    <w:uiPriority w:val="99"/>
    <w:unhideWhenUsed/>
    <w:rsid w:val="003C1509"/>
    <w:pPr>
      <w:numPr>
        <w:numId w:val="4"/>
      </w:numPr>
      <w:spacing w:before="160"/>
    </w:pPr>
  </w:style>
  <w:style w:type="paragraph" w:styleId="ListContinue">
    <w:name w:val="List Continue"/>
    <w:basedOn w:val="Normal"/>
    <w:uiPriority w:val="99"/>
    <w:unhideWhenUsed/>
    <w:rsid w:val="003C1509"/>
    <w:pPr>
      <w:spacing w:before="160"/>
      <w:ind w:left="360"/>
    </w:pPr>
  </w:style>
  <w:style w:type="paragraph" w:styleId="ListBullet2">
    <w:name w:val="List Bullet 2"/>
    <w:basedOn w:val="Normal"/>
    <w:uiPriority w:val="99"/>
    <w:semiHidden/>
    <w:unhideWhenUsed/>
    <w:rsid w:val="003C1509"/>
    <w:pPr>
      <w:numPr>
        <w:numId w:val="8"/>
      </w:numPr>
      <w:spacing w:before="160"/>
    </w:pPr>
  </w:style>
  <w:style w:type="paragraph" w:styleId="ListBullet3">
    <w:name w:val="List Bullet 3"/>
    <w:basedOn w:val="Normal"/>
    <w:uiPriority w:val="99"/>
    <w:semiHidden/>
    <w:unhideWhenUsed/>
    <w:rsid w:val="003C1509"/>
    <w:pPr>
      <w:numPr>
        <w:numId w:val="7"/>
      </w:numPr>
      <w:spacing w:before="160"/>
    </w:pPr>
  </w:style>
  <w:style w:type="paragraph" w:styleId="ListBullet5">
    <w:name w:val="List Bullet 5"/>
    <w:basedOn w:val="Normal"/>
    <w:uiPriority w:val="99"/>
    <w:semiHidden/>
    <w:unhideWhenUsed/>
    <w:rsid w:val="003C1509"/>
    <w:pPr>
      <w:numPr>
        <w:numId w:val="6"/>
      </w:numPr>
      <w:spacing w:before="160"/>
    </w:pPr>
  </w:style>
  <w:style w:type="paragraph" w:styleId="ListContinue2">
    <w:name w:val="List Continue 2"/>
    <w:basedOn w:val="Normal"/>
    <w:uiPriority w:val="99"/>
    <w:semiHidden/>
    <w:unhideWhenUsed/>
    <w:rsid w:val="003C1509"/>
    <w:pPr>
      <w:spacing w:before="16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3C1509"/>
    <w:pPr>
      <w:spacing w:before="160"/>
      <w:ind w:left="1080"/>
    </w:pPr>
  </w:style>
  <w:style w:type="character" w:styleId="Mention">
    <w:name w:val="Mention"/>
    <w:basedOn w:val="DefaultParagraphFont"/>
    <w:uiPriority w:val="99"/>
    <w:unhideWhenUsed/>
    <w:rsid w:val="003C1509"/>
    <w:rPr>
      <w:color w:val="56C5FF" w:themeColor="accent1"/>
      <w:shd w:val="clear" w:color="auto" w:fill="E6E6E6"/>
    </w:rPr>
  </w:style>
  <w:style w:type="paragraph" w:styleId="ListNumber3">
    <w:name w:val="List Number 3"/>
    <w:basedOn w:val="Normal"/>
    <w:uiPriority w:val="99"/>
    <w:semiHidden/>
    <w:unhideWhenUsed/>
    <w:rsid w:val="003C1509"/>
    <w:pPr>
      <w:numPr>
        <w:numId w:val="3"/>
      </w:numPr>
      <w:spacing w:before="160"/>
    </w:pPr>
  </w:style>
  <w:style w:type="paragraph" w:styleId="ListNumber4">
    <w:name w:val="List Number 4"/>
    <w:basedOn w:val="Normal"/>
    <w:uiPriority w:val="99"/>
    <w:semiHidden/>
    <w:unhideWhenUsed/>
    <w:rsid w:val="003C1509"/>
    <w:pPr>
      <w:numPr>
        <w:numId w:val="2"/>
      </w:numPr>
      <w:spacing w:before="160"/>
    </w:pPr>
  </w:style>
  <w:style w:type="paragraph" w:styleId="ListNumber5">
    <w:name w:val="List Number 5"/>
    <w:basedOn w:val="Normal"/>
    <w:uiPriority w:val="99"/>
    <w:semiHidden/>
    <w:unhideWhenUsed/>
    <w:rsid w:val="003C1509"/>
    <w:pPr>
      <w:numPr>
        <w:numId w:val="1"/>
      </w:numPr>
      <w:spacing w:before="160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C15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b/>
      <w:caps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C1509"/>
    <w:rPr>
      <w:rFonts w:asciiTheme="majorHAnsi" w:eastAsiaTheme="majorEastAsia" w:hAnsiTheme="majorHAnsi" w:cstheme="majorBidi"/>
      <w:b/>
      <w:caps/>
      <w:color w:val="000B1D" w:themeColor="text2" w:themeShade="BF"/>
      <w:shd w:val="pct20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78233A"/>
    <w:rPr>
      <w:color w:val="000B1D" w:themeColor="text2" w:themeShade="BF"/>
    </w:rPr>
  </w:style>
  <w:style w:type="character" w:customStyle="1" w:styleId="apple-converted-space">
    <w:name w:val="apple-converted-space"/>
    <w:basedOn w:val="DefaultParagraphFont"/>
    <w:rsid w:val="00A138BC"/>
    <w:rPr>
      <w:spacing w:val="40"/>
    </w:rPr>
  </w:style>
  <w:style w:type="paragraph" w:customStyle="1" w:styleId="TextBody">
    <w:name w:val="Text Body"/>
    <w:basedOn w:val="Normal"/>
    <w:rsid w:val="0045260D"/>
    <w:pPr>
      <w:widowControl w:val="0"/>
      <w:suppressAutoHyphens/>
      <w:spacing w:after="140" w:line="288" w:lineRule="auto"/>
      <w:contextualSpacing w:val="0"/>
    </w:pPr>
    <w:rPr>
      <w:rFonts w:ascii="Liberation Serif" w:eastAsia="Arial Unicode MS" w:hAnsi="Liberation Serif" w:cs="Arial Unicode MS"/>
      <w:color w:val="auto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74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rinacoker/Downloads/FORD%20Word%20Template.dotx" TargetMode="External"/></Relationships>
</file>

<file path=word/theme/theme1.xml><?xml version="1.0" encoding="utf-8"?>
<a:theme xmlns:a="http://schemas.openxmlformats.org/drawingml/2006/main" name="LeadingAgile">
  <a:themeElements>
    <a:clrScheme name="Ford - LA">
      <a:dk1>
        <a:srgbClr val="000000"/>
      </a:dk1>
      <a:lt1>
        <a:srgbClr val="FFFFFF"/>
      </a:lt1>
      <a:dk2>
        <a:srgbClr val="001027"/>
      </a:dk2>
      <a:lt2>
        <a:srgbClr val="FFFFFF"/>
      </a:lt2>
      <a:accent1>
        <a:srgbClr val="56C5FF"/>
      </a:accent1>
      <a:accent2>
        <a:srgbClr val="4BB836"/>
      </a:accent2>
      <a:accent3>
        <a:srgbClr val="F8B004"/>
      </a:accent3>
      <a:accent4>
        <a:srgbClr val="737373"/>
      </a:accent4>
      <a:accent5>
        <a:srgbClr val="F86E24"/>
      </a:accent5>
      <a:accent6>
        <a:srgbClr val="DB30C7"/>
      </a:accent6>
      <a:hlink>
        <a:srgbClr val="56C5FF"/>
      </a:hlink>
      <a:folHlink>
        <a:srgbClr val="56C5FF"/>
      </a:folHlink>
    </a:clrScheme>
    <a:fontScheme name="Ford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 sz="1400" dirty="0" smtClean="0">
            <a:latin typeface="+mj-lt"/>
          </a:defRPr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tailEnd type="triangle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600" dirty="0" err="1" smtClean="0">
            <a:solidFill>
              <a:schemeClr val="accent4">
                <a:lumMod val="75000"/>
              </a:schemeClr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LeadingAgile1" id="{087A049E-755F-A040-9DA5-5936AA536B51}" vid="{0D835AFE-3B10-8746-A9C9-A915787F2E2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Target_x0020_Audiences xmlns="78b8b1fe-3d85-40f6-a9a8-007940937c17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E15666291244B776EF1561059444" ma:contentTypeVersion="10" ma:contentTypeDescription="Create a new document." ma:contentTypeScope="" ma:versionID="10a6d8ac7ac207415839e2e23671c823">
  <xsd:schema xmlns:xsd="http://www.w3.org/2001/XMLSchema" xmlns:xs="http://www.w3.org/2001/XMLSchema" xmlns:p="http://schemas.microsoft.com/office/2006/metadata/properties" xmlns:ns1="http://schemas.microsoft.com/sharepoint/v3" xmlns:ns2="d976edeb-81c2-40ef-8f9f-6309855ce01d" xmlns:ns3="144c60f9-963f-4611-bf5e-cf1da5f25ef5" xmlns:ns4="78b8b1fe-3d85-40f6-a9a8-007940937c17" targetNamespace="http://schemas.microsoft.com/office/2006/metadata/properties" ma:root="true" ma:fieldsID="1c3d7490a1c4b559e2ae177cc0a2980d" ns1:_="" ns2:_="" ns3:_="" ns4:_="">
    <xsd:import namespace="http://schemas.microsoft.com/sharepoint/v3"/>
    <xsd:import namespace="d976edeb-81c2-40ef-8f9f-6309855ce01d"/>
    <xsd:import namespace="144c60f9-963f-4611-bf5e-cf1da5f25ef5"/>
    <xsd:import namespace="78b8b1fe-3d85-40f6-a9a8-007940937c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  <xsd:element ref="ns4:Target_x0020_Audiences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3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4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5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6" nillable="true" ma:displayName="Number of Likes" ma:internalName="LikesCount">
      <xsd:simpleType>
        <xsd:restriction base="dms:Unknown"/>
      </xsd:simpleType>
    </xsd:element>
    <xsd:element name="LikedBy" ma:index="17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76edeb-81c2-40ef-8f9f-6309855ce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c60f9-963f-4611-bf5e-cf1da5f25ef5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8b1fe-3d85-40f6-a9a8-007940937c17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11" nillable="true" ma:displayName="Target Audiences" ma:internalName="Target_x0020_Audience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4A9797-04C2-400A-A2FC-D067FA497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54904B-53E8-4ADA-A075-37E5288DF9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8b8b1fe-3d85-40f6-a9a8-007940937c17"/>
  </ds:schemaRefs>
</ds:datastoreItem>
</file>

<file path=customXml/itemProps3.xml><?xml version="1.0" encoding="utf-8"?>
<ds:datastoreItem xmlns:ds="http://schemas.openxmlformats.org/officeDocument/2006/customXml" ds:itemID="{70F714A5-54DE-4121-87D9-F556EB10E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76edeb-81c2-40ef-8f9f-6309855ce01d"/>
    <ds:schemaRef ds:uri="144c60f9-963f-4611-bf5e-cf1da5f25ef5"/>
    <ds:schemaRef ds:uri="78b8b1fe-3d85-40f6-a9a8-007940937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2BBB42-92A0-204E-8B99-62019C548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FORD Word Template.dotx</Template>
  <TotalTime>3</TotalTime>
  <Pages>1</Pages>
  <Words>48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Ford Activity technical practices workshop - facilitator guide Word technical </vt:lpstr>
    </vt:vector>
  </TitlesOfParts>
  <Manager/>
  <Company>Ford</Company>
  <LinksUpToDate>false</LinksUpToDate>
  <CharactersWithSpaces>326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Ford Activity technical practices workshop - facilitator guide Word technical </dc:title>
  <dc:subject/>
  <dc:creator>LeadingAgile</dc:creator>
  <cp:keywords/>
  <dc:description>Version 1.0.0</dc:description>
  <cp:lastModifiedBy>Microsoft Office User</cp:lastModifiedBy>
  <cp:revision>4</cp:revision>
  <cp:lastPrinted>2015-11-05T14:13:00Z</cp:lastPrinted>
  <dcterms:created xsi:type="dcterms:W3CDTF">2018-02-14T19:11:00Z</dcterms:created>
  <dcterms:modified xsi:type="dcterms:W3CDTF">2018-02-14T19:13:00Z</dcterms:modified>
  <cp:category/>
</cp:coreProperties>
</file>